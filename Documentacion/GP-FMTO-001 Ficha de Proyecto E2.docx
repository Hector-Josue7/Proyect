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0DA93" w14:textId="6BFF9938" w:rsidR="00003BD6" w:rsidRPr="00003BD6" w:rsidRDefault="001D6BBB" w:rsidP="00003BD6">
      <w:pPr>
        <w:pStyle w:val="Ttulo1"/>
      </w:pPr>
      <w:r w:rsidRPr="00003BD6">
        <w:t>DATOS GENERALES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6564"/>
      </w:tblGrid>
      <w:tr w:rsidR="000D5B87" w:rsidRPr="0085281E" w14:paraId="5C3DA477" w14:textId="77777777" w:rsidTr="000D5B87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2DCDD1" w14:textId="25768425" w:rsidR="000D5B87" w:rsidRPr="00ED393E" w:rsidRDefault="0085281E" w:rsidP="00ED393E">
            <w:pPr>
              <w:pStyle w:val="Ttulo2"/>
            </w:pPr>
            <w:r w:rsidRPr="00ED393E">
              <w:t>IDENTIFICACIÓN</w:t>
            </w:r>
            <w:r w:rsidR="000D5B87" w:rsidRPr="00ED393E">
              <w:t xml:space="preserve"> DEL PROYECTO</w:t>
            </w:r>
          </w:p>
        </w:tc>
      </w:tr>
      <w:tr w:rsidR="008A2B92" w:rsidRPr="0085281E" w14:paraId="41B19843" w14:textId="11C969B9" w:rsidTr="007735EB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79E2" w14:textId="482584D8" w:rsidR="008A2B92" w:rsidRPr="0085281E" w:rsidRDefault="007735EB" w:rsidP="008A2B92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NOMBRE DEL PROYECTO: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713151993"/>
            <w:placeholder>
              <w:docPart w:val="6BB37ECA34114267ACFC912AC7BB93C5"/>
            </w:placeholder>
          </w:sdtPr>
          <w:sdtEndPr/>
          <w:sdtContent>
            <w:tc>
              <w:tcPr>
                <w:tcW w:w="65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6E99726" w14:textId="44BBEECC" w:rsidR="008A2B92" w:rsidRPr="0085281E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API REST r</w:t>
                </w:r>
                <w:r w:rsidR="006A2B69"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utinas de mantenimiento</w:t>
                </w:r>
              </w:p>
            </w:tc>
          </w:sdtContent>
        </w:sdt>
      </w:tr>
      <w:tr w:rsidR="008A2B92" w:rsidRPr="0085281E" w14:paraId="2C02AEFE" w14:textId="77777777" w:rsidTr="007735EB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A2B7" w14:textId="2959F584" w:rsidR="008A2B92" w:rsidRPr="0085281E" w:rsidRDefault="007735EB" w:rsidP="008A2B92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MASCARA DEL PROYECTO: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740986649"/>
            <w:placeholder>
              <w:docPart w:val="EF1C63D07F554A769F9253470B9E5F91"/>
            </w:placeholder>
          </w:sdtPr>
          <w:sdtEndPr/>
          <w:sdtContent>
            <w:tc>
              <w:tcPr>
                <w:tcW w:w="65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8101501" w14:textId="2D03E8A6" w:rsidR="008A2B92" w:rsidRPr="0085281E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Bitácora de ruti</w:t>
                </w:r>
                <w:r w:rsidR="00B75D95"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 xml:space="preserve">nas de mantenimiento preventivo y </w:t>
                </w: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 xml:space="preserve">automatización </w:t>
                </w:r>
              </w:p>
            </w:tc>
          </w:sdtContent>
        </w:sdt>
      </w:tr>
    </w:tbl>
    <w:p w14:paraId="57F030E7" w14:textId="77773E18" w:rsidR="00C446C6" w:rsidRDefault="00BE228F" w:rsidP="0085281E">
      <w:pPr>
        <w:ind w:left="425"/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</w:pPr>
      <w:r w:rsidRPr="00183617">
        <w:rPr>
          <w:rFonts w:asciiTheme="minorHAnsi" w:eastAsia="Batang" w:hAnsiTheme="minorHAnsi" w:cstheme="minorHAnsi"/>
          <w:b/>
          <w:bCs/>
          <w:i/>
          <w:kern w:val="18"/>
          <w:sz w:val="18"/>
          <w:szCs w:val="18"/>
          <w:lang w:val="es-MX"/>
        </w:rPr>
        <w:t>Nota:</w:t>
      </w:r>
      <w:r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 xml:space="preserve"> En caso de qu</w:t>
      </w:r>
      <w:bookmarkStart w:id="0" w:name="_GoBack"/>
      <w:bookmarkEnd w:id="0"/>
      <w:r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>e el proyecto este registrado en el Plan Integral de Inversiones utilizar el mismo nombre de proyecto</w:t>
      </w:r>
      <w:r w:rsidR="0085281E"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>.</w:t>
      </w:r>
    </w:p>
    <w:p w14:paraId="34960C91" w14:textId="77777777" w:rsidR="003701AA" w:rsidRPr="00183617" w:rsidRDefault="003701AA" w:rsidP="0085281E">
      <w:pPr>
        <w:ind w:left="425"/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1250"/>
        <w:gridCol w:w="5373"/>
      </w:tblGrid>
      <w:tr w:rsidR="003701AA" w:rsidRPr="0085281E" w14:paraId="06F900EE" w14:textId="77777777" w:rsidTr="005456D8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5383EE" w14:textId="77777777" w:rsidR="003701AA" w:rsidRPr="00ED393E" w:rsidRDefault="003701AA" w:rsidP="005456D8">
            <w:pPr>
              <w:pStyle w:val="Ttulo2"/>
            </w:pPr>
            <w:r w:rsidRPr="00ED393E">
              <w:t>LOCALIZACIÓN DEL PROYECTO</w:t>
            </w:r>
          </w:p>
        </w:tc>
      </w:tr>
      <w:tr w:rsidR="003701AA" w:rsidRPr="0085281E" w14:paraId="29E7A4BB" w14:textId="77777777" w:rsidTr="005456D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5582B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DIRECCIÓN COMPLETA: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879611794"/>
            <w:placeholder>
              <w:docPart w:val="13A119162C5C44B28C37800078D9B983"/>
            </w:placeholder>
          </w:sdtPr>
          <w:sdtEndPr/>
          <w:sdtContent>
            <w:tc>
              <w:tcPr>
                <w:tcW w:w="656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343BD0" w14:textId="4F7AC202" w:rsidR="003701AA" w:rsidRPr="0085281E" w:rsidRDefault="00097B20" w:rsidP="00097B20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SEDE</w:t>
                </w:r>
              </w:p>
            </w:tc>
          </w:sdtContent>
        </w:sdt>
      </w:tr>
      <w:tr w:rsidR="003701AA" w:rsidRPr="0085281E" w14:paraId="11BE68CB" w14:textId="77777777" w:rsidTr="005456D8"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A771AD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UBICACIÓN GEOGRÁFICA: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C839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LATITUD: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807735987"/>
            <w:placeholder>
              <w:docPart w:val="3DF999739F024D138B68B91C6DBE8A1E"/>
            </w:placeholder>
            <w:showingPlcHdr/>
          </w:sdtPr>
          <w:sdtEndPr/>
          <w:sdtContent>
            <w:tc>
              <w:tcPr>
                <w:tcW w:w="56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CE0C66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65AFDCE0" w14:textId="77777777" w:rsidTr="005456D8"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6EF04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39ED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LONGITUD: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537780731"/>
            <w:placeholder>
              <w:docPart w:val="CC810DBCE1FF4BE6A84606FBA63E0778"/>
            </w:placeholder>
            <w:showingPlcHdr/>
          </w:sdtPr>
          <w:sdtEndPr/>
          <w:sdtContent>
            <w:tc>
              <w:tcPr>
                <w:tcW w:w="56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7D73243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3B754D14" w14:textId="77777777" w:rsidTr="005456D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9617B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IMAGEN DE LA UBICACIÓN: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787317893"/>
            <w:placeholder>
              <w:docPart w:val="89916FC985EA406C85E3158E90B0CFAC"/>
            </w:placeholder>
            <w:showingPlcHdr/>
          </w:sdtPr>
          <w:sdtEndPr/>
          <w:sdtContent>
            <w:tc>
              <w:tcPr>
                <w:tcW w:w="656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0DD78F0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1B711B8C" w14:textId="76C46931" w:rsidR="001F1EDB" w:rsidRDefault="001F1EDB" w:rsidP="000800A5">
      <w:pPr>
        <w:pStyle w:val="Ttulo2"/>
        <w:numPr>
          <w:ilvl w:val="0"/>
          <w:numId w:val="0"/>
        </w:numPr>
        <w:ind w:left="576"/>
        <w:rPr>
          <w:lang w:val="es-HN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5430"/>
      </w:tblGrid>
      <w:tr w:rsidR="003701AA" w:rsidRPr="0085281E" w14:paraId="363DEB7E" w14:textId="77777777" w:rsidTr="005456D8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98B3FF" w14:textId="77777777" w:rsidR="003701AA" w:rsidRPr="00ED393E" w:rsidRDefault="003701AA" w:rsidP="005456D8">
            <w:pPr>
              <w:pStyle w:val="Ttulo2"/>
            </w:pPr>
            <w:r w:rsidRPr="00ED393E">
              <w:t>DURACIÓN DEL PROYECTO</w:t>
            </w:r>
          </w:p>
        </w:tc>
      </w:tr>
      <w:tr w:rsidR="003701AA" w:rsidRPr="0085281E" w14:paraId="694D19F5" w14:textId="77777777" w:rsidTr="005456D8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20E9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FECHA DE INICIO EXTREMO</w:t>
            </w: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:</w:t>
            </w:r>
          </w:p>
        </w:tc>
        <w:sdt>
          <w:sdtPr>
            <w:rPr>
              <w:rFonts w:eastAsia="Batang" w:cs="Arial"/>
              <w:kern w:val="18"/>
              <w:sz w:val="21"/>
              <w:szCs w:val="21"/>
              <w:lang w:val="es-MX"/>
            </w:rPr>
            <w:id w:val="219401875"/>
            <w:placeholder>
              <w:docPart w:val="CDA3257526404BAB9595BE81749536E8"/>
            </w:placeholder>
            <w:date w:fullDate="2019-06-17T00:00:00Z">
              <w:dateFormat w:val="dd/MM/yyyy"/>
              <w:lid w:val="es-HN"/>
              <w:storeMappedDataAs w:val="dateTime"/>
              <w:calendar w:val="gregorian"/>
            </w:date>
          </w:sdtPr>
          <w:sdtEndPr/>
          <w:sdtContent>
            <w:tc>
              <w:tcPr>
                <w:tcW w:w="54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E7B3FD8" w14:textId="48DA50A1" w:rsidR="003701AA" w:rsidRPr="0085281E" w:rsidRDefault="006A2B69" w:rsidP="006A2B69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1"/>
                    <w:szCs w:val="21"/>
                  </w:rPr>
                  <w:t>17/06/2019</w:t>
                </w:r>
              </w:p>
            </w:tc>
          </w:sdtContent>
        </w:sdt>
      </w:tr>
      <w:tr w:rsidR="003701AA" w:rsidRPr="0085281E" w14:paraId="04D921C5" w14:textId="77777777" w:rsidTr="005456D8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9C52A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FECHA DE FIN EXTREMO</w:t>
            </w: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:</w:t>
            </w:r>
          </w:p>
        </w:tc>
        <w:sdt>
          <w:sdtPr>
            <w:rPr>
              <w:rFonts w:eastAsia="Batang" w:cs="Arial"/>
              <w:kern w:val="18"/>
              <w:sz w:val="21"/>
              <w:szCs w:val="21"/>
              <w:lang w:val="es-MX"/>
            </w:rPr>
            <w:id w:val="2067370739"/>
            <w:placeholder>
              <w:docPart w:val="6A6B3DC0ECB74FE5A0249E8957E792D6"/>
            </w:placeholder>
            <w:showingPlcHdr/>
            <w:date>
              <w:dateFormat w:val="dd/MM/yyyy"/>
              <w:lid w:val="es-HN"/>
              <w:storeMappedDataAs w:val="dateTime"/>
              <w:calendar w:val="gregorian"/>
            </w:date>
          </w:sdtPr>
          <w:sdtEndPr/>
          <w:sdtContent>
            <w:tc>
              <w:tcPr>
                <w:tcW w:w="54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C3DAB16" w14:textId="716BD0D8" w:rsidR="003701AA" w:rsidRPr="0085281E" w:rsidRDefault="00CE0970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</w:tbl>
    <w:p w14:paraId="68047210" w14:textId="77777777" w:rsidR="003701AA" w:rsidRPr="003701AA" w:rsidRDefault="003701AA" w:rsidP="003701AA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843"/>
        <w:gridCol w:w="939"/>
        <w:gridCol w:w="479"/>
        <w:gridCol w:w="758"/>
        <w:gridCol w:w="1084"/>
        <w:gridCol w:w="1418"/>
        <w:gridCol w:w="722"/>
        <w:gridCol w:w="1306"/>
      </w:tblGrid>
      <w:tr w:rsidR="003701AA" w:rsidRPr="00ED393E" w14:paraId="2D651814" w14:textId="77777777" w:rsidTr="005456D8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3BFCFC" w14:textId="77777777" w:rsidR="003701AA" w:rsidRPr="00ED393E" w:rsidRDefault="003701AA" w:rsidP="005456D8">
            <w:pPr>
              <w:pStyle w:val="Ttulo2"/>
            </w:pPr>
            <w:r>
              <w:t>TIPO DE PROYECTO</w:t>
            </w:r>
          </w:p>
        </w:tc>
      </w:tr>
      <w:tr w:rsidR="003701AA" w:rsidRPr="0085281E" w14:paraId="782395DC" w14:textId="77777777" w:rsidTr="005456D8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98A83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Clasifique el proyecto según el tipo de inversión </w:t>
            </w:r>
          </w:p>
        </w:tc>
      </w:tr>
      <w:tr w:rsidR="003701AA" w14:paraId="1FA9667F" w14:textId="77777777" w:rsidTr="005456D8">
        <w:tc>
          <w:tcPr>
            <w:tcW w:w="3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03B3" w14:textId="77777777" w:rsidR="003701AA" w:rsidRPr="003A00CB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Cs w:val="20"/>
                <w:lang w:val="es-MX"/>
              </w:rPr>
              <w:t>INVERSIÓN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255749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4F975D" w14:textId="77777777" w:rsidR="003701AA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3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E7A24" w14:textId="77777777" w:rsidR="003701AA" w:rsidRPr="003A00CB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Cs w:val="20"/>
                <w:lang w:val="es-MX"/>
              </w:rPr>
              <w:t>GASTO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201754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F508921" w14:textId="60B4E47A" w:rsidR="003701AA" w:rsidRDefault="00097B20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3701AA" w14:paraId="578188E5" w14:textId="77777777" w:rsidTr="005456D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DCFC2" w14:textId="77777777" w:rsidR="003701AA" w:rsidRPr="003A00CB" w:rsidRDefault="003701AA" w:rsidP="005456D8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TIPO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lang w:val="es-MX"/>
            </w:rPr>
            <w:id w:val="494075226"/>
            <w:placeholder>
              <w:docPart w:val="1EA5DB262499499C8A51528C0B507CD0"/>
            </w:placeholder>
            <w:comboBox>
              <w:listItem w:displayText="Técnicos" w:value="Técnicos"/>
              <w:listItem w:displayText="Obras Civiles " w:value="Obras Civiles "/>
              <w:listItem w:displayText="Seguridad Aeronáutica" w:value="Seguridad Aeronáutica"/>
              <w:listItem w:displayText="Técnología Informática" w:value="Técnología Informática"/>
              <w:listItem w:displayText="Gestión" w:value="Gestión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2A8131A" w14:textId="05D7ED40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proofErr w:type="spellStart"/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>Técnología</w:t>
                </w:r>
                <w:proofErr w:type="spellEnd"/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 xml:space="preserve"> Informática</w:t>
                </w:r>
              </w:p>
            </w:tc>
          </w:sdtContent>
        </w:sdt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1AD2D" w14:textId="77777777" w:rsidR="003701AA" w:rsidRPr="003A00CB" w:rsidRDefault="003701AA" w:rsidP="005456D8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CATEGORÍA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highlight w:val="yellow"/>
              <w:lang w:val="es-MX"/>
            </w:rPr>
            <w:id w:val="-739404104"/>
            <w:placeholder>
              <w:docPart w:val="3E0E0931B2EA46BEA696183EE0E0A06A"/>
            </w:placeholder>
            <w:comboBox>
              <w:listItem w:displayText="Estratégico" w:value=""/>
              <w:listItem w:displayText="Operativo" w:value="Operativo"/>
            </w:comboBox>
          </w:sdtPr>
          <w:sdtEndPr/>
          <w:sdtContent>
            <w:tc>
              <w:tcPr>
                <w:tcW w:w="18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68D844A" w14:textId="1394B5B2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0"/>
                    <w:szCs w:val="20"/>
                    <w:highlight w:val="yellow"/>
                    <w:lang w:val="es-MX"/>
                  </w:rPr>
                  <w:t>Operativo</w:t>
                </w:r>
              </w:p>
            </w:tc>
          </w:sdtContent>
        </w:sdt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90F48" w14:textId="77777777" w:rsidR="003701AA" w:rsidRPr="00183617" w:rsidRDefault="003701AA" w:rsidP="005456D8">
            <w:pPr>
              <w:spacing w:before="60" w:after="60"/>
              <w:jc w:val="center"/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C</w:t>
            </w:r>
            <w:r w:rsidRPr="00183617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RITICIDAD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lang w:val="es-MX"/>
            </w:rPr>
            <w:id w:val="-2144793480"/>
            <w:placeholder>
              <w:docPart w:val="42DE8543B327446289647913BB9A625C"/>
            </w:placeholder>
            <w:comboBox>
              <w:listItem w:displayText="Alta" w:value="Alta"/>
              <w:listItem w:displayText="Media" w:value="Media"/>
              <w:listItem w:displayText="Baja" w:value="Baja"/>
            </w:comboBox>
          </w:sdtPr>
          <w:sdtEndPr/>
          <w:sdtContent>
            <w:tc>
              <w:tcPr>
                <w:tcW w:w="202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6C1580" w14:textId="05EEE926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>Media</w:t>
                </w:r>
              </w:p>
            </w:tc>
          </w:sdtContent>
        </w:sdt>
      </w:tr>
    </w:tbl>
    <w:p w14:paraId="27DDF02C" w14:textId="648B2AB9" w:rsidR="003701AA" w:rsidRDefault="003701AA" w:rsidP="003701AA">
      <w:pPr>
        <w:rPr>
          <w:lang w:val="es-MX"/>
        </w:rPr>
      </w:pPr>
    </w:p>
    <w:p w14:paraId="603CCC03" w14:textId="77777777" w:rsidR="00EB0B5B" w:rsidRDefault="00EB0B5B" w:rsidP="003701AA">
      <w:pPr>
        <w:rPr>
          <w:lang w:val="es-MX"/>
        </w:rPr>
      </w:pPr>
    </w:p>
    <w:p w14:paraId="176B6AA8" w14:textId="77777777" w:rsidR="00EB0B5B" w:rsidRDefault="00EB0B5B" w:rsidP="003701AA">
      <w:pPr>
        <w:rPr>
          <w:lang w:val="es-MX"/>
        </w:rPr>
      </w:pPr>
    </w:p>
    <w:p w14:paraId="49F2E6F4" w14:textId="77777777" w:rsidR="00EB0B5B" w:rsidRDefault="00EB0B5B" w:rsidP="003701AA">
      <w:pPr>
        <w:rPr>
          <w:lang w:val="es-MX"/>
        </w:rPr>
      </w:pPr>
    </w:p>
    <w:p w14:paraId="442BFB61" w14:textId="7B4DD07F" w:rsidR="003701AA" w:rsidRPr="00003BD6" w:rsidRDefault="003701AA" w:rsidP="003701AA">
      <w:pPr>
        <w:pStyle w:val="Ttulo1"/>
      </w:pPr>
      <w:r w:rsidRPr="00003BD6">
        <w:lastRenderedPageBreak/>
        <w:t>A</w:t>
      </w:r>
      <w:r>
        <w:t xml:space="preserve">LINEACIÓN ESTRATÉGICA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458"/>
        <w:gridCol w:w="1064"/>
        <w:gridCol w:w="1143"/>
        <w:gridCol w:w="908"/>
        <w:gridCol w:w="1133"/>
      </w:tblGrid>
      <w:tr w:rsidR="001F1EDB" w:rsidRPr="0085281E" w14:paraId="28545900" w14:textId="77777777" w:rsidTr="00E12843"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3A802E" w14:textId="7FDC6B10" w:rsidR="001F1EDB" w:rsidRPr="003A00CB" w:rsidRDefault="003701AA" w:rsidP="00E12843">
            <w:pPr>
              <w:pStyle w:val="Ttulo2"/>
              <w:rPr>
                <w:iCs w:val="0"/>
              </w:rPr>
            </w:pPr>
            <w:r>
              <w:rPr>
                <w:iCs w:val="0"/>
              </w:rPr>
              <w:t>IDENTIFICACIÓN</w:t>
            </w:r>
            <w:r w:rsidR="00C23CBB">
              <w:rPr>
                <w:iCs w:val="0"/>
              </w:rPr>
              <w:t xml:space="preserve"> DEL OBJETIVO ESTRATÉGICO</w:t>
            </w:r>
            <w:r>
              <w:rPr>
                <w:iCs w:val="0"/>
              </w:rPr>
              <w:t xml:space="preserve"> DEL</w:t>
            </w:r>
            <w:r w:rsidR="001F1EDB" w:rsidRPr="003A00CB">
              <w:rPr>
                <w:iCs w:val="0"/>
              </w:rPr>
              <w:t xml:space="preserve"> PROYECTO</w:t>
            </w:r>
          </w:p>
        </w:tc>
      </w:tr>
      <w:tr w:rsidR="001F1EDB" w:rsidRPr="0085281E" w14:paraId="2D72C5FD" w14:textId="77777777" w:rsidTr="00E12843"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72B3E" w14:textId="36E6780C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="Calibri" w:hAnsi="Calibri" w:cs="Calibri"/>
                <w:i/>
                <w:sz w:val="20"/>
              </w:rPr>
              <w:t>Indique la relación de este proyecto con la planificación estratégica, objetivo</w:t>
            </w:r>
            <w:r w:rsidR="00256BF0">
              <w:rPr>
                <w:rFonts w:ascii="Calibri" w:hAnsi="Calibri" w:cs="Calibri"/>
                <w:i/>
                <w:sz w:val="20"/>
              </w:rPr>
              <w:t xml:space="preserve"> estratégico</w:t>
            </w:r>
            <w:r>
              <w:rPr>
                <w:rFonts w:ascii="Calibri" w:hAnsi="Calibri" w:cs="Calibri"/>
                <w:i/>
                <w:sz w:val="20"/>
              </w:rPr>
              <w:t xml:space="preserve"> y específico al que aporta este proyecto</w:t>
            </w:r>
          </w:p>
        </w:tc>
      </w:tr>
      <w:tr w:rsidR="001F1EDB" w:rsidRPr="0085281E" w14:paraId="49EAF1BC" w14:textId="77777777" w:rsidTr="00E12843">
        <w:tc>
          <w:tcPr>
            <w:tcW w:w="5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233EF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El proyecto está incluido en el Plan Estratégico: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1411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208402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21AB84" w14:textId="77777777" w:rsidR="001F1EDB" w:rsidRPr="0085281E" w:rsidRDefault="001F1EDB" w:rsidP="00E12843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AA8A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0881916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4443D5" w14:textId="0E66B1EF" w:rsidR="001F1EDB" w:rsidRPr="0085281E" w:rsidRDefault="006A2B69" w:rsidP="00E12843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☒</w:t>
                </w:r>
              </w:p>
            </w:tc>
          </w:sdtContent>
        </w:sdt>
      </w:tr>
      <w:tr w:rsidR="001F1EDB" w:rsidRPr="0085281E" w14:paraId="09F2E5BB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88B58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>Objetivo Estratégico: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908834005"/>
            <w:placeholder>
              <w:docPart w:val="B5C256341D794185B1833D00ECBE0566"/>
            </w:placeholder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B1684D6" w14:textId="34EF6F87" w:rsidR="001F1EDB" w:rsidRPr="0085281E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Elaborar una aplicación que digitalice las rutinas de mantenimiento sobre los equipos</w:t>
                </w:r>
              </w:p>
            </w:tc>
          </w:sdtContent>
        </w:sdt>
      </w:tr>
      <w:tr w:rsidR="001F1EDB" w:rsidRPr="0085281E" w14:paraId="18D8B224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3DE32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>Objetivo Específico:</w:t>
            </w:r>
          </w:p>
        </w:tc>
        <w:tc>
          <w:tcPr>
            <w:tcW w:w="6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004E7" w14:textId="637DB6B1" w:rsidR="001F1EDB" w:rsidRPr="0085281E" w:rsidRDefault="009F218B" w:rsidP="009F218B">
            <w:pPr>
              <w:spacing w:before="60" w:after="60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Implementar diferentes tecnologías de Front </w:t>
            </w:r>
            <w:proofErr w:type="spellStart"/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end</w:t>
            </w:r>
            <w:proofErr w:type="spellEnd"/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y Back </w:t>
            </w:r>
            <w:proofErr w:type="spellStart"/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end</w:t>
            </w:r>
            <w:proofErr w:type="spellEnd"/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para darle vida a la API REST</w:t>
            </w:r>
          </w:p>
        </w:tc>
      </w:tr>
      <w:tr w:rsidR="001F1EDB" w:rsidRPr="0085281E" w14:paraId="4D69A9AF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C69A" w14:textId="157FA90B" w:rsidR="001F1EDB" w:rsidRDefault="00351DF3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 xml:space="preserve">Iniciativa / </w:t>
            </w:r>
            <w:r w:rsidR="001F1EDB">
              <w:rPr>
                <w:rFonts w:eastAsia="Batang" w:cs="Arial"/>
                <w:i/>
                <w:kern w:val="18"/>
                <w:szCs w:val="21"/>
                <w:lang w:val="es-MX"/>
              </w:rPr>
              <w:t>Actividad: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266433000"/>
            <w:placeholder>
              <w:docPart w:val="25983E59CC9847EE8B9C1D71EE5CAB3F"/>
            </w:placeholder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C6DDAA4" w14:textId="6016F9CA" w:rsidR="001F1EDB" w:rsidRPr="0085281E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Se elaboraron casos de uso y diagrama de base de datos, como un análisis del proyecto</w:t>
                </w:r>
              </w:p>
            </w:tc>
          </w:sdtContent>
        </w:sdt>
      </w:tr>
    </w:tbl>
    <w:p w14:paraId="072E5BF1" w14:textId="29D71B29" w:rsidR="0085281E" w:rsidRPr="00DA7BFA" w:rsidRDefault="00DA7BFA" w:rsidP="00DA7BFA">
      <w:pPr>
        <w:pStyle w:val="Ttulo1"/>
      </w:pPr>
      <w:r>
        <w:t xml:space="preserve">PARTES INTERESADAS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4640"/>
      </w:tblGrid>
      <w:tr w:rsidR="00D47B87" w:rsidRPr="0085281E" w14:paraId="7D867F44" w14:textId="77777777" w:rsidTr="00E12843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D0A71" w14:textId="77777777" w:rsidR="00D47B87" w:rsidRPr="0085281E" w:rsidRDefault="00D47B87" w:rsidP="00E12843">
            <w:pPr>
              <w:pStyle w:val="Ttulo2"/>
            </w:pPr>
            <w:r w:rsidRPr="00AC3E16">
              <w:t>INTERESADOS / BENEFICIARIOS DEL PROYECTO (STAKEHOLDERS)</w:t>
            </w:r>
          </w:p>
        </w:tc>
      </w:tr>
      <w:tr w:rsidR="00D47B87" w:rsidRPr="0085281E" w14:paraId="0035504E" w14:textId="77777777" w:rsidTr="00E12843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D5B53" w14:textId="77777777" w:rsidR="00D47B87" w:rsidRPr="0085281E" w:rsidRDefault="00D47B87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kern w:val="18"/>
                <w:lang w:val="es-MX"/>
              </w:rPr>
              <w:t>Identificar las principales personas u organizaciones que estarán involucradas directa o indirectamente en el proyecto.</w:t>
            </w:r>
          </w:p>
        </w:tc>
      </w:tr>
      <w:tr w:rsidR="00D47B87" w14:paraId="47841F68" w14:textId="77777777" w:rsidTr="00E12843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5668F3" w14:textId="77777777" w:rsidR="00D47B87" w:rsidRPr="00AC3E16" w:rsidRDefault="00D47B87" w:rsidP="00E12843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INTERESADOS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4F6FD" w14:textId="77777777" w:rsidR="00D47B87" w:rsidRPr="00AC3E16" w:rsidRDefault="00D47B87" w:rsidP="00E12843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NECESIDAD / EXPECTATIVA</w:t>
            </w:r>
          </w:p>
        </w:tc>
      </w:tr>
      <w:tr w:rsidR="00D47B87" w14:paraId="5BE0B47C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78105487"/>
            <w:placeholder>
              <w:docPart w:val="8D7E9A3F46FA4047BC7B6ED790F0D642"/>
            </w:placeholder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2B5C07C" w14:textId="6080BBCD" w:rsidR="00D47B87" w:rsidRPr="00AC3E16" w:rsidRDefault="006A2B69" w:rsidP="006A2B69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Técnicos de mantenimiento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646811796"/>
            <w:placeholder>
              <w:docPart w:val="90C8A0D8054C4F7A8F754681EAB560E0"/>
            </w:placeholder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1A61783" w14:textId="5B9C1E50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Digitalizar el mantenimiento de los equipos</w:t>
                </w:r>
              </w:p>
            </w:tc>
          </w:sdtContent>
        </w:sdt>
      </w:tr>
      <w:tr w:rsidR="00D47B87" w14:paraId="596F3C1B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93366776"/>
            <w:placeholder>
              <w:docPart w:val="170B864922D4454CA08663BB45180E01"/>
            </w:placeholder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78E638" w14:textId="13AD10AA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Tecnicos Aeronauticos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558858682"/>
            <w:placeholder>
              <w:docPart w:val="68889E4652BB4DAFAF23FC06157307B8"/>
            </w:placeholder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24CA3B" w14:textId="3F57A21B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Supervisar y elaborar bitácoras de los eventos</w:t>
                </w:r>
              </w:p>
            </w:tc>
          </w:sdtContent>
        </w:sdt>
      </w:tr>
      <w:tr w:rsidR="00D47B87" w14:paraId="0C900A7A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365434933"/>
            <w:placeholder>
              <w:docPart w:val="211CC974D44745BE9A13949CF410C3FE"/>
            </w:placeholder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B61CF9F" w14:textId="197E1386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Ingenieros de mantenimiento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205591612"/>
            <w:placeholder>
              <w:docPart w:val="E3278D78CEAA40519E3C6B39C7EE2BD2"/>
            </w:placeholder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66CB40" w14:textId="760FF50C" w:rsidR="00D47B87" w:rsidRPr="00AC3E16" w:rsidRDefault="009F218B" w:rsidP="009F218B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Registrar el estado de los equipos y las necesidades presentes en cada uno</w:t>
                </w:r>
              </w:p>
            </w:tc>
          </w:sdtContent>
        </w:sdt>
      </w:tr>
    </w:tbl>
    <w:p w14:paraId="4443231B" w14:textId="15024B0B" w:rsidR="004B33D8" w:rsidRDefault="004B33D8" w:rsidP="004B33D8">
      <w:pPr>
        <w:pStyle w:val="Ttulo1"/>
      </w:pPr>
      <w:bookmarkStart w:id="1" w:name="_Hlk14686307"/>
      <w:r>
        <w:t xml:space="preserve">ALCANCE </w:t>
      </w:r>
      <w:r w:rsidR="00AA3EC0"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7D6B70" w:rsidRPr="00ED393E" w14:paraId="544D9CA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bookmarkEnd w:id="1"/>
          <w:p w14:paraId="5CC03211" w14:textId="740B4AF9" w:rsidR="007D6B70" w:rsidRPr="00ED393E" w:rsidRDefault="007D6B70" w:rsidP="005456D8">
            <w:pPr>
              <w:pStyle w:val="Ttulo2"/>
            </w:pPr>
            <w:r>
              <w:t>JUSTIFICACIÓN / CASO DE NEGOCIO</w:t>
            </w:r>
          </w:p>
        </w:tc>
      </w:tr>
      <w:tr w:rsidR="00806F63" w:rsidRPr="00ED393E" w14:paraId="3AE384FA" w14:textId="77777777" w:rsidTr="00806F63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8F1DE" w14:textId="6902C22D" w:rsidR="00806F63" w:rsidRPr="00806F63" w:rsidRDefault="00806F63" w:rsidP="00806F63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b w:val="0"/>
              </w:rPr>
            </w:pPr>
            <w:r w:rsidRPr="00806F63">
              <w:rPr>
                <w:b w:val="0"/>
              </w:rPr>
              <w:t>Describa los antecedentes, situación actual, explicando el problema, necesidad u oportunidad que da origen a este proyecto</w:t>
            </w:r>
          </w:p>
        </w:tc>
      </w:tr>
      <w:tr w:rsidR="00806F63" w:rsidRPr="00ED393E" w14:paraId="797104D9" w14:textId="77777777" w:rsidTr="00806F63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Style w:val="Textodelmarcadordeposicin"/>
                <w:shd w:val="clear" w:color="auto" w:fill="FFFFFF" w:themeFill="background1"/>
              </w:rPr>
              <w:id w:val="-1592464856"/>
              <w:placeholder>
                <w:docPart w:val="54ACB48527FB4C75B60F9DB006B6ED60"/>
              </w:placeholder>
            </w:sdtPr>
            <w:sdtEndPr>
              <w:rPr>
                <w:rStyle w:val="Textodelmarcadordeposicin"/>
              </w:rPr>
            </w:sdtEndPr>
            <w:sdtContent>
              <w:p w14:paraId="0857DAD0" w14:textId="51E390A5" w:rsidR="00806F63" w:rsidRDefault="000F2FD4" w:rsidP="00806F63">
                <w:pPr>
                  <w:spacing w:before="60" w:after="60"/>
                  <w:jc w:val="left"/>
                  <w:rPr>
                    <w:rStyle w:val="Textodelmarcadordeposicin"/>
                    <w:shd w:val="clear" w:color="auto" w:fill="FFFFFF" w:themeFill="background1"/>
                  </w:rPr>
                </w:pPr>
                <w:r>
                  <w:rPr>
                    <w:rStyle w:val="Textodelmarcadordeposicin"/>
                    <w:shd w:val="clear" w:color="auto" w:fill="FFFFFF" w:themeFill="background1"/>
                  </w:rPr>
                  <w:t>Este proyecto, es un proyecto diseñado para continuar en la evolución del conocimiento y facilitar procesos para mejorar la calidad de vida de las personas</w:t>
                </w:r>
              </w:p>
            </w:sdtContent>
          </w:sdt>
          <w:p w14:paraId="76B784DD" w14:textId="63888B60" w:rsidR="00806F63" w:rsidRPr="00806F63" w:rsidRDefault="00806F63" w:rsidP="00806F63">
            <w:pPr>
              <w:spacing w:before="60" w:after="60"/>
              <w:jc w:val="left"/>
              <w:rPr>
                <w:rStyle w:val="Textodelmarcadordeposicin"/>
                <w:shd w:val="clear" w:color="auto" w:fill="FFFFFF" w:themeFill="background1"/>
              </w:rPr>
            </w:pPr>
          </w:p>
        </w:tc>
      </w:tr>
      <w:tr w:rsidR="007D6B70" w:rsidRPr="00ED393E" w14:paraId="1D857B8A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08545" w14:textId="03CA5FE1" w:rsidR="007D6B70" w:rsidRPr="00ED393E" w:rsidRDefault="007D6B70" w:rsidP="005456D8">
            <w:pPr>
              <w:pStyle w:val="Ttulo3"/>
            </w:pPr>
            <w:r>
              <w:lastRenderedPageBreak/>
              <w:t xml:space="preserve">¿QUE PASA SI SE DECIDE </w:t>
            </w:r>
            <w:r w:rsidRPr="00ED393E">
              <w:t xml:space="preserve">NO HACER </w:t>
            </w:r>
            <w:r>
              <w:t>EL PROYECTO?</w:t>
            </w:r>
          </w:p>
        </w:tc>
      </w:tr>
      <w:tr w:rsidR="007D6B70" w14:paraId="112763E6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610511752"/>
              <w:placeholder>
                <w:docPart w:val="6D06FCD31CD34CC0B3BE0D136114BEB9"/>
              </w:placeholder>
            </w:sdtPr>
            <w:sdtEndPr/>
            <w:sdtContent>
              <w:p w14:paraId="24E11DF3" w14:textId="58111259" w:rsidR="007D6B70" w:rsidRDefault="000F2FD4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Se debe continuar usando libros en papel, para el mantenimiento de los equipos</w:t>
                </w:r>
              </w:p>
            </w:sdtContent>
          </w:sdt>
          <w:p w14:paraId="6B46AB52" w14:textId="77777777" w:rsidR="007D6B70" w:rsidRDefault="007D6B70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7D6B70" w:rsidRPr="007D6B70" w14:paraId="671A419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3032D1" w14:textId="1EF8C6E4" w:rsidR="007D6B70" w:rsidRPr="003816D0" w:rsidRDefault="007D6B70" w:rsidP="005456D8">
            <w:pPr>
              <w:pStyle w:val="Ttulo3"/>
            </w:pPr>
            <w:r>
              <w:t>¿QUE PASA SI SE DECIDE</w:t>
            </w:r>
            <w:r w:rsidRPr="00ED393E">
              <w:t xml:space="preserve"> HACER </w:t>
            </w:r>
            <w:r>
              <w:t>LO MINIMO DEL PROYECTO?</w:t>
            </w:r>
          </w:p>
        </w:tc>
      </w:tr>
      <w:tr w:rsidR="007D6B70" w14:paraId="560DC1E2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952634266"/>
              <w:placeholder>
                <w:docPart w:val="BDF2B0AB58BF4CA2B21B33D7A0FAD305"/>
              </w:placeholder>
            </w:sdtPr>
            <w:sdtEndPr/>
            <w:sdtContent>
              <w:p w14:paraId="7553D4A9" w14:textId="550F4C11" w:rsidR="007D6B70" w:rsidRDefault="000F2FD4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Lo mínimo seria hacer un sistema de logueo y que el usuario tenga asignados permisos para hacer mantenimientos a determinados equipos</w:t>
                </w:r>
              </w:p>
            </w:sdtContent>
          </w:sdt>
          <w:p w14:paraId="2C12532D" w14:textId="77777777" w:rsidR="007D6B70" w:rsidRDefault="007D6B70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  <w:tr w:rsidR="008F0BDB" w:rsidRPr="003816D0" w14:paraId="5049DD97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ABAE48" w14:textId="7A2FC1FF" w:rsidR="008F0BDB" w:rsidRPr="003816D0" w:rsidRDefault="008F0BDB" w:rsidP="005456D8">
            <w:pPr>
              <w:pStyle w:val="Ttulo3"/>
            </w:pPr>
            <w:r>
              <w:t>¿QUE PASA SI SE DECIDE</w:t>
            </w:r>
            <w:r w:rsidRPr="00ED393E">
              <w:t xml:space="preserve"> HACER </w:t>
            </w:r>
            <w:r>
              <w:t>EL PROYECTO?</w:t>
            </w:r>
          </w:p>
        </w:tc>
      </w:tr>
      <w:tr w:rsidR="008F0BDB" w14:paraId="5969BF50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1240979680"/>
              <w:placeholder>
                <w:docPart w:val="EBBBBE23B6CF40C48B54980E36612587"/>
              </w:placeholder>
            </w:sdtPr>
            <w:sdtEndPr/>
            <w:sdtContent>
              <w:p w14:paraId="3CC6D71A" w14:textId="23F35FA1" w:rsidR="008F0BDB" w:rsidRDefault="000F2FD4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Tendria un alcance a nivel de Centroamérica, ayudaría a mejorar todos estos procesos con los países de la región contribuyendo a mejorar el apoyo de la comunidad Latino americana</w:t>
                </w:r>
              </w:p>
            </w:sdtContent>
          </w:sdt>
          <w:p w14:paraId="3336D3D7" w14:textId="77777777" w:rsidR="008F0BDB" w:rsidRDefault="008F0BDB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</w:tbl>
    <w:p w14:paraId="351976C5" w14:textId="77777777" w:rsidR="00806F63" w:rsidRPr="00806F63" w:rsidRDefault="00806F63" w:rsidP="00806F63">
      <w:pPr>
        <w:spacing w:line="360" w:lineRule="auto"/>
        <w:rPr>
          <w:rFonts w:eastAsia="Batang" w:cs="Arial"/>
          <w:b/>
          <w:bCs/>
          <w:i/>
          <w:kern w:val="18"/>
          <w:sz w:val="24"/>
          <w:szCs w:val="24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806F63" w:rsidRPr="0085281E" w14:paraId="0017227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2A3A9B" w14:textId="77777777" w:rsidR="00806F63" w:rsidRPr="00ED393E" w:rsidRDefault="00806F63" w:rsidP="005456D8">
            <w:pPr>
              <w:pStyle w:val="Ttulo2"/>
            </w:pPr>
            <w:r w:rsidRPr="00ED393E">
              <w:t xml:space="preserve">DESCRIPCIÓN DEL </w:t>
            </w:r>
            <w:r>
              <w:t xml:space="preserve">ALCANCE DEL </w:t>
            </w:r>
            <w:r w:rsidRPr="00ED393E">
              <w:t>PROYECTO</w:t>
            </w:r>
          </w:p>
        </w:tc>
      </w:tr>
      <w:tr w:rsidR="00806F63" w:rsidRPr="0085281E" w14:paraId="19C3164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928348" w14:textId="77777777" w:rsidR="00806F63" w:rsidRPr="0085281E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Describa de manera completa en que consiste el proyecto </w:t>
            </w:r>
          </w:p>
        </w:tc>
      </w:tr>
      <w:tr w:rsidR="00806F63" w14:paraId="460E17EE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354925960"/>
              <w:placeholder>
                <w:docPart w:val="9EF115AEE2EB4CEF888020EB858B3C85"/>
              </w:placeholder>
              <w:showingPlcHdr/>
            </w:sdtPr>
            <w:sdtEndPr/>
            <w:sdtContent>
              <w:p w14:paraId="6C3AA755" w14:textId="77777777" w:rsidR="00806F63" w:rsidRDefault="00806F63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1325419" w14:textId="77777777" w:rsidR="00806F63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  <w:p w14:paraId="22D0F9DB" w14:textId="77777777" w:rsidR="00806F63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77F4F065" w14:textId="77777777" w:rsidR="00806F63" w:rsidRDefault="00806F63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62196F" w:rsidRPr="0085281E" w14:paraId="7F7538F0" w14:textId="77777777" w:rsidTr="00DB14F0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3D23C" w14:textId="2FD63C15" w:rsidR="0062196F" w:rsidRPr="0085281E" w:rsidRDefault="00DB14F0" w:rsidP="00ED393E">
            <w:pPr>
              <w:pStyle w:val="Ttulo2"/>
            </w:pPr>
            <w:r w:rsidRPr="00ED393E">
              <w:t>OBJETIVOS MEDIBLES Y CRITERIOS DE ACEPTACIÓN</w:t>
            </w:r>
          </w:p>
        </w:tc>
      </w:tr>
      <w:tr w:rsidR="0062196F" w14:paraId="7FDBDC9F" w14:textId="77777777" w:rsidTr="00DB14F0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2026832222"/>
              <w:placeholder>
                <w:docPart w:val="EC734A9227344951945E5F2FDECE5CAB"/>
              </w:placeholder>
              <w:showingPlcHdr/>
            </w:sdtPr>
            <w:sdtEndPr/>
            <w:sdtContent>
              <w:p w14:paraId="0CFBB330" w14:textId="77777777" w:rsidR="0062196F" w:rsidRDefault="0062196F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23E6CAD" w14:textId="2D72177C" w:rsidR="00806F63" w:rsidRDefault="00806F63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474F6814" w14:textId="70DC23EE" w:rsidR="0062196F" w:rsidRDefault="0062196F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EB0B5B" w:rsidRPr="00ED393E" w14:paraId="6B970F5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988EF" w14:textId="77777777" w:rsidR="00EB0B5B" w:rsidRPr="00ED393E" w:rsidRDefault="00EB0B5B" w:rsidP="005456D8">
            <w:pPr>
              <w:pStyle w:val="Ttulo2"/>
            </w:pPr>
            <w:r w:rsidRPr="00ED393E">
              <w:t>BENEFICIOS DEL PROYECTO</w:t>
            </w:r>
          </w:p>
        </w:tc>
      </w:tr>
      <w:tr w:rsidR="00EB0B5B" w:rsidRPr="00ED393E" w14:paraId="22F58350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355B1F" w14:textId="77777777" w:rsidR="00EB0B5B" w:rsidRPr="00ED393E" w:rsidRDefault="00EB0B5B" w:rsidP="005456D8">
            <w:pPr>
              <w:pStyle w:val="Ttulo3"/>
            </w:pPr>
            <w:r w:rsidRPr="00ED393E">
              <w:t>PRINCIPALES PRODUCTOS</w:t>
            </w:r>
          </w:p>
        </w:tc>
      </w:tr>
      <w:tr w:rsidR="00EB0B5B" w14:paraId="587E34E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2142223344"/>
              <w:placeholder>
                <w:docPart w:val="61C40F63A2F5419DA67CE77E05485DBF"/>
              </w:placeholder>
              <w:showingPlcHdr/>
            </w:sdtPr>
            <w:sdtEndPr/>
            <w:sdtContent>
              <w:p w14:paraId="3FBB5FBE" w14:textId="77777777" w:rsidR="00EB0B5B" w:rsidRDefault="00EB0B5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254C109" w14:textId="77777777" w:rsidR="00EB0B5B" w:rsidRDefault="00EB0B5B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EB0B5B" w:rsidRPr="003816D0" w14:paraId="0531F88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C0A2C9" w14:textId="77777777" w:rsidR="00EB0B5B" w:rsidRPr="003816D0" w:rsidRDefault="00EB0B5B" w:rsidP="005456D8">
            <w:pPr>
              <w:pStyle w:val="Ttulo3"/>
            </w:pPr>
            <w:r>
              <w:t>PRINCIPALES RESULTADOS</w:t>
            </w:r>
          </w:p>
        </w:tc>
      </w:tr>
      <w:tr w:rsidR="00EB0B5B" w14:paraId="4FB4A3A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954980510"/>
              <w:placeholder>
                <w:docPart w:val="711AB3D7FA9E45A4BC1E3FEEB7B371BE"/>
              </w:placeholder>
              <w:showingPlcHdr/>
            </w:sdtPr>
            <w:sdtEndPr/>
            <w:sdtContent>
              <w:p w14:paraId="6918F2B1" w14:textId="77777777" w:rsidR="00EB0B5B" w:rsidRDefault="00EB0B5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D23565A" w14:textId="77777777" w:rsidR="00EB0B5B" w:rsidRDefault="00EB0B5B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</w:tbl>
    <w:p w14:paraId="485B5A2C" w14:textId="739F156F" w:rsidR="00EB0B5B" w:rsidRDefault="00EB0B5B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p w14:paraId="39064028" w14:textId="77777777" w:rsidR="00EB0B5B" w:rsidRDefault="00EB0B5B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0"/>
        <w:gridCol w:w="4677"/>
      </w:tblGrid>
      <w:tr w:rsidR="00DB14F0" w:rsidRPr="0085281E" w14:paraId="1D2BF093" w14:textId="77777777" w:rsidTr="00DB14F0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C6A81B" w14:textId="64F7183D" w:rsidR="00DB14F0" w:rsidRPr="00ED393E" w:rsidRDefault="00DB14F0" w:rsidP="00ED393E">
            <w:pPr>
              <w:pStyle w:val="Ttulo2"/>
            </w:pPr>
            <w:r w:rsidRPr="00ED393E">
              <w:t>ENTREGABLES Y R</w:t>
            </w:r>
            <w:r w:rsidR="001F1EDB">
              <w:t>E</w:t>
            </w:r>
            <w:r w:rsidRPr="00ED393E">
              <w:t>QUISITOS DEL PROYECTO</w:t>
            </w:r>
          </w:p>
        </w:tc>
      </w:tr>
      <w:tr w:rsidR="00DB14F0" w:rsidRPr="0085281E" w14:paraId="0559D3F3" w14:textId="60F8FCAD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B8E5EF" w14:textId="52DB5107" w:rsidR="00DB14F0" w:rsidRPr="00DB14F0" w:rsidRDefault="00DB14F0" w:rsidP="00DB14F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DB14F0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ENTREGABLES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025F6D" w14:textId="333A7B9F" w:rsidR="00DB14F0" w:rsidRPr="00DB14F0" w:rsidRDefault="00DB14F0" w:rsidP="00DB14F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DB14F0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REQUISITOS</w:t>
            </w:r>
          </w:p>
        </w:tc>
      </w:tr>
      <w:tr w:rsidR="00DB14F0" w14:paraId="359B637B" w14:textId="58B11F31" w:rsidTr="00DB14F0">
        <w:trPr>
          <w:trHeight w:val="456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437222964"/>
              <w:placeholder>
                <w:docPart w:val="D9DBDF3735D8417790CF429AE19C133E"/>
              </w:placeholder>
              <w:showingPlcHdr/>
            </w:sdtPr>
            <w:sdtEndPr/>
            <w:sdtContent>
              <w:p w14:paraId="55F51109" w14:textId="132939C5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70337743"/>
              <w:placeholder>
                <w:docPart w:val="D095BEC73E634738A84326464DA557D6"/>
              </w:placeholder>
              <w:showingPlcHdr/>
            </w:sdtPr>
            <w:sdtEndPr/>
            <w:sdtContent>
              <w:p w14:paraId="01AA30F7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E0677CA" w14:textId="77777777" w:rsidR="00DB14F0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39D96417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2100160770"/>
              <w:placeholder>
                <w:docPart w:val="01416506B5F64D3CBBFD1F15D3DCDBB4"/>
              </w:placeholder>
              <w:showingPlcHdr/>
            </w:sdtPr>
            <w:sdtEndPr/>
            <w:sdtContent>
              <w:p w14:paraId="2EEA7A6B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E1CE98D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614746899"/>
              <w:placeholder>
                <w:docPart w:val="EDD020010FFD4A2F8316D5BF7EB1D33D"/>
              </w:placeholder>
              <w:showingPlcHdr/>
            </w:sdtPr>
            <w:sdtEndPr/>
            <w:sdtContent>
              <w:p w14:paraId="7AF17CD5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3638BDE2" w14:textId="77777777" w:rsidR="00DB14F0" w:rsidRDefault="00DB14F0">
            <w:pPr>
              <w:spacing w:before="0" w:after="160" w:line="259" w:lineRule="auto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168075D7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715794764"/>
              <w:placeholder>
                <w:docPart w:val="2B3A7892007A45DFB158F3FA79D00850"/>
              </w:placeholder>
              <w:showingPlcHdr/>
            </w:sdtPr>
            <w:sdtEndPr/>
            <w:sdtContent>
              <w:p w14:paraId="236D0BB0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56F18C35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315558660"/>
              <w:placeholder>
                <w:docPart w:val="A01BC53FD3914347AE106D8AFFA84983"/>
              </w:placeholder>
              <w:showingPlcHdr/>
            </w:sdtPr>
            <w:sdtEndPr/>
            <w:sdtContent>
              <w:p w14:paraId="4CB083B8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0B9CB961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5524DF26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65541068"/>
              <w:placeholder>
                <w:docPart w:val="0808AC10CB734C85A5F22F3B5F999DEE"/>
              </w:placeholder>
              <w:showingPlcHdr/>
            </w:sdtPr>
            <w:sdtEndPr/>
            <w:sdtContent>
              <w:p w14:paraId="6785447A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2C0A754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143657223"/>
              <w:placeholder>
                <w:docPart w:val="177C81A3882244C791359B65C35892AA"/>
              </w:placeholder>
              <w:showingPlcHdr/>
            </w:sdtPr>
            <w:sdtEndPr/>
            <w:sdtContent>
              <w:p w14:paraId="1D33B0F2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53E00B78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40235452" w14:textId="31D0269C" w:rsidR="00C7751D" w:rsidRDefault="00C7751D" w:rsidP="00E9254B">
      <w:pPr>
        <w:pStyle w:val="Ttulo2"/>
        <w:numPr>
          <w:ilvl w:val="0"/>
          <w:numId w:val="0"/>
        </w:numPr>
        <w:spacing w:after="360"/>
        <w:rPr>
          <w:rFonts w:cs="Arial"/>
          <w:i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FB0C1A" w:rsidRPr="00ED393E" w14:paraId="2B34AD9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CBE59D" w14:textId="3A538989" w:rsidR="00FB0C1A" w:rsidRPr="00ED393E" w:rsidRDefault="00E9254B" w:rsidP="005456D8">
            <w:pPr>
              <w:pStyle w:val="Ttulo2"/>
            </w:pPr>
            <w:bookmarkStart w:id="2" w:name="_Hlk14685461"/>
            <w:r>
              <w:t>CRONOGRAMA</w:t>
            </w:r>
            <w:r w:rsidR="00FB0C1A">
              <w:t xml:space="preserve"> DEL </w:t>
            </w:r>
            <w:r w:rsidR="00FB0C1A" w:rsidRPr="00ED393E">
              <w:t>PROYECTO</w:t>
            </w:r>
          </w:p>
        </w:tc>
      </w:tr>
      <w:tr w:rsidR="00FB0C1A" w:rsidRPr="0085281E" w14:paraId="29B5612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F4A046" w14:textId="3ECD5F32" w:rsidR="00FB0C1A" w:rsidRPr="0085281E" w:rsidRDefault="00E9254B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</w:rPr>
              <w:t xml:space="preserve">Adjuntar 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>el cronograma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en Ms Project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con todas sus actividades, recursos, 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relaciones de precedencia, 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>fechas de inicio y fin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.</w:t>
            </w:r>
          </w:p>
        </w:tc>
      </w:tr>
    </w:tbl>
    <w:bookmarkEnd w:id="2"/>
    <w:p w14:paraId="6061E8F3" w14:textId="06B4E9F3" w:rsidR="004D286A" w:rsidRPr="00EB0B5B" w:rsidRDefault="00EB0B5B" w:rsidP="00EB0B5B">
      <w:pPr>
        <w:pStyle w:val="Ttulo1"/>
      </w:pPr>
      <w:r>
        <w:t xml:space="preserve">PLAN DE COSTOS Y PRESUPUESTO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62099F" w:rsidRPr="003A00CB" w14:paraId="2DACE678" w14:textId="77777777" w:rsidTr="00285301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FAAEB" w14:textId="44852D64" w:rsidR="0062099F" w:rsidRPr="003A00CB" w:rsidRDefault="00215F87" w:rsidP="008439FD">
            <w:pPr>
              <w:pStyle w:val="Ttulo2"/>
              <w:ind w:left="578" w:hanging="578"/>
              <w:rPr>
                <w:iCs w:val="0"/>
              </w:rPr>
            </w:pPr>
            <w:r>
              <w:rPr>
                <w:iCs w:val="0"/>
              </w:rPr>
              <w:t>JUSTIFICACIÓN DE LA INVERSIÓN Y ANÁLISIS DEL COSTO / BENEFICIO</w:t>
            </w:r>
          </w:p>
        </w:tc>
      </w:tr>
      <w:tr w:rsidR="0062099F" w:rsidRPr="0085281E" w14:paraId="226F8E2D" w14:textId="77777777" w:rsidTr="00285301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24511C" w14:textId="77777777" w:rsid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>Para determinar la conveniencia de esta inversión, indique su</w:t>
            </w:r>
            <w:r>
              <w:rPr>
                <w:rFonts w:ascii="Calibri" w:hAnsi="Calibri" w:cs="Calibri"/>
                <w:i/>
                <w:sz w:val="20"/>
              </w:rPr>
              <w:t>s costos estimados</w:t>
            </w:r>
            <w:r w:rsidRPr="00215F87">
              <w:rPr>
                <w:rFonts w:ascii="Calibri" w:hAnsi="Calibri" w:cs="Calibri"/>
                <w:i/>
                <w:sz w:val="20"/>
              </w:rPr>
              <w:t xml:space="preserve"> de implementación, mantenimiento, soporte y operación que impliquen la contratación (recursos materiales, humanos y financieros)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 w:rsidRPr="00215F87">
              <w:rPr>
                <w:rFonts w:ascii="Calibri" w:hAnsi="Calibri" w:cs="Calibri"/>
                <w:i/>
                <w:sz w:val="20"/>
              </w:rPr>
              <w:t xml:space="preserve">y presente la proyección de los beneficios a corto plazo, ya sean cualitativos o cuantitativos. </w:t>
            </w:r>
          </w:p>
          <w:p w14:paraId="6AFCD0CC" w14:textId="77777777" w:rsidR="00215F87" w:rsidRP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 xml:space="preserve">Señale mediante un cuadro comparativo las ventajas / desventajas de las opciones y/o alternativas disponibles basado en el estudio de financiero, económico mercado (cotizaciones correspondientes expresados en $CA, deberá incluirse el tipo de cambio) a fin de estimar el costo total del proyecto. </w:t>
            </w:r>
          </w:p>
          <w:p w14:paraId="5D124F0D" w14:textId="22B84685" w:rsidR="00215F87" w:rsidRP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>Podrá incluir formulas, imágenes.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 w:rsidRPr="00215F87">
              <w:rPr>
                <w:rFonts w:ascii="Calibri" w:hAnsi="Calibri" w:cs="Calibri"/>
                <w:i/>
                <w:sz w:val="20"/>
              </w:rPr>
              <w:t>(Anexar documentos de soporte, si aplica).</w:t>
            </w:r>
          </w:p>
        </w:tc>
      </w:tr>
      <w:tr w:rsidR="0062099F" w:rsidRPr="0085281E" w14:paraId="04D450F5" w14:textId="77777777" w:rsidTr="000800A5">
        <w:trPr>
          <w:trHeight w:val="1100"/>
        </w:trPr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2116860412"/>
            <w:placeholder>
              <w:docPart w:val="7E0F3B58F01F4921B561D30285A9D7E4"/>
            </w:placeholder>
            <w:showingPlcHdr/>
          </w:sdtPr>
          <w:sdtEndPr/>
          <w:sdtContent>
            <w:tc>
              <w:tcPr>
                <w:tcW w:w="92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C9FAD9E" w14:textId="351B383F" w:rsidR="0062099F" w:rsidRDefault="00215F87" w:rsidP="00285301">
                <w:pPr>
                  <w:spacing w:before="60" w:after="60"/>
                  <w:jc w:val="left"/>
                  <w:rPr>
                    <w:rFonts w:ascii="Calibri" w:hAnsi="Calibri" w:cs="Calibri"/>
                    <w:i/>
                    <w:sz w:val="20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3CAD1CF" w14:textId="330BB724" w:rsidR="0062099F" w:rsidRDefault="0062099F" w:rsidP="009E4025">
      <w:pPr>
        <w:spacing w:before="360"/>
        <w:rPr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  <w:gridCol w:w="2737"/>
      </w:tblGrid>
      <w:tr w:rsidR="00215F87" w:rsidRPr="0085281E" w14:paraId="0B8C7514" w14:textId="77777777" w:rsidTr="00FE1BB8">
        <w:trPr>
          <w:trHeight w:val="194"/>
        </w:trPr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A7878" w14:textId="1650F5FD" w:rsidR="00215F87" w:rsidRPr="0085281E" w:rsidRDefault="002F7BA0" w:rsidP="00FE1BB8">
            <w:pPr>
              <w:pStyle w:val="Ttulo2"/>
              <w:spacing w:after="120"/>
              <w:ind w:left="578" w:hanging="578"/>
            </w:pPr>
            <w:r>
              <w:t>COMPONENTES DEL PROYECTO</w:t>
            </w:r>
          </w:p>
        </w:tc>
      </w:tr>
      <w:tr w:rsidR="00215F87" w:rsidRPr="0085281E" w14:paraId="54C09CDF" w14:textId="77777777" w:rsidTr="00285301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743FCF" w14:textId="6E00CE18" w:rsidR="00215F87" w:rsidRPr="0085281E" w:rsidRDefault="00215F87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215F87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Enumere los componentes principales </w:t>
            </w:r>
            <w:r w:rsidR="00285301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o entregables del proyecto </w:t>
            </w:r>
            <w:r w:rsidRPr="00215F87">
              <w:rPr>
                <w:rFonts w:asciiTheme="minorHAnsi" w:eastAsia="Batang" w:hAnsiTheme="minorHAnsi" w:cstheme="minorHAnsi"/>
                <w:kern w:val="18"/>
                <w:lang w:val="es-MX"/>
              </w:rPr>
              <w:t>y el monto estimado</w:t>
            </w:r>
            <w:r w:rsidR="002F7BA0">
              <w:rPr>
                <w:rFonts w:asciiTheme="minorHAnsi" w:eastAsia="Batang" w:hAnsiTheme="minorHAnsi" w:cstheme="minorHAnsi"/>
                <w:kern w:val="18"/>
                <w:lang w:val="es-MX"/>
              </w:rPr>
              <w:t>.</w:t>
            </w:r>
          </w:p>
        </w:tc>
      </w:tr>
      <w:tr w:rsidR="00215F87" w:rsidRPr="00AC3E16" w14:paraId="17EB714D" w14:textId="77777777" w:rsidTr="002F7BA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F0B72" w14:textId="0533D7F2" w:rsidR="00215F87" w:rsidRPr="00AC3E16" w:rsidRDefault="00215F87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COMPONENTE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EF4" w14:textId="4E52FBE5" w:rsidR="00215F87" w:rsidRPr="00AC3E16" w:rsidRDefault="00215F87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COSTO (US$)</w:t>
            </w:r>
          </w:p>
        </w:tc>
      </w:tr>
      <w:tr w:rsidR="00215F87" w:rsidRPr="00AC3E16" w14:paraId="50DE88B4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759523208"/>
            <w:placeholder>
              <w:docPart w:val="3E7456C24C474D4C8001A2C43DE46DBE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E6657C9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652127149"/>
            <w:placeholder>
              <w:docPart w:val="1F629319DCE948EB95190C2D298AD7D9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42986D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15F87" w:rsidRPr="00AC3E16" w14:paraId="534644B5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281500891"/>
            <w:placeholder>
              <w:docPart w:val="4EBEC9712C4C421E992CAF148D678756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42F4C04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683482184"/>
            <w:placeholder>
              <w:docPart w:val="9688D7FDF54B40EB9E0DEAAF8EFECF0C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83FB23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15F87" w:rsidRPr="00AC3E16" w14:paraId="0329A9AC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307051680"/>
            <w:placeholder>
              <w:docPart w:val="3B64B1AD986D4E4082E1A80D961E50DD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9C6A92C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90362648"/>
            <w:placeholder>
              <w:docPart w:val="7E12FC2DE9E242BEBFFBEE395BA5330D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554D985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609B6C6" w14:textId="2B406938" w:rsidR="0062099F" w:rsidRDefault="0062099F" w:rsidP="00E118DE">
      <w:pPr>
        <w:pStyle w:val="Ttulo1"/>
        <w:numPr>
          <w:ilvl w:val="0"/>
          <w:numId w:val="0"/>
        </w:numPr>
        <w:spacing w:before="0"/>
        <w:rPr>
          <w:rFonts w:cs="Arial"/>
          <w:bCs w:val="0"/>
          <w:kern w:val="18"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1417"/>
        <w:gridCol w:w="2737"/>
      </w:tblGrid>
      <w:tr w:rsidR="002F7BA0" w:rsidRPr="0085281E" w14:paraId="49F071AE" w14:textId="77777777" w:rsidTr="00285301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7A8FEF" w14:textId="611161FB" w:rsidR="002F7BA0" w:rsidRPr="0085281E" w:rsidRDefault="004D286A" w:rsidP="00285301">
            <w:pPr>
              <w:pStyle w:val="Ttulo2"/>
            </w:pPr>
            <w:r>
              <w:t>PLAN DE COMPRAS</w:t>
            </w:r>
            <w:r w:rsidR="002F7BA0">
              <w:t xml:space="preserve"> DEL PROYECTO</w:t>
            </w:r>
          </w:p>
        </w:tc>
      </w:tr>
      <w:tr w:rsidR="002F7BA0" w:rsidRPr="0085281E" w14:paraId="20880B89" w14:textId="77777777" w:rsidTr="00285301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460059" w14:textId="3AF997F1" w:rsidR="002F7BA0" w:rsidRPr="0085281E" w:rsidRDefault="002F7BA0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kern w:val="18"/>
                <w:lang w:val="es-MX"/>
              </w:rPr>
              <w:t>Incluya todas las contrataciones de bienes y servicios requeridas</w:t>
            </w:r>
            <w:r w:rsidR="00FE1BB8">
              <w:rPr>
                <w:rFonts w:asciiTheme="minorHAnsi" w:eastAsia="Batang" w:hAnsiTheme="minorHAnsi" w:cstheme="minorHAnsi"/>
                <w:kern w:val="18"/>
                <w:lang w:val="es-MX"/>
              </w:rPr>
              <w:t>,</w:t>
            </w:r>
            <w:r w:rsidRPr="002F7BA0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identificando el costo estimado y la fecha en que se requiere</w:t>
            </w:r>
          </w:p>
        </w:tc>
      </w:tr>
      <w:tr w:rsidR="002F7BA0" w:rsidRPr="00AC3E16" w14:paraId="55F7594E" w14:textId="77777777" w:rsidTr="002F7BA0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2F38E6" w14:textId="7F3E030C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BIENES / SERVICIOS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DE7238" w14:textId="77777777" w:rsid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 xml:space="preserve">COSTO </w:t>
            </w:r>
          </w:p>
          <w:p w14:paraId="70DEEACA" w14:textId="2B171237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(</w:t>
            </w: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US$</w:t>
            </w: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)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4DE770" w14:textId="196B32CF" w:rsidR="002F7BA0" w:rsidRPr="002F7BA0" w:rsidRDefault="002F7BA0" w:rsidP="002F7BA0">
            <w:pPr>
              <w:spacing w:before="0" w:after="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 xml:space="preserve">FECHA </w:t>
            </w:r>
          </w:p>
          <w:p w14:paraId="14A696E4" w14:textId="5F612D86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REQUERIDA</w:t>
            </w:r>
          </w:p>
        </w:tc>
      </w:tr>
      <w:tr w:rsidR="002F7BA0" w:rsidRPr="00AC3E16" w14:paraId="7C7C7102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350062681"/>
            <w:placeholder>
              <w:docPart w:val="7B1541DA516C4FC3A65AC081819E54C2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D29F32F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CE7C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51582420"/>
            <w:placeholder>
              <w:docPart w:val="2FDC951B34384A5FA76CC9FCCA3B05C6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D63107E" w14:textId="30F3D05A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F7BA0" w:rsidRPr="00AC3E16" w14:paraId="6D45458D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770854839"/>
            <w:placeholder>
              <w:docPart w:val="B5331FD54D1C45049B18F7B6A17CBA45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D08659E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0CC0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265506543"/>
            <w:placeholder>
              <w:docPart w:val="1DBCA79FECAD41C78FF59079CD03A143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2F3D08" w14:textId="417D6A05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F7BA0" w:rsidRPr="00AC3E16" w14:paraId="02DA7AFD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479688230"/>
            <w:placeholder>
              <w:docPart w:val="80FB30760B4B45148CA8371D07DCAB62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58A36C6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BC414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046448141"/>
            <w:placeholder>
              <w:docPart w:val="2D9E1A2885C9439DB5828E6150313255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6409D7" w14:textId="02EEC803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45B40F0A" w14:textId="77777777" w:rsidR="00FE1BB8" w:rsidRDefault="00FE1BB8" w:rsidP="00D65AFD">
      <w:pPr>
        <w:spacing w:after="240" w:line="360" w:lineRule="auto"/>
        <w:ind w:left="851"/>
        <w:rPr>
          <w:rFonts w:asciiTheme="minorHAnsi" w:eastAsia="Batang" w:hAnsiTheme="minorHAnsi" w:cstheme="minorHAnsi"/>
          <w:b/>
          <w:kern w:val="18"/>
          <w:szCs w:val="21"/>
          <w:u w:val="single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9"/>
        <w:gridCol w:w="1064"/>
        <w:gridCol w:w="1143"/>
        <w:gridCol w:w="908"/>
        <w:gridCol w:w="1133"/>
      </w:tblGrid>
      <w:tr w:rsidR="00FE1BB8" w:rsidRPr="003A00CB" w14:paraId="4CD08BD2" w14:textId="77777777" w:rsidTr="005456D8">
        <w:tc>
          <w:tcPr>
            <w:tcW w:w="9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51D7CC" w14:textId="7C2123DD" w:rsidR="00FE1BB8" w:rsidRPr="003A00CB" w:rsidRDefault="00FE1BB8" w:rsidP="005456D8">
            <w:pPr>
              <w:pStyle w:val="Ttulo2"/>
              <w:rPr>
                <w:iCs w:val="0"/>
              </w:rPr>
            </w:pPr>
            <w:r>
              <w:rPr>
                <w:iCs w:val="0"/>
              </w:rPr>
              <w:t>PRESUPUESTO</w:t>
            </w:r>
            <w:r w:rsidR="00F93203">
              <w:rPr>
                <w:iCs w:val="0"/>
              </w:rPr>
              <w:t xml:space="preserve"> ASIGNADO DEL PROYECTO</w:t>
            </w:r>
          </w:p>
        </w:tc>
      </w:tr>
      <w:tr w:rsidR="00FE1BB8" w:rsidRPr="0085281E" w14:paraId="0AD043DC" w14:textId="77777777" w:rsidTr="005456D8">
        <w:tc>
          <w:tcPr>
            <w:tcW w:w="9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90D88B" w14:textId="59A8F13A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="Calibri" w:hAnsi="Calibri" w:cs="Calibri"/>
                <w:i/>
                <w:sz w:val="20"/>
              </w:rPr>
              <w:t xml:space="preserve">Incluya el presupuesto </w:t>
            </w:r>
            <w:r w:rsidR="00F93203">
              <w:rPr>
                <w:rFonts w:ascii="Calibri" w:hAnsi="Calibri" w:cs="Calibri"/>
                <w:i/>
                <w:sz w:val="20"/>
              </w:rPr>
              <w:t xml:space="preserve">asignado </w:t>
            </w:r>
            <w:r>
              <w:rPr>
                <w:rFonts w:ascii="Calibri" w:hAnsi="Calibri" w:cs="Calibri"/>
                <w:i/>
                <w:sz w:val="20"/>
              </w:rPr>
              <w:t xml:space="preserve">por año de acuerdo con el plan de costos del proyecto y cronograma </w:t>
            </w:r>
          </w:p>
        </w:tc>
      </w:tr>
      <w:tr w:rsidR="00FE1BB8" w:rsidRPr="0085281E" w14:paraId="04788DA8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1008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Cuenta con el presupuesto aprobado suficiente: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BFD32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677840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CD050F" w14:textId="77777777" w:rsidR="00FE1BB8" w:rsidRPr="0085281E" w:rsidRDefault="00FE1BB8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7FC7F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887755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AE7985" w14:textId="77777777" w:rsidR="00FE1BB8" w:rsidRPr="0085281E" w:rsidRDefault="00FE1BB8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FE1BB8" w:rsidRPr="002F7BA0" w14:paraId="5D498CD3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DF0B33" w14:textId="77777777" w:rsidR="00FE1BB8" w:rsidRPr="002F7BA0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i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iCs/>
                <w:kern w:val="18"/>
                <w:szCs w:val="21"/>
                <w:lang w:val="es-MX"/>
              </w:rPr>
              <w:t>AÑO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D5A99" w14:textId="77777777" w:rsidR="00FE1BB8" w:rsidRPr="002F7BA0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MONTO</w:t>
            </w: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 xml:space="preserve"> (US$)</w:t>
            </w:r>
          </w:p>
        </w:tc>
      </w:tr>
      <w:tr w:rsidR="00FE1BB8" w:rsidRPr="0085281E" w14:paraId="09B21F3B" w14:textId="77777777" w:rsidTr="005456D8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467439617"/>
            <w:placeholder>
              <w:docPart w:val="730F642375AB46EFA0EF3A00A508C915"/>
            </w:placeholder>
            <w:showingPlcHdr/>
          </w:sdtPr>
          <w:sdtEndPr/>
          <w:sdtContent>
            <w:tc>
              <w:tcPr>
                <w:tcW w:w="5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9AC7469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iCs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672061742"/>
            <w:placeholder>
              <w:docPart w:val="B0603F7F0B754FA9896C9769458907EE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7FAC05B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FE1BB8" w:rsidRPr="0085281E" w14:paraId="25C20BCC" w14:textId="77777777" w:rsidTr="005456D8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924930033"/>
            <w:placeholder>
              <w:docPart w:val="71AA27A024C14773BD9BE9DA022CD1E7"/>
            </w:placeholder>
            <w:showingPlcHdr/>
          </w:sdtPr>
          <w:sdtEndPr/>
          <w:sdtContent>
            <w:tc>
              <w:tcPr>
                <w:tcW w:w="5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164C871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816101593"/>
            <w:placeholder>
              <w:docPart w:val="793F812001AC454E9102B9C6C141275F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26A5EC1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FE1BB8" w:rsidRPr="0085281E" w14:paraId="771A9D8A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B6A5A" w14:textId="77777777" w:rsidR="00FE1BB8" w:rsidRPr="00B465CD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TOTAL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953369194"/>
            <w:placeholder>
              <w:docPart w:val="C2FA6E5C3924473FAFB2CEA56059E5A6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83BBEFD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70F9961E" w14:textId="355ED9B7" w:rsidR="002F7BA0" w:rsidRDefault="00B465CD" w:rsidP="00D65AFD">
      <w:pPr>
        <w:spacing w:after="240" w:line="360" w:lineRule="auto"/>
        <w:ind w:left="851"/>
        <w:rPr>
          <w:rFonts w:asciiTheme="minorHAnsi" w:eastAsia="Batang" w:hAnsiTheme="minorHAnsi" w:cstheme="minorHAnsi"/>
          <w:bCs/>
          <w:kern w:val="18"/>
          <w:szCs w:val="21"/>
          <w:lang w:val="es-MX"/>
        </w:rPr>
      </w:pPr>
      <w:r w:rsidRPr="00B465CD">
        <w:rPr>
          <w:rFonts w:asciiTheme="minorHAnsi" w:eastAsia="Batang" w:hAnsiTheme="minorHAnsi" w:cstheme="minorHAnsi"/>
          <w:b/>
          <w:kern w:val="18"/>
          <w:szCs w:val="21"/>
          <w:u w:val="single"/>
          <w:lang w:val="es-MX"/>
        </w:rPr>
        <w:lastRenderedPageBreak/>
        <w:t>NOTA:</w:t>
      </w:r>
      <w:r w:rsidRPr="00B465CD">
        <w:rPr>
          <w:rFonts w:asciiTheme="minorHAnsi" w:eastAsia="Batang" w:hAnsiTheme="minorHAnsi" w:cstheme="minorHAnsi"/>
          <w:bCs/>
          <w:kern w:val="18"/>
          <w:szCs w:val="21"/>
          <w:lang w:val="es-MX"/>
        </w:rPr>
        <w:t xml:space="preserve"> Anexar la carga presupuestaria del proyecto</w:t>
      </w:r>
    </w:p>
    <w:p w14:paraId="12D3096A" w14:textId="10D28707" w:rsidR="00F93203" w:rsidRPr="00F93203" w:rsidRDefault="00F93203" w:rsidP="00F93203">
      <w:pPr>
        <w:pStyle w:val="Ttulo1"/>
        <w:rPr>
          <w:rFonts w:cs="Arial"/>
          <w:bCs w:val="0"/>
          <w:kern w:val="18"/>
          <w:szCs w:val="21"/>
        </w:rPr>
      </w:pPr>
      <w:r w:rsidRPr="00F93203">
        <w:rPr>
          <w:rFonts w:cs="Arial"/>
          <w:bCs w:val="0"/>
          <w:kern w:val="18"/>
          <w:szCs w:val="21"/>
        </w:rPr>
        <w:t>RIESGOS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F93203" w:rsidRPr="00ED393E" w14:paraId="2D11AFE2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08456" w14:textId="77E9FF46" w:rsidR="00F93203" w:rsidRPr="00ED393E" w:rsidRDefault="00F93203" w:rsidP="00F93203">
            <w:pPr>
              <w:pStyle w:val="Ttulo2"/>
              <w:numPr>
                <w:ilvl w:val="0"/>
                <w:numId w:val="0"/>
              </w:numPr>
              <w:ind w:left="576" w:hanging="576"/>
            </w:pPr>
            <w:r w:rsidRPr="00F93203">
              <w:t>IDENTIFICACIÓN</w:t>
            </w:r>
            <w:r>
              <w:t xml:space="preserve"> Y EVALUACIÓN INICIAL</w:t>
            </w:r>
            <w:r w:rsidRPr="00F93203">
              <w:t xml:space="preserve"> DE RIESGOS</w:t>
            </w:r>
          </w:p>
        </w:tc>
      </w:tr>
      <w:tr w:rsidR="00F93203" w:rsidRPr="0085281E" w14:paraId="6BB9791C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95465F" w14:textId="6DDBA1D7" w:rsidR="00F93203" w:rsidRPr="0085281E" w:rsidRDefault="00F9320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F93203">
              <w:rPr>
                <w:rFonts w:asciiTheme="minorHAnsi" w:eastAsia="Batang" w:hAnsiTheme="minorHAnsi" w:cstheme="minorHAnsi"/>
                <w:kern w:val="18"/>
              </w:rPr>
              <w:t>Completar y remitir la plantilla de eventos de riesgo del proyecto “GP-FMTO-008”</w:t>
            </w:r>
          </w:p>
        </w:tc>
      </w:tr>
    </w:tbl>
    <w:p w14:paraId="130B3474" w14:textId="2669BAA0" w:rsidR="00E8699B" w:rsidRDefault="00E8699B" w:rsidP="00B465CD">
      <w:pPr>
        <w:pStyle w:val="Ttulo1"/>
        <w:rPr>
          <w:rFonts w:cs="Arial"/>
          <w:bCs w:val="0"/>
          <w:kern w:val="18"/>
          <w:szCs w:val="21"/>
        </w:rPr>
      </w:pPr>
      <w:r w:rsidRPr="00B465CD">
        <w:rPr>
          <w:rFonts w:cs="Arial"/>
          <w:bCs w:val="0"/>
          <w:kern w:val="18"/>
          <w:szCs w:val="21"/>
        </w:rPr>
        <w:t>IMPACTO</w:t>
      </w:r>
      <w:r w:rsidR="00776028" w:rsidRPr="00B465CD">
        <w:rPr>
          <w:rFonts w:cs="Arial"/>
          <w:bCs w:val="0"/>
          <w:kern w:val="18"/>
          <w:szCs w:val="21"/>
        </w:rPr>
        <w:t>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2"/>
        <w:gridCol w:w="914"/>
        <w:gridCol w:w="3487"/>
        <w:gridCol w:w="914"/>
      </w:tblGrid>
      <w:tr w:rsidR="00B465CD" w:rsidRPr="0085281E" w14:paraId="01D5F95B" w14:textId="77777777" w:rsidTr="00285301"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DC2074" w14:textId="0638F73F" w:rsidR="00B465CD" w:rsidRPr="00B465CD" w:rsidRDefault="00B465CD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hAnsiTheme="minorHAnsi" w:cstheme="minorHAnsi"/>
                <w:kern w:val="18"/>
                <w:lang w:val="es-MX"/>
              </w:rPr>
              <w:t>Marque los impactos que tendrá el proyecto y si se requieren estudios adicionales o permisos.</w:t>
            </w:r>
          </w:p>
        </w:tc>
      </w:tr>
      <w:tr w:rsidR="00B465CD" w:rsidRPr="0085281E" w14:paraId="4E1FAE69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098F7" w14:textId="1F2518B1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IMPACTO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38EFE0" w14:textId="15C1FE20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MARCA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DB0BC" w14:textId="14E57367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ESTUDIOS ADICIONALES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E6A44" w14:textId="7E4D64EE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MARCA</w:t>
            </w:r>
          </w:p>
        </w:tc>
      </w:tr>
      <w:tr w:rsidR="00B465CD" w:rsidRPr="0085281E" w14:paraId="13637E64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FA5D" w14:textId="1788D351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técnico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8D16" w14:textId="52CA367A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984607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73E4" w14:textId="0CB3178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Técnica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9EB5" w14:textId="6E7C3A8B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697957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7B21F44E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C11E" w14:textId="25241E8D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Legal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6B66" w14:textId="27A3A6FE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27370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F72E" w14:textId="674EC27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Factibilidad Legal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725B" w14:textId="0750CFB6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44877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5240EBF7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26734" w14:textId="370AA340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 xml:space="preserve">Impacto </w:t>
            </w:r>
            <w:r w:rsidR="00177747" w:rsidRPr="00177747">
              <w:rPr>
                <w:rFonts w:asciiTheme="minorHAnsi" w:hAnsiTheme="minorHAnsi" w:cstheme="minorHAnsi"/>
              </w:rPr>
              <w:t>Financiero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0D69" w14:textId="54383AA6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2072412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52E9D" w14:textId="3D23CA6D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Financiera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A2317" w14:textId="2ADDF4E0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202678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1E88427A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9D4B" w14:textId="0F6ED4BE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Organizacional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483E" w14:textId="7C06C5D7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07478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6786B" w14:textId="2F6CB4ED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Organizacional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917D" w14:textId="7E45702E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74425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3250135A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B12F9" w14:textId="1B418D33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Ambiental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3C0F6" w14:textId="0C7DCEB0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84793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E636D" w14:textId="26801F75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Permisos ambientales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2012" w14:textId="4D86D06A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85968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5AC990FF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EFC0E" w14:textId="32FFE658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Político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7A20" w14:textId="28D1E41A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88031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240D" w14:textId="4082634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Permisos / Autorizaciones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B51B" w14:textId="118C9C5E" w:rsidR="00B465CD" w:rsidRPr="00177747" w:rsidRDefault="002C1BCB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2137064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177747" w:rsidRPr="0085281E" w14:paraId="3B4C7A0F" w14:textId="77777777" w:rsidTr="00177747"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C22685" w14:textId="2930C9DF" w:rsidR="00177747" w:rsidRPr="00177747" w:rsidRDefault="00177747" w:rsidP="00177747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177747">
              <w:rPr>
                <w:rFonts w:asciiTheme="minorHAnsi" w:hAnsiTheme="minorHAnsi" w:cstheme="minorHAnsi"/>
                <w:b/>
                <w:bCs/>
                <w:kern w:val="18"/>
                <w:lang w:val="es-MX"/>
              </w:rPr>
              <w:t>DETALLE LOS IMPACTOS / ESTUDIOS REQUERIDOS</w:t>
            </w:r>
          </w:p>
        </w:tc>
      </w:tr>
      <w:tr w:rsidR="00177747" w:rsidRPr="0085281E" w14:paraId="6EDA3742" w14:textId="77777777" w:rsidTr="00285301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618401289"/>
            <w:placeholder>
              <w:docPart w:val="2BB54E05328F4C20B935073380690152"/>
            </w:placeholder>
            <w:showingPlcHdr/>
          </w:sdtPr>
          <w:sdtEndPr/>
          <w:sdtContent>
            <w:tc>
              <w:tcPr>
                <w:tcW w:w="925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E4958A3" w14:textId="2363B09D" w:rsidR="00177747" w:rsidRDefault="00177747" w:rsidP="00B465CD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73EBE087" w14:textId="48C0F34B" w:rsidR="004753A7" w:rsidRDefault="004753A7" w:rsidP="00177747">
      <w:pPr>
        <w:pStyle w:val="Ttulo1"/>
        <w:rPr>
          <w:rFonts w:cs="Arial"/>
          <w:bCs w:val="0"/>
          <w:kern w:val="18"/>
          <w:szCs w:val="21"/>
        </w:rPr>
      </w:pPr>
      <w:r w:rsidRPr="00177747">
        <w:rPr>
          <w:rFonts w:cs="Arial"/>
          <w:bCs w:val="0"/>
          <w:kern w:val="18"/>
          <w:szCs w:val="21"/>
        </w:rPr>
        <w:t>ORGANIZACIÓN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1086"/>
        <w:gridCol w:w="1911"/>
        <w:gridCol w:w="1322"/>
        <w:gridCol w:w="174"/>
        <w:gridCol w:w="288"/>
        <w:gridCol w:w="508"/>
        <w:gridCol w:w="628"/>
        <w:gridCol w:w="520"/>
      </w:tblGrid>
      <w:tr w:rsidR="00177747" w:rsidRPr="003A00CB" w14:paraId="5BBB081E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A2198C" w14:textId="1B94A5E7" w:rsidR="00177747" w:rsidRPr="003A00CB" w:rsidRDefault="00177747" w:rsidP="009405E0">
            <w:pPr>
              <w:pStyle w:val="Ttulo2"/>
              <w:numPr>
                <w:ilvl w:val="0"/>
                <w:numId w:val="0"/>
              </w:numPr>
              <w:ind w:left="576" w:hanging="576"/>
              <w:rPr>
                <w:iCs w:val="0"/>
              </w:rPr>
            </w:pPr>
            <w:r>
              <w:rPr>
                <w:iCs w:val="0"/>
              </w:rPr>
              <w:t>ROLES Y RESPONSABILIDADES</w:t>
            </w:r>
          </w:p>
        </w:tc>
      </w:tr>
      <w:tr w:rsidR="00177747" w:rsidRPr="0085281E" w14:paraId="2E65E4D7" w14:textId="77777777" w:rsidTr="00EC5F6F">
        <w:tc>
          <w:tcPr>
            <w:tcW w:w="7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E404F" w14:textId="1FEF0848" w:rsidR="00177747" w:rsidRPr="0085281E" w:rsidRDefault="00177747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C</w:t>
            </w: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uenta con personal clave con experiencia y conocimientos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5FEDA" w14:textId="77777777" w:rsidR="00177747" w:rsidRPr="0085281E" w:rsidRDefault="00177747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842622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7EB71B" w14:textId="77777777" w:rsidR="00177747" w:rsidRPr="0085281E" w:rsidRDefault="00177747" w:rsidP="00EC5F6F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34C59" w14:textId="77777777" w:rsidR="00177747" w:rsidRPr="0085281E" w:rsidRDefault="00177747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985693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D49507" w14:textId="77777777" w:rsidR="00177747" w:rsidRPr="0085281E" w:rsidRDefault="00177747" w:rsidP="00EC5F6F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177747" w:rsidRPr="002F7BA0" w14:paraId="3185E354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4AE025" w14:textId="3C3CA6ED" w:rsidR="00177747" w:rsidRPr="00177747" w:rsidRDefault="00177747" w:rsidP="00177747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En caso afirmativo, señale en el siguiente cuadro al responsable de administrar y/o dirigir el proyecto; así como </w:t>
            </w:r>
            <w:r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>los</w:t>
            </w: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 responsable</w:t>
            </w:r>
            <w:r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s regionales y locales </w:t>
            </w: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>del proyecto</w:t>
            </w:r>
          </w:p>
        </w:tc>
      </w:tr>
      <w:tr w:rsidR="00EC5F6F" w:rsidRPr="002F7BA0" w14:paraId="164369B6" w14:textId="67AC5741" w:rsidTr="00EC5F6F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7160" w14:textId="6FEC072C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NOMBRE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77920" w14:textId="336CE3B3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CARGO / 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3BD2B" w14:textId="7E516083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AA7EE" w14:textId="31BB42F5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TELÉFONO Y/O EXT.</w:t>
            </w:r>
          </w:p>
        </w:tc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4110" w14:textId="5F1ECB5C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RESPONSABILIDAD</w:t>
            </w:r>
          </w:p>
        </w:tc>
      </w:tr>
      <w:tr w:rsidR="00EC5F6F" w:rsidRPr="002F7BA0" w14:paraId="2FC66CB3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836369069"/>
            <w:placeholder>
              <w:docPart w:val="EFDEC3385B7D4F01B45838B26EB52031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81EA83" w14:textId="432646F3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144694885"/>
            <w:placeholder>
              <w:docPart w:val="03ADB32C70144B60882A1B85B05C02DD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0E69CC" w14:textId="718FB0CD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681883692"/>
            <w:placeholder>
              <w:docPart w:val="165CBD378013436D9A12F2A0428079E1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FD9884" w14:textId="178A667F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981451245"/>
            <w:placeholder>
              <w:docPart w:val="A2F1BA9DAD03446BB14D8ED73C026CEC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D0DEE4" w14:textId="57BD46F9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89B2" w14:textId="783B3D51" w:rsidR="00EC5F6F" w:rsidRP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>Responsable Administrativo</w:t>
            </w:r>
          </w:p>
        </w:tc>
      </w:tr>
      <w:tr w:rsidR="00EC5F6F" w:rsidRPr="002F7BA0" w14:paraId="738FEEF4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714995407"/>
            <w:placeholder>
              <w:docPart w:val="C8CB65C4BBC24B97A0679D3F1418205A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F7818B" w14:textId="13AC34F4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632227947"/>
            <w:placeholder>
              <w:docPart w:val="8EA20C07709141CB9225587599815B4E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318ABC" w14:textId="0C57661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903879876"/>
            <w:placeholder>
              <w:docPart w:val="663239A5356E4F9B93653ED74CA3856B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6A434F4" w14:textId="6F468123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961265531"/>
            <w:placeholder>
              <w:docPart w:val="AE1BD3825F5448F995CA9B6989F1560F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902246" w14:textId="063B0941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FA2A9" w14:textId="59F44F11" w:rsidR="00EC5F6F" w:rsidRP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 xml:space="preserve">Responsable Regional </w:t>
            </w:r>
            <w:r w:rsidR="00A84DCB">
              <w:rPr>
                <w:rFonts w:asciiTheme="minorHAnsi" w:eastAsia="Times New Roman" w:hAnsiTheme="minorHAnsi" w:cstheme="minorHAnsi"/>
                <w:szCs w:val="20"/>
                <w:lang w:val="es-MX"/>
              </w:rPr>
              <w:t>y/o</w:t>
            </w: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 xml:space="preserve"> Local</w:t>
            </w:r>
          </w:p>
        </w:tc>
      </w:tr>
      <w:tr w:rsidR="00EC5F6F" w:rsidRPr="002F7BA0" w14:paraId="2AC226FA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893456588"/>
            <w:placeholder>
              <w:docPart w:val="BB7DF59765B042F0A128B5F11EDC12BD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3B4A00" w14:textId="60A0F0D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916979298"/>
            <w:placeholder>
              <w:docPart w:val="E9BCF33D759446A1BF0DA49CEA7C3A4E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92CB6D" w14:textId="355DE926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568842744"/>
            <w:placeholder>
              <w:docPart w:val="0E4CCBD1F45D4F3FA0A182E98F66E1CC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92DDE0" w14:textId="7597106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009828655"/>
            <w:placeholder>
              <w:docPart w:val="FA7307BFE12B4BA2B37A4CB7A02DAE32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756CCF0" w14:textId="1035F24C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08FA" w14:textId="36F48AE8" w:rsidR="00EC5F6F" w:rsidRPr="00EC5F6F" w:rsidRDefault="00402339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MX"/>
              </w:rPr>
              <w:t>Planificador PS</w:t>
            </w:r>
          </w:p>
        </w:tc>
      </w:tr>
      <w:tr w:rsidR="00EC5F6F" w:rsidRPr="002F7BA0" w14:paraId="445A70FE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3F994" w14:textId="63AC1CCC" w:rsidR="00EC5F6F" w:rsidRPr="00EC5F6F" w:rsidRDefault="00EC5F6F" w:rsidP="00EC5F6F">
            <w:pPr>
              <w:spacing w:before="60" w:after="60"/>
              <w:jc w:val="left"/>
              <w:rPr>
                <w:rFonts w:asciiTheme="minorHAnsi" w:eastAsia="Times New Roman" w:hAnsiTheme="minorHAnsi" w:cstheme="minorHAnsi"/>
                <w:szCs w:val="20"/>
                <w:lang w:val="es-MX"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>En caso de NO contar con capacidad de personal clave con experiencia y conocimientos, por favor describa cómo se atenderá la gestión y administración del contrato y/o proyecto.</w:t>
            </w:r>
          </w:p>
        </w:tc>
      </w:tr>
      <w:tr w:rsidR="00EC5F6F" w:rsidRPr="002F7BA0" w14:paraId="0FD2880B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Batang" w:cs="Arial"/>
                <w:kern w:val="18"/>
                <w:szCs w:val="20"/>
                <w:lang w:val="es-MX"/>
              </w:rPr>
              <w:id w:val="1474564764"/>
              <w:placeholder>
                <w:docPart w:val="622CB189B7124184B3D0136F016D6B90"/>
              </w:placeholder>
              <w:showingPlcHdr/>
            </w:sdtPr>
            <w:sdtEndPr/>
            <w:sdtContent>
              <w:p w14:paraId="18DDCB72" w14:textId="56F93263" w:rsidR="00EC5F6F" w:rsidRPr="00EC5F6F" w:rsidRDefault="00EC5F6F" w:rsidP="00EC5F6F">
                <w:pPr>
                  <w:ind w:left="851"/>
                  <w:jc w:val="left"/>
                  <w:rPr>
                    <w:rFonts w:eastAsia="Batang" w:cs="Arial"/>
                    <w:kern w:val="18"/>
                    <w:szCs w:val="20"/>
                    <w:lang w:val="es-MX"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sdtContent>
          </w:sdt>
        </w:tc>
      </w:tr>
    </w:tbl>
    <w:p w14:paraId="5CE2300D" w14:textId="7E490DB4" w:rsidR="00885954" w:rsidRDefault="00885954"/>
    <w:p w14:paraId="7F1E9540" w14:textId="53A82974" w:rsidR="00CD59AF" w:rsidRDefault="00CD59AF" w:rsidP="00CD59AF">
      <w:pPr>
        <w:pStyle w:val="Ttulo1"/>
      </w:pPr>
      <w:r w:rsidRPr="00CD59AF">
        <w:rPr>
          <w:rFonts w:cs="Arial"/>
          <w:kern w:val="18"/>
          <w:szCs w:val="21"/>
        </w:rPr>
        <w:t>APROBACIÓN DE LA FICHA</w:t>
      </w:r>
      <w:r w:rsidRPr="00CD59AF">
        <w:rPr>
          <w:rFonts w:cs="Arial"/>
          <w:bCs w:val="0"/>
          <w:kern w:val="18"/>
          <w:szCs w:val="21"/>
        </w:rPr>
        <w:t xml:space="preserve"> DEL PROYECTO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260"/>
        <w:gridCol w:w="3203"/>
        <w:gridCol w:w="1944"/>
      </w:tblGrid>
      <w:tr w:rsidR="00EC5F6F" w:rsidRPr="003A00CB" w14:paraId="626DB31A" w14:textId="77777777" w:rsidTr="00CD59AF">
        <w:trPr>
          <w:jc w:val="center"/>
        </w:trPr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BF92C0" w14:textId="5853739B" w:rsidR="00EC5F6F" w:rsidRPr="003A00CB" w:rsidRDefault="00EC5F6F" w:rsidP="00CD59AF">
            <w:pPr>
              <w:pStyle w:val="Ttulo2"/>
              <w:numPr>
                <w:ilvl w:val="0"/>
                <w:numId w:val="0"/>
              </w:numPr>
              <w:ind w:left="576" w:hanging="576"/>
              <w:rPr>
                <w:iCs w:val="0"/>
              </w:rPr>
            </w:pPr>
            <w:r>
              <w:rPr>
                <w:iCs w:val="0"/>
              </w:rPr>
              <w:t>RESPO</w:t>
            </w:r>
            <w:r w:rsidR="00010383">
              <w:rPr>
                <w:iCs w:val="0"/>
              </w:rPr>
              <w:t>N</w:t>
            </w:r>
            <w:r>
              <w:rPr>
                <w:iCs w:val="0"/>
              </w:rPr>
              <w:t>SABLE DE LA PROPUESTA DEL PROYECTO</w:t>
            </w:r>
          </w:p>
        </w:tc>
      </w:tr>
      <w:tr w:rsidR="00EC5F6F" w:rsidRPr="00EC5F6F" w14:paraId="003F8335" w14:textId="77777777" w:rsidTr="00CD59AF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63B2C7" w14:textId="015E6339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FECHA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E51C9" w14:textId="7B4D78AA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NOMBRE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D749E8" w14:textId="634FE8CE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CARGO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3B4E80" w14:textId="4494B188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EC5F6F" w:rsidRPr="00EC5F6F" w14:paraId="0BD152D1" w14:textId="77777777" w:rsidTr="00CD59AF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4FD3" w14:textId="77777777" w:rsid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24BF" w14:textId="77777777" w:rsidR="00EC5F6F" w:rsidRPr="00EC5F6F" w:rsidRDefault="00EC5F6F" w:rsidP="00285301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99E15" w14:textId="77777777" w:rsid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27EA5" w14:textId="77777777" w:rsidR="00EC5F6F" w:rsidRDefault="00EC5F6F" w:rsidP="00285301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6F6CE507" w14:textId="3F9B1F1A" w:rsidR="00EC5F6F" w:rsidRDefault="00EC5F6F"/>
    <w:sectPr w:rsidR="00EC5F6F" w:rsidSect="00DA7BFA">
      <w:headerReference w:type="default" r:id="rId11"/>
      <w:pgSz w:w="12240" w:h="15840" w:code="1"/>
      <w:pgMar w:top="1134" w:right="1134" w:bottom="1134" w:left="1418" w:header="737" w:footer="737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AC100" w14:textId="77777777" w:rsidR="002C1BCB" w:rsidRDefault="002C1BCB" w:rsidP="00675EA2">
      <w:pPr>
        <w:spacing w:before="0" w:after="0"/>
      </w:pPr>
      <w:r>
        <w:separator/>
      </w:r>
    </w:p>
  </w:endnote>
  <w:endnote w:type="continuationSeparator" w:id="0">
    <w:p w14:paraId="1AE7A0CC" w14:textId="77777777" w:rsidR="002C1BCB" w:rsidRDefault="002C1BCB" w:rsidP="00675E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EDACE" w14:textId="77777777" w:rsidR="002C1BCB" w:rsidRDefault="002C1BCB" w:rsidP="00675EA2">
      <w:pPr>
        <w:spacing w:before="0" w:after="0"/>
      </w:pPr>
      <w:r>
        <w:separator/>
      </w:r>
    </w:p>
  </w:footnote>
  <w:footnote w:type="continuationSeparator" w:id="0">
    <w:p w14:paraId="3A82A0A7" w14:textId="77777777" w:rsidR="002C1BCB" w:rsidRDefault="002C1BCB" w:rsidP="00675E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top w:val="double" w:sz="4" w:space="0" w:color="333399"/>
        <w:left w:val="double" w:sz="4" w:space="0" w:color="333399"/>
        <w:bottom w:val="double" w:sz="4" w:space="0" w:color="333399"/>
        <w:right w:val="double" w:sz="4" w:space="0" w:color="333399"/>
        <w:insideH w:val="single" w:sz="4" w:space="0" w:color="333399"/>
        <w:insideV w:val="single" w:sz="4" w:space="0" w:color="333399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403"/>
      <w:gridCol w:w="992"/>
      <w:gridCol w:w="2476"/>
      <w:gridCol w:w="4838"/>
    </w:tblGrid>
    <w:tr w:rsidR="00E12843" w:rsidRPr="00A23C31" w14:paraId="4183F395" w14:textId="77777777" w:rsidTr="005F5CD6">
      <w:trPr>
        <w:cantSplit/>
        <w:trHeight w:val="344"/>
      </w:trPr>
      <w:tc>
        <w:tcPr>
          <w:tcW w:w="1403" w:type="dxa"/>
          <w:vMerge w:val="restart"/>
          <w:vAlign w:val="center"/>
        </w:tcPr>
        <w:p w14:paraId="612D7FCE" w14:textId="77777777" w:rsidR="00E12843" w:rsidRPr="00A23C31" w:rsidRDefault="002C1BCB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  <w:r>
            <w:rPr>
              <w:rFonts w:eastAsia="Times New Roman" w:cs="Arial"/>
              <w:noProof/>
              <w:sz w:val="20"/>
              <w:szCs w:val="20"/>
              <w:lang w:val="es-ES" w:eastAsia="x-none"/>
            </w:rPr>
            <w:object w:dxaOrig="1440" w:dyaOrig="1440" w14:anchorId="298CE7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15pt;margin-top:12.7pt;width:37.7pt;height:45pt;z-index:251659264">
                <v:imagedata r:id="rId1" o:title=""/>
                <w10:wrap type="square"/>
              </v:shape>
              <o:OLEObject Type="Embed" ProgID="PBrush" ShapeID="_x0000_s2049" DrawAspect="Content" ObjectID="_1635936054" r:id="rId2"/>
            </w:object>
          </w:r>
        </w:p>
      </w:tc>
      <w:tc>
        <w:tcPr>
          <w:tcW w:w="3468" w:type="dxa"/>
          <w:gridSpan w:val="2"/>
          <w:vAlign w:val="center"/>
        </w:tcPr>
        <w:p w14:paraId="16ED04BA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</w:pPr>
          <w:r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  <w:t>FORMATO</w:t>
          </w:r>
        </w:p>
      </w:tc>
      <w:tc>
        <w:tcPr>
          <w:tcW w:w="4838" w:type="dxa"/>
          <w:vMerge w:val="restart"/>
          <w:vAlign w:val="center"/>
        </w:tcPr>
        <w:p w14:paraId="1DDB1330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</w:pPr>
        </w:p>
        <w:p w14:paraId="787BD414" w14:textId="6CE5BB59" w:rsidR="00E12843" w:rsidRPr="00523F7C" w:rsidRDefault="009F218B" w:rsidP="00523F7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Cs w:val="20"/>
              <w:lang w:val="es-ES" w:eastAsia="x-none"/>
            </w:rPr>
          </w:pPr>
          <w:r>
            <w:rPr>
              <w:rFonts w:eastAsia="Times New Roman" w:cs="Arial"/>
              <w:b/>
              <w:snapToGrid w:val="0"/>
              <w:color w:val="000000"/>
              <w:sz w:val="32"/>
              <w:szCs w:val="20"/>
              <w:lang w:val="es-ES" w:eastAsia="x-none"/>
            </w:rPr>
            <w:t xml:space="preserve">Proyecto aplicación rutinas de mantenimiento </w:t>
          </w:r>
        </w:p>
      </w:tc>
    </w:tr>
    <w:tr w:rsidR="00E12843" w:rsidRPr="00A23C31" w14:paraId="392D8E3C" w14:textId="77777777" w:rsidTr="005F5CD6">
      <w:trPr>
        <w:cantSplit/>
        <w:trHeight w:val="412"/>
      </w:trPr>
      <w:tc>
        <w:tcPr>
          <w:tcW w:w="1403" w:type="dxa"/>
          <w:vMerge/>
          <w:vAlign w:val="center"/>
        </w:tcPr>
        <w:p w14:paraId="7E247FC1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  <w:tc>
        <w:tcPr>
          <w:tcW w:w="992" w:type="dxa"/>
          <w:vAlign w:val="center"/>
        </w:tcPr>
        <w:p w14:paraId="59460D24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left"/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</w:pPr>
          <w:r w:rsidRPr="00A23C31"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  <w:t>Código</w:t>
          </w:r>
          <w:r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  <w:t>:</w:t>
          </w:r>
        </w:p>
      </w:tc>
      <w:tc>
        <w:tcPr>
          <w:tcW w:w="2476" w:type="dxa"/>
          <w:vAlign w:val="center"/>
        </w:tcPr>
        <w:p w14:paraId="6F730BFF" w14:textId="77777777" w:rsidR="00E12843" w:rsidRPr="00A23C31" w:rsidRDefault="00E12843" w:rsidP="0075611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" w:eastAsia="x-none"/>
            </w:rPr>
          </w:pPr>
          <w:r>
            <w:rPr>
              <w:rFonts w:eastAsia="Times New Roman" w:cs="Arial"/>
              <w:snapToGrid w:val="0"/>
              <w:sz w:val="20"/>
              <w:szCs w:val="20"/>
              <w:lang w:val="es-ES" w:eastAsia="x-none"/>
            </w:rPr>
            <w:t>GP-FMTO-001</w:t>
          </w:r>
        </w:p>
      </w:tc>
      <w:tc>
        <w:tcPr>
          <w:tcW w:w="4838" w:type="dxa"/>
          <w:vMerge/>
          <w:vAlign w:val="center"/>
        </w:tcPr>
        <w:p w14:paraId="2BA02163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</w:tr>
    <w:tr w:rsidR="00E12843" w:rsidRPr="00A23C31" w14:paraId="369595F7" w14:textId="77777777" w:rsidTr="005F5CD6">
      <w:trPr>
        <w:cantSplit/>
        <w:trHeight w:val="506"/>
      </w:trPr>
      <w:tc>
        <w:tcPr>
          <w:tcW w:w="1403" w:type="dxa"/>
          <w:vMerge/>
          <w:vAlign w:val="center"/>
        </w:tcPr>
        <w:p w14:paraId="23B66146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  <w:tc>
        <w:tcPr>
          <w:tcW w:w="992" w:type="dxa"/>
          <w:vAlign w:val="center"/>
        </w:tcPr>
        <w:p w14:paraId="26BE8D3A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left"/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</w:pPr>
          <w:r w:rsidRPr="004F3FBB">
            <w:rPr>
              <w:rFonts w:eastAsia="Times New Roman" w:cs="Arial"/>
              <w:snapToGrid w:val="0"/>
              <w:color w:val="000000"/>
              <w:sz w:val="20"/>
              <w:szCs w:val="18"/>
              <w:lang w:val="es-ES" w:eastAsia="x-none"/>
            </w:rPr>
            <w:t xml:space="preserve">Edición: </w:t>
          </w:r>
        </w:p>
      </w:tc>
      <w:tc>
        <w:tcPr>
          <w:tcW w:w="2476" w:type="dxa"/>
          <w:vAlign w:val="center"/>
        </w:tcPr>
        <w:p w14:paraId="773CB8E4" w14:textId="5EAE86D1" w:rsidR="00E12843" w:rsidRPr="00A23C31" w:rsidRDefault="00E12843" w:rsidP="0075611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</w:pPr>
          <w:r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  <w:t>002</w:t>
          </w:r>
        </w:p>
      </w:tc>
      <w:tc>
        <w:tcPr>
          <w:tcW w:w="4838" w:type="dxa"/>
          <w:vMerge/>
          <w:vAlign w:val="center"/>
        </w:tcPr>
        <w:p w14:paraId="6F8E0653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pt-BR" w:eastAsia="x-none"/>
            </w:rPr>
          </w:pPr>
        </w:p>
      </w:tc>
    </w:tr>
  </w:tbl>
  <w:p w14:paraId="23A6E94B" w14:textId="77777777" w:rsidR="00E12843" w:rsidRDefault="00E128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86DB8"/>
    <w:multiLevelType w:val="hybridMultilevel"/>
    <w:tmpl w:val="FE9EBE9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7096"/>
    <w:multiLevelType w:val="hybridMultilevel"/>
    <w:tmpl w:val="E36C24E6"/>
    <w:lvl w:ilvl="0" w:tplc="91C231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5AE1"/>
    <w:multiLevelType w:val="multilevel"/>
    <w:tmpl w:val="11C63D08"/>
    <w:lvl w:ilvl="0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8"/>
        </w:tabs>
        <w:ind w:left="1848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05"/>
        </w:tabs>
        <w:ind w:left="17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5"/>
        </w:tabs>
        <w:ind w:left="2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5"/>
        </w:tabs>
        <w:ind w:left="2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5"/>
        </w:tabs>
        <w:ind w:left="3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5"/>
        </w:tabs>
        <w:ind w:left="3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5"/>
        </w:tabs>
        <w:ind w:left="4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885" w:hanging="1440"/>
      </w:pPr>
      <w:rPr>
        <w:rFonts w:hint="default"/>
      </w:rPr>
    </w:lvl>
  </w:abstractNum>
  <w:abstractNum w:abstractNumId="3" w15:restartNumberingAfterBreak="0">
    <w:nsid w:val="7A560193"/>
    <w:multiLevelType w:val="multilevel"/>
    <w:tmpl w:val="2634F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1"/>
  </w:num>
  <w:num w:numId="14">
    <w:abstractNumId w:val="3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F3"/>
    <w:rsid w:val="00003BD6"/>
    <w:rsid w:val="00010383"/>
    <w:rsid w:val="00056A65"/>
    <w:rsid w:val="000800A5"/>
    <w:rsid w:val="00097B20"/>
    <w:rsid w:val="000C03B6"/>
    <w:rsid w:val="000D1A38"/>
    <w:rsid w:val="000D5B87"/>
    <w:rsid w:val="000F2FD4"/>
    <w:rsid w:val="0014743F"/>
    <w:rsid w:val="00177747"/>
    <w:rsid w:val="00183617"/>
    <w:rsid w:val="00183AF8"/>
    <w:rsid w:val="001A1C3E"/>
    <w:rsid w:val="001C2DB3"/>
    <w:rsid w:val="001D6BBB"/>
    <w:rsid w:val="001F1EDB"/>
    <w:rsid w:val="00213D42"/>
    <w:rsid w:val="00215F87"/>
    <w:rsid w:val="002300C3"/>
    <w:rsid w:val="00250BA3"/>
    <w:rsid w:val="00251F76"/>
    <w:rsid w:val="00256BF0"/>
    <w:rsid w:val="00285301"/>
    <w:rsid w:val="002B4FBF"/>
    <w:rsid w:val="002C1BCB"/>
    <w:rsid w:val="002F7BA0"/>
    <w:rsid w:val="00303274"/>
    <w:rsid w:val="00333C51"/>
    <w:rsid w:val="00351DF3"/>
    <w:rsid w:val="00355A59"/>
    <w:rsid w:val="00363926"/>
    <w:rsid w:val="003701AA"/>
    <w:rsid w:val="003816D0"/>
    <w:rsid w:val="00391C8A"/>
    <w:rsid w:val="003A00CB"/>
    <w:rsid w:val="003A2CA7"/>
    <w:rsid w:val="00402339"/>
    <w:rsid w:val="00422EE7"/>
    <w:rsid w:val="004753A7"/>
    <w:rsid w:val="004B33D8"/>
    <w:rsid w:val="004D286A"/>
    <w:rsid w:val="004D4763"/>
    <w:rsid w:val="004F3FBB"/>
    <w:rsid w:val="00523F7C"/>
    <w:rsid w:val="005F5CD6"/>
    <w:rsid w:val="00613751"/>
    <w:rsid w:val="0062099F"/>
    <w:rsid w:val="0062196F"/>
    <w:rsid w:val="00624EC3"/>
    <w:rsid w:val="00642F07"/>
    <w:rsid w:val="00652D64"/>
    <w:rsid w:val="00675EA2"/>
    <w:rsid w:val="0068498C"/>
    <w:rsid w:val="006A298C"/>
    <w:rsid w:val="006A2B69"/>
    <w:rsid w:val="006D18E2"/>
    <w:rsid w:val="006E669D"/>
    <w:rsid w:val="00736C52"/>
    <w:rsid w:val="007441C7"/>
    <w:rsid w:val="0075611C"/>
    <w:rsid w:val="00765E2B"/>
    <w:rsid w:val="007735EB"/>
    <w:rsid w:val="00776028"/>
    <w:rsid w:val="007D6B70"/>
    <w:rsid w:val="00806F63"/>
    <w:rsid w:val="008439FD"/>
    <w:rsid w:val="0085281E"/>
    <w:rsid w:val="008718DB"/>
    <w:rsid w:val="0088573F"/>
    <w:rsid w:val="00885954"/>
    <w:rsid w:val="008A2B92"/>
    <w:rsid w:val="008C1016"/>
    <w:rsid w:val="008E181E"/>
    <w:rsid w:val="008F0BDB"/>
    <w:rsid w:val="0092690E"/>
    <w:rsid w:val="009405E0"/>
    <w:rsid w:val="00942E17"/>
    <w:rsid w:val="00950370"/>
    <w:rsid w:val="00966AC6"/>
    <w:rsid w:val="009E3A13"/>
    <w:rsid w:val="009E4025"/>
    <w:rsid w:val="009E7FD3"/>
    <w:rsid w:val="009F218B"/>
    <w:rsid w:val="00A34E59"/>
    <w:rsid w:val="00A52CA4"/>
    <w:rsid w:val="00A63E21"/>
    <w:rsid w:val="00A84DCB"/>
    <w:rsid w:val="00AA3EC0"/>
    <w:rsid w:val="00AB0BED"/>
    <w:rsid w:val="00AC2E7A"/>
    <w:rsid w:val="00AC34C7"/>
    <w:rsid w:val="00AC3E16"/>
    <w:rsid w:val="00AF3DBF"/>
    <w:rsid w:val="00B0168F"/>
    <w:rsid w:val="00B032C3"/>
    <w:rsid w:val="00B35605"/>
    <w:rsid w:val="00B465CD"/>
    <w:rsid w:val="00B62D1F"/>
    <w:rsid w:val="00B75D95"/>
    <w:rsid w:val="00BE228F"/>
    <w:rsid w:val="00BF331E"/>
    <w:rsid w:val="00C11896"/>
    <w:rsid w:val="00C23CBB"/>
    <w:rsid w:val="00C26BC9"/>
    <w:rsid w:val="00C446C6"/>
    <w:rsid w:val="00C72E26"/>
    <w:rsid w:val="00C7751D"/>
    <w:rsid w:val="00CB1E6A"/>
    <w:rsid w:val="00CD13D4"/>
    <w:rsid w:val="00CD59AF"/>
    <w:rsid w:val="00CD6CDE"/>
    <w:rsid w:val="00CE0970"/>
    <w:rsid w:val="00D24B53"/>
    <w:rsid w:val="00D26F42"/>
    <w:rsid w:val="00D34266"/>
    <w:rsid w:val="00D47B87"/>
    <w:rsid w:val="00D65AFD"/>
    <w:rsid w:val="00D66E9B"/>
    <w:rsid w:val="00D90D64"/>
    <w:rsid w:val="00DA591C"/>
    <w:rsid w:val="00DA7BFA"/>
    <w:rsid w:val="00DB14F0"/>
    <w:rsid w:val="00DC5D75"/>
    <w:rsid w:val="00E0412F"/>
    <w:rsid w:val="00E118DE"/>
    <w:rsid w:val="00E12843"/>
    <w:rsid w:val="00E21C64"/>
    <w:rsid w:val="00E33D1F"/>
    <w:rsid w:val="00E755C3"/>
    <w:rsid w:val="00E8699B"/>
    <w:rsid w:val="00E9254B"/>
    <w:rsid w:val="00EA4375"/>
    <w:rsid w:val="00EB0B5B"/>
    <w:rsid w:val="00EC5F6F"/>
    <w:rsid w:val="00ED393E"/>
    <w:rsid w:val="00ED4B2C"/>
    <w:rsid w:val="00F312AC"/>
    <w:rsid w:val="00F56BD4"/>
    <w:rsid w:val="00F62A09"/>
    <w:rsid w:val="00F93203"/>
    <w:rsid w:val="00FB0C1A"/>
    <w:rsid w:val="00FC47F3"/>
    <w:rsid w:val="00FE1BB8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C520590"/>
  <w15:chartTrackingRefBased/>
  <w15:docId w15:val="{A3D7AC87-908C-41DB-8EC5-DDCC1B90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99B"/>
    <w:pPr>
      <w:spacing w:before="120" w:after="120" w:line="240" w:lineRule="auto"/>
      <w:jc w:val="both"/>
    </w:pPr>
    <w:rPr>
      <w:rFonts w:ascii="Arial" w:eastAsia="Calibri" w:hAnsi="Aria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03BD6"/>
    <w:pPr>
      <w:keepNext/>
      <w:keepLines/>
      <w:numPr>
        <w:numId w:val="2"/>
      </w:numPr>
      <w:spacing w:before="480" w:after="360" w:line="360" w:lineRule="auto"/>
      <w:outlineLvl w:val="0"/>
    </w:pPr>
    <w:rPr>
      <w:rFonts w:asciiTheme="minorHAnsi" w:eastAsia="Batang" w:hAnsiTheme="minorHAnsi" w:cstheme="minorHAnsi"/>
      <w:b/>
      <w:bCs/>
      <w:sz w:val="24"/>
      <w:szCs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93E"/>
    <w:pPr>
      <w:keepNext/>
      <w:keepLines/>
      <w:numPr>
        <w:ilvl w:val="1"/>
        <w:numId w:val="2"/>
      </w:numPr>
      <w:spacing w:before="0" w:after="0" w:line="360" w:lineRule="auto"/>
      <w:outlineLvl w:val="1"/>
    </w:pPr>
    <w:rPr>
      <w:rFonts w:asciiTheme="minorHAnsi" w:eastAsia="Batang" w:hAnsiTheme="minorHAnsi" w:cstheme="minorHAnsi"/>
      <w:b/>
      <w:bCs/>
      <w:iCs/>
      <w:kern w:val="18"/>
      <w:sz w:val="24"/>
      <w:szCs w:val="24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393E"/>
    <w:pPr>
      <w:keepNext/>
      <w:keepLines/>
      <w:numPr>
        <w:ilvl w:val="2"/>
        <w:numId w:val="2"/>
      </w:numPr>
      <w:spacing w:before="0" w:after="0" w:line="360" w:lineRule="auto"/>
      <w:outlineLvl w:val="2"/>
    </w:pPr>
    <w:rPr>
      <w:rFonts w:asciiTheme="minorHAnsi" w:eastAsia="Batang" w:hAnsiTheme="minorHAnsi" w:cstheme="minorHAnsi"/>
      <w:b/>
      <w:bCs/>
      <w:kern w:val="18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3BD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BD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BD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BD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BD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BD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6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699B"/>
    <w:rPr>
      <w:rFonts w:ascii="Arial" w:eastAsia="Calibri" w:hAnsi="Arial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942E1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42E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2E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2E17"/>
    <w:rPr>
      <w:rFonts w:ascii="Arial" w:eastAsia="Calibri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2E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2E17"/>
    <w:rPr>
      <w:rFonts w:ascii="Arial" w:eastAsia="Calibri" w:hAnsi="Arial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E1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17"/>
    <w:rPr>
      <w:rFonts w:ascii="Segoe UI" w:eastAsia="Calibri" w:hAnsi="Segoe UI" w:cs="Segoe UI"/>
      <w:sz w:val="18"/>
      <w:szCs w:val="18"/>
    </w:rPr>
  </w:style>
  <w:style w:type="character" w:customStyle="1" w:styleId="ya-q-full-text">
    <w:name w:val="ya-q-full-text"/>
    <w:basedOn w:val="Fuentedeprrafopredeter"/>
    <w:rsid w:val="00303274"/>
  </w:style>
  <w:style w:type="paragraph" w:styleId="Prrafodelista">
    <w:name w:val="List Paragraph"/>
    <w:basedOn w:val="Normal"/>
    <w:uiPriority w:val="34"/>
    <w:qFormat/>
    <w:rsid w:val="00A52C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5EA2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EA2"/>
    <w:rPr>
      <w:rFonts w:ascii="Arial" w:eastAsia="Calibri" w:hAnsi="Arial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03BD6"/>
    <w:rPr>
      <w:rFonts w:eastAsia="Batang" w:cstheme="minorHAnsi"/>
      <w:b/>
      <w:bCs/>
      <w:sz w:val="24"/>
      <w:szCs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D393E"/>
    <w:rPr>
      <w:rFonts w:eastAsia="Batang" w:cstheme="minorHAnsi"/>
      <w:b/>
      <w:bCs/>
      <w:iCs/>
      <w:kern w:val="18"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D393E"/>
    <w:rPr>
      <w:rFonts w:eastAsia="Batang" w:cstheme="minorHAnsi"/>
      <w:b/>
      <w:bCs/>
      <w:kern w:val="1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003B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B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B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B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EC5F6F"/>
    <w:pPr>
      <w:spacing w:after="0" w:line="240" w:lineRule="auto"/>
    </w:pPr>
    <w:rPr>
      <w:rFonts w:eastAsiaTheme="minorEastAsia"/>
      <w:lang w:eastAsia="es-H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flores\Downloads\Plantilla%20de%20Ficha%20Tecnica%20de%20Proyecto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B37ECA34114267ACFC912AC7BB9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4CA5-464B-484F-B7DF-DC93BDA63F0F}"/>
      </w:docPartPr>
      <w:docPartBody>
        <w:p w:rsidR="006A55A0" w:rsidRDefault="0062314C" w:rsidP="0062314C">
          <w:pPr>
            <w:pStyle w:val="6BB37ECA34114267ACFC912AC7BB93C55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F1C63D07F554A769F9253470B9E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61F7-6833-4459-A166-7B49AA1666A6}"/>
      </w:docPartPr>
      <w:docPartBody>
        <w:p w:rsidR="006A55A0" w:rsidRDefault="0062314C" w:rsidP="0062314C">
          <w:pPr>
            <w:pStyle w:val="EF1C63D07F554A769F9253470B9E5F915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C734A9227344951945E5F2FDECE5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128EC-B759-47AC-8707-4BA64F77F56C}"/>
      </w:docPartPr>
      <w:docPartBody>
        <w:p w:rsidR="006A55A0" w:rsidRDefault="0062314C" w:rsidP="0062314C">
          <w:pPr>
            <w:pStyle w:val="EC734A9227344951945E5F2FDECE5CAB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D9DBDF3735D8417790CF429AE19C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C6388-19B8-477A-998C-E63EC1257317}"/>
      </w:docPartPr>
      <w:docPartBody>
        <w:p w:rsidR="006A55A0" w:rsidRDefault="0062314C" w:rsidP="0062314C">
          <w:pPr>
            <w:pStyle w:val="D9DBDF3735D8417790CF429AE19C133E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D095BEC73E634738A84326464DA55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8F8B8-1A6C-4D9A-A42A-FF9AA25F6711}"/>
      </w:docPartPr>
      <w:docPartBody>
        <w:p w:rsidR="006A55A0" w:rsidRDefault="0062314C" w:rsidP="0062314C">
          <w:pPr>
            <w:pStyle w:val="D095BEC73E634738A84326464DA557D6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01416506B5F64D3CBBFD1F15D3DCD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BF165-15BF-47EF-BE24-2661CE8D37AE}"/>
      </w:docPartPr>
      <w:docPartBody>
        <w:p w:rsidR="006A55A0" w:rsidRDefault="0062314C" w:rsidP="0062314C">
          <w:pPr>
            <w:pStyle w:val="01416506B5F64D3CBBFD1F15D3DCDBB4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DD020010FFD4A2F8316D5BF7EB1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5B7BE-631F-442A-8F8A-5124B9F307D7}"/>
      </w:docPartPr>
      <w:docPartBody>
        <w:p w:rsidR="006A55A0" w:rsidRDefault="0062314C" w:rsidP="0062314C">
          <w:pPr>
            <w:pStyle w:val="EDD020010FFD4A2F8316D5BF7EB1D33D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2B3A7892007A45DFB158F3FA79D00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34293-C6B3-4920-89A2-086A027D3538}"/>
      </w:docPartPr>
      <w:docPartBody>
        <w:p w:rsidR="006A55A0" w:rsidRDefault="0062314C" w:rsidP="0062314C">
          <w:pPr>
            <w:pStyle w:val="2B3A7892007A45DFB158F3FA79D00850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A01BC53FD3914347AE106D8AFFA84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C071-ED26-4A8D-9433-0411579A78E6}"/>
      </w:docPartPr>
      <w:docPartBody>
        <w:p w:rsidR="006A55A0" w:rsidRDefault="0062314C" w:rsidP="0062314C">
          <w:pPr>
            <w:pStyle w:val="A01BC53FD3914347AE106D8AFFA84983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0808AC10CB734C85A5F22F3B5F99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3F6A-BFF6-49EC-8442-A3227F131B2D}"/>
      </w:docPartPr>
      <w:docPartBody>
        <w:p w:rsidR="006A55A0" w:rsidRDefault="0062314C" w:rsidP="0062314C">
          <w:pPr>
            <w:pStyle w:val="0808AC10CB734C85A5F22F3B5F999DEE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77C81A3882244C791359B65C358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C2F3A-E1EA-4ACA-8E0E-A7F82C8229C0}"/>
      </w:docPartPr>
      <w:docPartBody>
        <w:p w:rsidR="006A55A0" w:rsidRDefault="0062314C" w:rsidP="0062314C">
          <w:pPr>
            <w:pStyle w:val="177C81A3882244C791359B65C35892AA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E0F3B58F01F4921B561D30285A9D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C2686-F606-44AD-B53C-2C61337296FB}"/>
      </w:docPartPr>
      <w:docPartBody>
        <w:p w:rsidR="006A55A0" w:rsidRDefault="0062314C" w:rsidP="0062314C">
          <w:pPr>
            <w:pStyle w:val="7E0F3B58F01F4921B561D30285A9D7E4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7456C24C474D4C8001A2C43DE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91B8-1ACE-48CA-903B-912EA0554FCA}"/>
      </w:docPartPr>
      <w:docPartBody>
        <w:p w:rsidR="006A55A0" w:rsidRDefault="0062314C" w:rsidP="0062314C">
          <w:pPr>
            <w:pStyle w:val="3E7456C24C474D4C8001A2C43DE46DBE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629319DCE948EB95190C2D298AD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CF69A-4387-4199-876C-0CCDE0E74FB6}"/>
      </w:docPartPr>
      <w:docPartBody>
        <w:p w:rsidR="006A55A0" w:rsidRDefault="0062314C" w:rsidP="0062314C">
          <w:pPr>
            <w:pStyle w:val="1F629319DCE948EB95190C2D298AD7D9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BEC9712C4C421E992CAF148D678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9E4B9-C882-478C-8B73-05A4C8DC7B30}"/>
      </w:docPartPr>
      <w:docPartBody>
        <w:p w:rsidR="006A55A0" w:rsidRDefault="0062314C" w:rsidP="0062314C">
          <w:pPr>
            <w:pStyle w:val="4EBEC9712C4C421E992CAF148D678756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88D7FDF54B40EB9E0DEAAF8EFEC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D90C-8F3D-41EA-9001-E02FFD7996FD}"/>
      </w:docPartPr>
      <w:docPartBody>
        <w:p w:rsidR="006A55A0" w:rsidRDefault="0062314C" w:rsidP="0062314C">
          <w:pPr>
            <w:pStyle w:val="9688D7FDF54B40EB9E0DEAAF8EFECF0C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64B1AD986D4E4082E1A80D961E5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E640-D0CF-4573-A54E-BE29BB4CCBF3}"/>
      </w:docPartPr>
      <w:docPartBody>
        <w:p w:rsidR="006A55A0" w:rsidRDefault="0062314C" w:rsidP="0062314C">
          <w:pPr>
            <w:pStyle w:val="3B64B1AD986D4E4082E1A80D961E50DD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12FC2DE9E242BEBFFBEE395BA5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320CF-7BD9-4753-AC17-6EE453792A03}"/>
      </w:docPartPr>
      <w:docPartBody>
        <w:p w:rsidR="006A55A0" w:rsidRDefault="0062314C" w:rsidP="0062314C">
          <w:pPr>
            <w:pStyle w:val="7E12FC2DE9E242BEBFFBEE395BA5330D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1541DA516C4FC3A65AC081819E5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5A4B-6A0F-4542-8F64-1C4736E9F1F7}"/>
      </w:docPartPr>
      <w:docPartBody>
        <w:p w:rsidR="006A55A0" w:rsidRDefault="0062314C" w:rsidP="0062314C">
          <w:pPr>
            <w:pStyle w:val="7B1541DA516C4FC3A65AC081819E54C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DC951B34384A5FA76CC9FCCA3B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5CFCA-8D88-463E-A0C1-CBC2019E28E3}"/>
      </w:docPartPr>
      <w:docPartBody>
        <w:p w:rsidR="006A55A0" w:rsidRDefault="0062314C" w:rsidP="0062314C">
          <w:pPr>
            <w:pStyle w:val="2FDC951B34384A5FA76CC9FCCA3B05C6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5331FD54D1C45049B18F7B6A17CB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B5AB-595C-484C-9783-90AC8C7A7ACF}"/>
      </w:docPartPr>
      <w:docPartBody>
        <w:p w:rsidR="006A55A0" w:rsidRDefault="0062314C" w:rsidP="0062314C">
          <w:pPr>
            <w:pStyle w:val="B5331FD54D1C45049B18F7B6A17CBA45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BCA79FECAD41C78FF59079CD03A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F90A-D64A-46CC-999B-A9E6D7F44511}"/>
      </w:docPartPr>
      <w:docPartBody>
        <w:p w:rsidR="006A55A0" w:rsidRDefault="0062314C" w:rsidP="0062314C">
          <w:pPr>
            <w:pStyle w:val="1DBCA79FECAD41C78FF59079CD03A143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FB30760B4B45148CA8371D07DC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C26D-7518-4FBB-B1EC-3B7CB5DB9F0D}"/>
      </w:docPartPr>
      <w:docPartBody>
        <w:p w:rsidR="006A55A0" w:rsidRDefault="0062314C" w:rsidP="0062314C">
          <w:pPr>
            <w:pStyle w:val="80FB30760B4B45148CA8371D07DCAB6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D9E1A2885C9439DB5828E615031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806E-9859-4280-B01A-62584FD85000}"/>
      </w:docPartPr>
      <w:docPartBody>
        <w:p w:rsidR="006A55A0" w:rsidRDefault="0062314C" w:rsidP="0062314C">
          <w:pPr>
            <w:pStyle w:val="2D9E1A2885C9439DB5828E6150313255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B54E05328F4C20B93507338069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4190-A66C-4DD2-872A-A8DE3AF49FC8}"/>
      </w:docPartPr>
      <w:docPartBody>
        <w:p w:rsidR="006A55A0" w:rsidRDefault="0062314C" w:rsidP="0062314C">
          <w:pPr>
            <w:pStyle w:val="2BB54E05328F4C20B935073380690152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FDEC3385B7D4F01B45838B26EB52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D277-B9C2-4D48-A751-B8EAFDC2B5AF}"/>
      </w:docPartPr>
      <w:docPartBody>
        <w:p w:rsidR="006A55A0" w:rsidRDefault="0062314C" w:rsidP="0062314C">
          <w:pPr>
            <w:pStyle w:val="EFDEC3385B7D4F01B45838B26EB52031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03ADB32C70144B60882A1B85B05C0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45E6-009A-4042-945A-0657864E526E}"/>
      </w:docPartPr>
      <w:docPartBody>
        <w:p w:rsidR="006A55A0" w:rsidRDefault="0062314C" w:rsidP="0062314C">
          <w:pPr>
            <w:pStyle w:val="03ADB32C70144B60882A1B85B05C02DD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165CBD378013436D9A12F2A042807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53809-4601-4692-9BCF-9E48D1ECB28F}"/>
      </w:docPartPr>
      <w:docPartBody>
        <w:p w:rsidR="006A55A0" w:rsidRDefault="0062314C" w:rsidP="0062314C">
          <w:pPr>
            <w:pStyle w:val="165CBD378013436D9A12F2A0428079E1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A2F1BA9DAD03446BB14D8ED73C02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1BE2D-657C-409E-A7A7-5920095E2151}"/>
      </w:docPartPr>
      <w:docPartBody>
        <w:p w:rsidR="006A55A0" w:rsidRDefault="0062314C" w:rsidP="0062314C">
          <w:pPr>
            <w:pStyle w:val="A2F1BA9DAD03446BB14D8ED73C026CEC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C8CB65C4BBC24B97A0679D3F14182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19151-E4EB-4AEE-9330-069DD5F18C9B}"/>
      </w:docPartPr>
      <w:docPartBody>
        <w:p w:rsidR="006A55A0" w:rsidRDefault="0062314C" w:rsidP="0062314C">
          <w:pPr>
            <w:pStyle w:val="C8CB65C4BBC24B97A0679D3F1418205A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8EA20C07709141CB9225587599815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0525-A3A3-40CF-941A-D56CDAC9B0E2}"/>
      </w:docPartPr>
      <w:docPartBody>
        <w:p w:rsidR="006A55A0" w:rsidRDefault="0062314C" w:rsidP="0062314C">
          <w:pPr>
            <w:pStyle w:val="8EA20C07709141CB9225587599815B4E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663239A5356E4F9B93653ED74CA38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339E9-3C9A-4694-9F9E-66EF9DFA1B65}"/>
      </w:docPartPr>
      <w:docPartBody>
        <w:p w:rsidR="006A55A0" w:rsidRDefault="0062314C" w:rsidP="0062314C">
          <w:pPr>
            <w:pStyle w:val="663239A5356E4F9B93653ED74CA3856B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AE1BD3825F5448F995CA9B6989F15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AA4E5-E9D1-4D29-85BE-C661A89FA6CF}"/>
      </w:docPartPr>
      <w:docPartBody>
        <w:p w:rsidR="006A55A0" w:rsidRDefault="0062314C" w:rsidP="0062314C">
          <w:pPr>
            <w:pStyle w:val="AE1BD3825F5448F995CA9B6989F1560F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BB7DF59765B042F0A128B5F11EDC1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7060-2BCC-43A1-BDDA-3ABAB774727E}"/>
      </w:docPartPr>
      <w:docPartBody>
        <w:p w:rsidR="006A55A0" w:rsidRDefault="0062314C" w:rsidP="0062314C">
          <w:pPr>
            <w:pStyle w:val="BB7DF59765B042F0A128B5F11EDC12BD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E9BCF33D759446A1BF0DA49CEA7C3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236C-30CE-4545-B733-663E02037D70}"/>
      </w:docPartPr>
      <w:docPartBody>
        <w:p w:rsidR="006A55A0" w:rsidRDefault="0062314C" w:rsidP="0062314C">
          <w:pPr>
            <w:pStyle w:val="E9BCF33D759446A1BF0DA49CEA7C3A4E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0E4CCBD1F45D4F3FA0A182E98F66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EED3-879F-4DFD-B9AC-9A2F5055A704}"/>
      </w:docPartPr>
      <w:docPartBody>
        <w:p w:rsidR="006A55A0" w:rsidRDefault="0062314C" w:rsidP="0062314C">
          <w:pPr>
            <w:pStyle w:val="0E4CCBD1F45D4F3FA0A182E98F66E1CC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FA7307BFE12B4BA2B37A4CB7A02D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7C5CE-A623-4B47-B5AE-6652616463C9}"/>
      </w:docPartPr>
      <w:docPartBody>
        <w:p w:rsidR="006A55A0" w:rsidRDefault="0062314C" w:rsidP="0062314C">
          <w:pPr>
            <w:pStyle w:val="FA7307BFE12B4BA2B37A4CB7A02DAE32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622CB189B7124184B3D0136F016D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BFEB-ABB9-4C1D-A606-4302B860C19A}"/>
      </w:docPartPr>
      <w:docPartBody>
        <w:p w:rsidR="006A55A0" w:rsidRDefault="0062314C" w:rsidP="0062314C">
          <w:pPr>
            <w:pStyle w:val="622CB189B7124184B3D0136F016D6B90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B5C256341D794185B1833D00ECBE0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C8903-4F15-4A19-9786-F134DE28192E}"/>
      </w:docPartPr>
      <w:docPartBody>
        <w:p w:rsidR="005C4FAF" w:rsidRDefault="0062314C" w:rsidP="0062314C">
          <w:pPr>
            <w:pStyle w:val="B5C256341D794185B1833D00ECBE0566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25983E59CC9847EE8B9C1D71EE5C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2F03-7059-4F2B-B82B-C4CF46B27232}"/>
      </w:docPartPr>
      <w:docPartBody>
        <w:p w:rsidR="005C4FAF" w:rsidRDefault="0062314C" w:rsidP="0062314C">
          <w:pPr>
            <w:pStyle w:val="25983E59CC9847EE8B9C1D71EE5CAB3F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8D7E9A3F46FA4047BC7B6ED790F0D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CEA43-A37D-4B5F-BB94-B2E27A355B70}"/>
      </w:docPartPr>
      <w:docPartBody>
        <w:p w:rsidR="005C4FAF" w:rsidRDefault="0062314C" w:rsidP="0062314C">
          <w:pPr>
            <w:pStyle w:val="8D7E9A3F46FA4047BC7B6ED790F0D64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C8A0D8054C4F7A8F754681EAB56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B7E6D-1A33-440D-A1A2-A35776E1FBF4}"/>
      </w:docPartPr>
      <w:docPartBody>
        <w:p w:rsidR="005C4FAF" w:rsidRDefault="0062314C" w:rsidP="0062314C">
          <w:pPr>
            <w:pStyle w:val="90C8A0D8054C4F7A8F754681EAB560E0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0B864922D4454CA08663BB45180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08D1-AD32-450A-B8E7-71C199A682F6}"/>
      </w:docPartPr>
      <w:docPartBody>
        <w:p w:rsidR="005C4FAF" w:rsidRDefault="0062314C" w:rsidP="0062314C">
          <w:pPr>
            <w:pStyle w:val="170B864922D4454CA08663BB45180E01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889E4652BB4DAFAF23FC061573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5252D-8B79-4EB1-9EE9-0EB0059761E3}"/>
      </w:docPartPr>
      <w:docPartBody>
        <w:p w:rsidR="005C4FAF" w:rsidRDefault="0062314C" w:rsidP="0062314C">
          <w:pPr>
            <w:pStyle w:val="68889E4652BB4DAFAF23FC06157307B8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11CC974D44745BE9A13949CF410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B111-E5F5-4902-A9A2-B30BE1C69FE8}"/>
      </w:docPartPr>
      <w:docPartBody>
        <w:p w:rsidR="005C4FAF" w:rsidRDefault="0062314C" w:rsidP="0062314C">
          <w:pPr>
            <w:pStyle w:val="211CC974D44745BE9A13949CF410C3FE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278D78CEAA40519E3C6B39C7EE2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BA2E-DD2E-43C6-91D8-157986196198}"/>
      </w:docPartPr>
      <w:docPartBody>
        <w:p w:rsidR="005C4FAF" w:rsidRDefault="0062314C" w:rsidP="0062314C">
          <w:pPr>
            <w:pStyle w:val="E3278D78CEAA40519E3C6B39C7EE2BD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3A119162C5C44B28C37800078D9B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857B-4965-4014-83DC-A15DEED42AB3}"/>
      </w:docPartPr>
      <w:docPartBody>
        <w:p w:rsidR="00DA6EF5" w:rsidRDefault="0062314C" w:rsidP="0062314C">
          <w:pPr>
            <w:pStyle w:val="13A119162C5C44B28C37800078D9B983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3DF999739F024D138B68B91C6DBE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D14FE-E455-4881-B648-06EAEAC7F232}"/>
      </w:docPartPr>
      <w:docPartBody>
        <w:p w:rsidR="00DA6EF5" w:rsidRDefault="0062314C" w:rsidP="0062314C">
          <w:pPr>
            <w:pStyle w:val="3DF999739F024D138B68B91C6DBE8A1E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CC810DBCE1FF4BE6A84606FBA63E0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EF82-9ACD-4AEC-9681-5F139E03BCA9}"/>
      </w:docPartPr>
      <w:docPartBody>
        <w:p w:rsidR="00DA6EF5" w:rsidRDefault="0062314C" w:rsidP="0062314C">
          <w:pPr>
            <w:pStyle w:val="CC810DBCE1FF4BE6A84606FBA63E0778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89916FC985EA406C85E3158E90B0C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B17D3-A279-4000-B8CB-46416A53EB02}"/>
      </w:docPartPr>
      <w:docPartBody>
        <w:p w:rsidR="00DA6EF5" w:rsidRDefault="0062314C" w:rsidP="0062314C">
          <w:pPr>
            <w:pStyle w:val="89916FC985EA406C85E3158E90B0CFAC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EA5DB262499499C8A51528C0B50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91528-DA95-42EB-A6B2-D24633C9F990}"/>
      </w:docPartPr>
      <w:docPartBody>
        <w:p w:rsidR="00DA6EF5" w:rsidRDefault="0062314C" w:rsidP="0062314C">
          <w:pPr>
            <w:pStyle w:val="1EA5DB262499499C8A51528C0B507CD0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3E0E0931B2EA46BEA696183EE0E0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C1EE-C0EF-4916-B302-7BC112F400E6}"/>
      </w:docPartPr>
      <w:docPartBody>
        <w:p w:rsidR="00DA6EF5" w:rsidRDefault="0062314C" w:rsidP="0062314C">
          <w:pPr>
            <w:pStyle w:val="3E0E0931B2EA46BEA696183EE0E0A06A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42DE8543B327446289647913BB9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3ADF-7A17-448E-8528-9BA244383BDE}"/>
      </w:docPartPr>
      <w:docPartBody>
        <w:p w:rsidR="00DA6EF5" w:rsidRDefault="0062314C" w:rsidP="0062314C">
          <w:pPr>
            <w:pStyle w:val="42DE8543B327446289647913BB9A625C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CDA3257526404BAB9595BE8174953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A4A8F-0EE5-45D5-AF1D-88B2741E9B7D}"/>
      </w:docPartPr>
      <w:docPartBody>
        <w:p w:rsidR="00DA6EF5" w:rsidRDefault="0062314C" w:rsidP="0062314C">
          <w:pPr>
            <w:pStyle w:val="CDA3257526404BAB9595BE81749536E81"/>
          </w:pPr>
          <w:r w:rsidRPr="0070515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A6B3DC0ECB74FE5A0249E8957E7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8B594-BDCB-4F34-8B13-5A8B887C6539}"/>
      </w:docPartPr>
      <w:docPartBody>
        <w:p w:rsidR="00DA6EF5" w:rsidRDefault="0062314C" w:rsidP="0062314C">
          <w:pPr>
            <w:pStyle w:val="6A6B3DC0ECB74FE5A0249E8957E792D61"/>
          </w:pPr>
          <w:r w:rsidRPr="0070515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D06FCD31CD34CC0B3BE0D136114B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D94D-37E1-4576-A999-6E2CA06BF8F5}"/>
      </w:docPartPr>
      <w:docPartBody>
        <w:p w:rsidR="00DA6EF5" w:rsidRDefault="0062314C" w:rsidP="0062314C">
          <w:pPr>
            <w:pStyle w:val="6D06FCD31CD34CC0B3BE0D136114BEB9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BDF2B0AB58BF4CA2B21B33D7A0FAD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22D0-224F-4685-B4EF-C7EE635C9E10}"/>
      </w:docPartPr>
      <w:docPartBody>
        <w:p w:rsidR="00DA6EF5" w:rsidRDefault="0062314C" w:rsidP="0062314C">
          <w:pPr>
            <w:pStyle w:val="BDF2B0AB58BF4CA2B21B33D7A0FAD30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BBBBE23B6CF40C48B54980E36612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4F0C-6B8C-4B3D-BD00-9C78E129DCF3}"/>
      </w:docPartPr>
      <w:docPartBody>
        <w:p w:rsidR="00DA6EF5" w:rsidRDefault="0062314C" w:rsidP="0062314C">
          <w:pPr>
            <w:pStyle w:val="EBBBBE23B6CF40C48B54980E36612587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9EF115AEE2EB4CEF888020EB858B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FA51E-0440-47CC-BAE0-E4C09D631994}"/>
      </w:docPartPr>
      <w:docPartBody>
        <w:p w:rsidR="00DA6EF5" w:rsidRDefault="0062314C" w:rsidP="0062314C">
          <w:pPr>
            <w:pStyle w:val="9EF115AEE2EB4CEF888020EB858B3C8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54ACB48527FB4C75B60F9DB006B6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0BE7-0EF9-4390-835D-17C4C915C76B}"/>
      </w:docPartPr>
      <w:docPartBody>
        <w:p w:rsidR="00DA6EF5" w:rsidRDefault="0062314C" w:rsidP="0062314C">
          <w:pPr>
            <w:pStyle w:val="54ACB48527FB4C75B60F9DB006B6ED60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30F642375AB46EFA0EF3A00A508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BE38E-17B0-45E4-892A-D835771CB560}"/>
      </w:docPartPr>
      <w:docPartBody>
        <w:p w:rsidR="00DA6EF5" w:rsidRDefault="0062314C" w:rsidP="0062314C">
          <w:pPr>
            <w:pStyle w:val="730F642375AB46EFA0EF3A00A508C91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B0603F7F0B754FA9896C97694589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B2937-33D7-45DC-8F29-2D38FCEFCD7B}"/>
      </w:docPartPr>
      <w:docPartBody>
        <w:p w:rsidR="00DA6EF5" w:rsidRDefault="0062314C" w:rsidP="0062314C">
          <w:pPr>
            <w:pStyle w:val="B0603F7F0B754FA9896C9769458907EE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1AA27A024C14773BD9BE9DA022C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F9D04-5F02-4947-9D6B-6F8C6DC14CC1}"/>
      </w:docPartPr>
      <w:docPartBody>
        <w:p w:rsidR="00DA6EF5" w:rsidRDefault="0062314C" w:rsidP="0062314C">
          <w:pPr>
            <w:pStyle w:val="71AA27A024C14773BD9BE9DA022CD1E7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93F812001AC454E9102B9C6C141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2B85-683E-4FC2-A9AB-FB0276FB46B8}"/>
      </w:docPartPr>
      <w:docPartBody>
        <w:p w:rsidR="00DA6EF5" w:rsidRDefault="0062314C" w:rsidP="0062314C">
          <w:pPr>
            <w:pStyle w:val="793F812001AC454E9102B9C6C141275F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C2FA6E5C3924473FAFB2CEA56059E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30077-9BE2-454B-B5F1-329FE3A0E4B9}"/>
      </w:docPartPr>
      <w:docPartBody>
        <w:p w:rsidR="00DA6EF5" w:rsidRDefault="0062314C" w:rsidP="0062314C">
          <w:pPr>
            <w:pStyle w:val="C2FA6E5C3924473FAFB2CEA56059E5A6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61C40F63A2F5419DA67CE77E05485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12E3-83F2-490D-8269-51EEF48EF88C}"/>
      </w:docPartPr>
      <w:docPartBody>
        <w:p w:rsidR="00DA6EF5" w:rsidRDefault="0062314C" w:rsidP="0062314C">
          <w:pPr>
            <w:pStyle w:val="61C40F63A2F5419DA67CE77E05485DBF"/>
          </w:pPr>
          <w:r w:rsidRPr="0085281E">
            <w:rPr>
              <w:rStyle w:val="Textodelmarcadordeposicin"/>
              <w:rFonts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11AB3D7FA9E45A4BC1E3FEEB7B3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AC390-6695-4BD3-8316-0E27B25D529E}"/>
      </w:docPartPr>
      <w:docPartBody>
        <w:p w:rsidR="00DA6EF5" w:rsidRDefault="0062314C" w:rsidP="0062314C">
          <w:pPr>
            <w:pStyle w:val="711AB3D7FA9E45A4BC1E3FEEB7B371BE"/>
          </w:pPr>
          <w:r w:rsidRPr="0085281E">
            <w:rPr>
              <w:rStyle w:val="Textodelmarcadordeposicin"/>
              <w:rFonts w:cstheme="minorHAnsi"/>
              <w:shd w:val="clear" w:color="auto" w:fill="FFFFFF" w:themeFill="background1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85AE1"/>
    <w:multiLevelType w:val="multilevel"/>
    <w:tmpl w:val="11C63D08"/>
    <w:lvl w:ilvl="0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8"/>
        </w:tabs>
        <w:ind w:left="1848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05"/>
        </w:tabs>
        <w:ind w:left="17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5"/>
        </w:tabs>
        <w:ind w:left="2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5"/>
        </w:tabs>
        <w:ind w:left="2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5"/>
        </w:tabs>
        <w:ind w:left="3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5"/>
        </w:tabs>
        <w:ind w:left="3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5"/>
        </w:tabs>
        <w:ind w:left="4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885" w:hanging="1440"/>
      </w:pPr>
      <w:rPr>
        <w:rFonts w:hint="default"/>
      </w:rPr>
    </w:lvl>
  </w:abstractNum>
  <w:abstractNum w:abstractNumId="1" w15:restartNumberingAfterBreak="0">
    <w:nsid w:val="7A560193"/>
    <w:multiLevelType w:val="multilevel"/>
    <w:tmpl w:val="2634F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23"/>
    <w:rsid w:val="000A3B32"/>
    <w:rsid w:val="00216A1E"/>
    <w:rsid w:val="00292C05"/>
    <w:rsid w:val="003060AC"/>
    <w:rsid w:val="00393C27"/>
    <w:rsid w:val="005C4FAF"/>
    <w:rsid w:val="0062314C"/>
    <w:rsid w:val="006A55A0"/>
    <w:rsid w:val="00760E05"/>
    <w:rsid w:val="00BE0B32"/>
    <w:rsid w:val="00D3744F"/>
    <w:rsid w:val="00DA6EF5"/>
    <w:rsid w:val="00DB691B"/>
    <w:rsid w:val="00F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14C"/>
    <w:pPr>
      <w:keepNext/>
      <w:keepLines/>
      <w:numPr>
        <w:numId w:val="2"/>
      </w:numPr>
      <w:spacing w:before="480" w:after="360" w:line="360" w:lineRule="auto"/>
      <w:jc w:val="both"/>
      <w:outlineLvl w:val="0"/>
    </w:pPr>
    <w:rPr>
      <w:rFonts w:eastAsia="Batang" w:cstheme="minorHAnsi"/>
      <w:b/>
      <w:bCs/>
      <w:sz w:val="24"/>
      <w:szCs w:val="24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14C"/>
    <w:pPr>
      <w:keepNext/>
      <w:keepLines/>
      <w:numPr>
        <w:ilvl w:val="1"/>
        <w:numId w:val="2"/>
      </w:numPr>
      <w:spacing w:after="0" w:line="360" w:lineRule="auto"/>
      <w:jc w:val="both"/>
      <w:outlineLvl w:val="1"/>
    </w:pPr>
    <w:rPr>
      <w:rFonts w:eastAsia="Batang" w:cstheme="minorHAnsi"/>
      <w:b/>
      <w:bCs/>
      <w:iCs/>
      <w:kern w:val="18"/>
      <w:sz w:val="24"/>
      <w:szCs w:val="24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14C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eastAsia="Batang" w:cstheme="minorHAnsi"/>
      <w:b/>
      <w:bCs/>
      <w:kern w:val="18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314C"/>
    <w:pPr>
      <w:keepNext/>
      <w:keepLines/>
      <w:numPr>
        <w:ilvl w:val="3"/>
        <w:numId w:val="2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14C"/>
    <w:pPr>
      <w:keepNext/>
      <w:keepLines/>
      <w:numPr>
        <w:ilvl w:val="4"/>
        <w:numId w:val="2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14C"/>
    <w:pPr>
      <w:keepNext/>
      <w:keepLines/>
      <w:numPr>
        <w:ilvl w:val="5"/>
        <w:numId w:val="2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14C"/>
    <w:pPr>
      <w:keepNext/>
      <w:keepLines/>
      <w:numPr>
        <w:ilvl w:val="6"/>
        <w:numId w:val="2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14C"/>
    <w:pPr>
      <w:keepNext/>
      <w:keepLines/>
      <w:numPr>
        <w:ilvl w:val="7"/>
        <w:numId w:val="2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14C"/>
    <w:pPr>
      <w:keepNext/>
      <w:keepLines/>
      <w:numPr>
        <w:ilvl w:val="8"/>
        <w:numId w:val="2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680CF327C4422898781AF4962BE022">
    <w:name w:val="13680CF327C4422898781AF4962BE022"/>
  </w:style>
  <w:style w:type="character" w:styleId="Textodelmarcadordeposicin">
    <w:name w:val="Placeholder Text"/>
    <w:basedOn w:val="Fuentedeprrafopredeter"/>
    <w:uiPriority w:val="99"/>
    <w:semiHidden/>
    <w:rsid w:val="0062314C"/>
    <w:rPr>
      <w:color w:val="808080"/>
    </w:rPr>
  </w:style>
  <w:style w:type="paragraph" w:customStyle="1" w:styleId="7B318447CF0940DF978D08E3D886660B">
    <w:name w:val="7B318447CF0940DF978D08E3D886660B"/>
  </w:style>
  <w:style w:type="paragraph" w:customStyle="1" w:styleId="7BE8D98B9DF847A89B1E30719838D0E5">
    <w:name w:val="7BE8D98B9DF847A89B1E30719838D0E5"/>
  </w:style>
  <w:style w:type="paragraph" w:customStyle="1" w:styleId="E73FA1335C444DA0BAE9B19F630EC897">
    <w:name w:val="E73FA1335C444DA0BAE9B19F630EC897"/>
  </w:style>
  <w:style w:type="paragraph" w:customStyle="1" w:styleId="B8F4CB5C44434B7C917CAE67A2465A1C">
    <w:name w:val="B8F4CB5C44434B7C917CAE67A2465A1C"/>
  </w:style>
  <w:style w:type="paragraph" w:customStyle="1" w:styleId="ACCC71420BE94FFF9461A12BE9F54A79">
    <w:name w:val="ACCC71420BE94FFF9461A12BE9F54A79"/>
  </w:style>
  <w:style w:type="paragraph" w:customStyle="1" w:styleId="1165401BEFEA4CF6B5224C9163B175BC">
    <w:name w:val="1165401BEFEA4CF6B5224C9163B175BC"/>
  </w:style>
  <w:style w:type="paragraph" w:customStyle="1" w:styleId="8C2B47FB150D4E6B8276C54C061D2AC0">
    <w:name w:val="8C2B47FB150D4E6B8276C54C061D2AC0"/>
  </w:style>
  <w:style w:type="paragraph" w:customStyle="1" w:styleId="0BF579D43136429DB745098EBC7C1C65">
    <w:name w:val="0BF579D43136429DB745098EBC7C1C65"/>
  </w:style>
  <w:style w:type="paragraph" w:customStyle="1" w:styleId="4BF57ADC35F043498E42AA7BB1999172">
    <w:name w:val="4BF57ADC35F043498E42AA7BB1999172"/>
  </w:style>
  <w:style w:type="paragraph" w:customStyle="1" w:styleId="D9518ED69F194FD4906160541514802E">
    <w:name w:val="D9518ED69F194FD4906160541514802E"/>
  </w:style>
  <w:style w:type="paragraph" w:customStyle="1" w:styleId="315936C3A6C44ADF826C8C27F79FCB05">
    <w:name w:val="315936C3A6C44ADF826C8C27F79FCB05"/>
  </w:style>
  <w:style w:type="paragraph" w:customStyle="1" w:styleId="9C7F387C86EB4D22BA6A5F22C80350C1">
    <w:name w:val="9C7F387C86EB4D22BA6A5F22C80350C1"/>
  </w:style>
  <w:style w:type="paragraph" w:customStyle="1" w:styleId="48EF7B88574140B094836C5821C3C1F7">
    <w:name w:val="48EF7B88574140B094836C5821C3C1F7"/>
  </w:style>
  <w:style w:type="paragraph" w:customStyle="1" w:styleId="97195F6E5ED8403682B7D2805A3952BC">
    <w:name w:val="97195F6E5ED8403682B7D2805A3952BC"/>
  </w:style>
  <w:style w:type="paragraph" w:customStyle="1" w:styleId="BA6B5EC422D7485A8C2687B20DA1EE32">
    <w:name w:val="BA6B5EC422D7485A8C2687B20DA1EE32"/>
  </w:style>
  <w:style w:type="paragraph" w:customStyle="1" w:styleId="A3D45D3980FC4A01824563D8E518AE15">
    <w:name w:val="A3D45D3980FC4A01824563D8E518AE15"/>
  </w:style>
  <w:style w:type="paragraph" w:customStyle="1" w:styleId="8C79FF5F387141A584385453CF8ED3D2">
    <w:name w:val="8C79FF5F387141A584385453CF8ED3D2"/>
  </w:style>
  <w:style w:type="paragraph" w:customStyle="1" w:styleId="12B5F1FE03104201B80EDFB0FFBAB1B0">
    <w:name w:val="12B5F1FE03104201B80EDFB0FFBAB1B0"/>
  </w:style>
  <w:style w:type="paragraph" w:customStyle="1" w:styleId="D80E8B846F5641408A4E487A40AFB834">
    <w:name w:val="D80E8B846F5641408A4E487A40AFB834"/>
  </w:style>
  <w:style w:type="paragraph" w:customStyle="1" w:styleId="DC9DC252AF0A432FA8E92DBA8B5C50F5">
    <w:name w:val="DC9DC252AF0A432FA8E92DBA8B5C50F5"/>
  </w:style>
  <w:style w:type="paragraph" w:customStyle="1" w:styleId="BACF255CD9D84D029EEEF2C8422C2CFD">
    <w:name w:val="BACF255CD9D84D029EEEF2C8422C2CFD"/>
  </w:style>
  <w:style w:type="paragraph" w:customStyle="1" w:styleId="921AFDC4478B41DB88214647686E5119">
    <w:name w:val="921AFDC4478B41DB88214647686E5119"/>
  </w:style>
  <w:style w:type="paragraph" w:customStyle="1" w:styleId="3FDCA12637454638B75FE4F2F4F24FBB">
    <w:name w:val="3FDCA12637454638B75FE4F2F4F24FBB"/>
  </w:style>
  <w:style w:type="paragraph" w:customStyle="1" w:styleId="9B1A4F4F5C1847569417CD62A0C891A0">
    <w:name w:val="9B1A4F4F5C1847569417CD62A0C891A0"/>
  </w:style>
  <w:style w:type="paragraph" w:customStyle="1" w:styleId="643A952F7A2C47C5AAA23F581C45D114">
    <w:name w:val="643A952F7A2C47C5AAA23F581C45D114"/>
  </w:style>
  <w:style w:type="paragraph" w:customStyle="1" w:styleId="B3A82F5B39CF4438AD2A1AE5059A02E9">
    <w:name w:val="B3A82F5B39CF4438AD2A1AE5059A02E9"/>
  </w:style>
  <w:style w:type="paragraph" w:customStyle="1" w:styleId="1231387DF6AC48AEA0096FFE5B9CFED7">
    <w:name w:val="1231387DF6AC48AEA0096FFE5B9CFED7"/>
  </w:style>
  <w:style w:type="paragraph" w:customStyle="1" w:styleId="E9D2EB7DD1A94DE0B593C6FEB894E04C">
    <w:name w:val="E9D2EB7DD1A94DE0B593C6FEB894E04C"/>
  </w:style>
  <w:style w:type="paragraph" w:customStyle="1" w:styleId="F434AF7455F443C19E9C3DC27E9CA680">
    <w:name w:val="F434AF7455F443C19E9C3DC27E9CA680"/>
  </w:style>
  <w:style w:type="paragraph" w:customStyle="1" w:styleId="BA21CFC21B0C460F9B1FE8B75C1AECAD">
    <w:name w:val="BA21CFC21B0C460F9B1FE8B75C1AECAD"/>
  </w:style>
  <w:style w:type="paragraph" w:customStyle="1" w:styleId="D5CADDC9FABA42848112434C2A79E6DA">
    <w:name w:val="D5CADDC9FABA42848112434C2A79E6DA"/>
  </w:style>
  <w:style w:type="paragraph" w:customStyle="1" w:styleId="19499DBF9F554AC1A89C821D51ED704C">
    <w:name w:val="19499DBF9F554AC1A89C821D51ED704C"/>
  </w:style>
  <w:style w:type="paragraph" w:customStyle="1" w:styleId="9AB52543F0A04BD3994273D23244D51C">
    <w:name w:val="9AB52543F0A04BD3994273D23244D51C"/>
  </w:style>
  <w:style w:type="paragraph" w:customStyle="1" w:styleId="C1E0A3AF00314D9983C82944E2FEAB51">
    <w:name w:val="C1E0A3AF00314D9983C82944E2FEAB51"/>
  </w:style>
  <w:style w:type="paragraph" w:customStyle="1" w:styleId="582974C87A874FCC8B62F04ABB057022">
    <w:name w:val="582974C87A874FCC8B62F04ABB057022"/>
  </w:style>
  <w:style w:type="paragraph" w:customStyle="1" w:styleId="ED4C286B9A444D618F0583A308F92720">
    <w:name w:val="ED4C286B9A444D618F0583A308F92720"/>
  </w:style>
  <w:style w:type="paragraph" w:customStyle="1" w:styleId="29A25E76EAB345EFA3893B9EB17C534C">
    <w:name w:val="29A25E76EAB345EFA3893B9EB17C534C"/>
  </w:style>
  <w:style w:type="paragraph" w:customStyle="1" w:styleId="5873501E017D45E9904B5FF4008A0A84">
    <w:name w:val="5873501E017D45E9904B5FF4008A0A84"/>
  </w:style>
  <w:style w:type="paragraph" w:customStyle="1" w:styleId="3679BE8CE9BB4F88BF091094D697AD8D">
    <w:name w:val="3679BE8CE9BB4F88BF091094D697AD8D"/>
  </w:style>
  <w:style w:type="paragraph" w:customStyle="1" w:styleId="F4E1E2F47C664859A1D7F1AED1C0D078">
    <w:name w:val="F4E1E2F47C664859A1D7F1AED1C0D078"/>
  </w:style>
  <w:style w:type="paragraph" w:customStyle="1" w:styleId="D29AE7B65D9547DC91AD9BF8582A7027">
    <w:name w:val="D29AE7B65D9547DC91AD9BF8582A7027"/>
  </w:style>
  <w:style w:type="paragraph" w:customStyle="1" w:styleId="472F42CA0DCC4630964FF165E5413E06">
    <w:name w:val="472F42CA0DCC4630964FF165E5413E06"/>
  </w:style>
  <w:style w:type="paragraph" w:customStyle="1" w:styleId="EC74A2F0AC7E492AADD22F8ECB630F70">
    <w:name w:val="EC74A2F0AC7E492AADD22F8ECB630F70"/>
  </w:style>
  <w:style w:type="paragraph" w:customStyle="1" w:styleId="6B1787408370468DA57D5B271CECFB18">
    <w:name w:val="6B1787408370468DA57D5B271CECFB18"/>
  </w:style>
  <w:style w:type="paragraph" w:customStyle="1" w:styleId="EA9634F50DD74244A682EDE9C27CB880">
    <w:name w:val="EA9634F50DD74244A682EDE9C27CB880"/>
  </w:style>
  <w:style w:type="paragraph" w:customStyle="1" w:styleId="4E47246B913C414AB0F661F6DF1E1F53">
    <w:name w:val="4E47246B913C414AB0F661F6DF1E1F53"/>
  </w:style>
  <w:style w:type="paragraph" w:customStyle="1" w:styleId="3F0BA62E8BD340FD8E0D471525643183">
    <w:name w:val="3F0BA62E8BD340FD8E0D471525643183"/>
  </w:style>
  <w:style w:type="paragraph" w:customStyle="1" w:styleId="866A1335914544698B363FF6E87F9637">
    <w:name w:val="866A1335914544698B363FF6E87F9637"/>
  </w:style>
  <w:style w:type="paragraph" w:customStyle="1" w:styleId="0760F3A9899B47B7AADDD12CB4DA76ED">
    <w:name w:val="0760F3A9899B47B7AADDD12CB4DA76ED"/>
  </w:style>
  <w:style w:type="paragraph" w:customStyle="1" w:styleId="4A239756182C4B6F8136FFE89E66FA5D">
    <w:name w:val="4A239756182C4B6F8136FFE89E66FA5D"/>
  </w:style>
  <w:style w:type="paragraph" w:customStyle="1" w:styleId="2C5F6901F82B4B65A0089EE6F9A382B5">
    <w:name w:val="2C5F6901F82B4B65A0089EE6F9A382B5"/>
  </w:style>
  <w:style w:type="paragraph" w:customStyle="1" w:styleId="DFADD08551A2410CACB569D472539F41">
    <w:name w:val="DFADD08551A2410CACB569D472539F41"/>
  </w:style>
  <w:style w:type="paragraph" w:customStyle="1" w:styleId="93DC98EA49314971A25C7183941ED149">
    <w:name w:val="93DC98EA49314971A25C7183941ED149"/>
  </w:style>
  <w:style w:type="paragraph" w:customStyle="1" w:styleId="1CC8A4D25DF3453E8E9DA3D655D25FB7">
    <w:name w:val="1CC8A4D25DF3453E8E9DA3D655D25FB7"/>
  </w:style>
  <w:style w:type="paragraph" w:customStyle="1" w:styleId="8F6B43CA5EBF49849BB99DF091B1BD36">
    <w:name w:val="8F6B43CA5EBF49849BB99DF091B1BD36"/>
  </w:style>
  <w:style w:type="paragraph" w:customStyle="1" w:styleId="D55E16CF745941BD80F0C6DAC7C8B97F">
    <w:name w:val="D55E16CF745941BD80F0C6DAC7C8B97F"/>
  </w:style>
  <w:style w:type="paragraph" w:customStyle="1" w:styleId="24076DC6567542BBA4E139C9A0A3B664">
    <w:name w:val="24076DC6567542BBA4E139C9A0A3B664"/>
  </w:style>
  <w:style w:type="paragraph" w:customStyle="1" w:styleId="3E868DEC563B4056B82B1393039C75B3">
    <w:name w:val="3E868DEC563B4056B82B1393039C75B3"/>
  </w:style>
  <w:style w:type="paragraph" w:customStyle="1" w:styleId="E3D9D4673C3A4398A07BA04DD479C870">
    <w:name w:val="E3D9D4673C3A4398A07BA04DD479C870"/>
  </w:style>
  <w:style w:type="paragraph" w:customStyle="1" w:styleId="C93E62911E4A4F2D93AFD25824933FDE">
    <w:name w:val="C93E62911E4A4F2D93AFD25824933FDE"/>
  </w:style>
  <w:style w:type="paragraph" w:customStyle="1" w:styleId="3FA9E733380143FDABE7683B3381C1A9">
    <w:name w:val="3FA9E733380143FDABE7683B3381C1A9"/>
  </w:style>
  <w:style w:type="paragraph" w:customStyle="1" w:styleId="43988419CB5D43A89C2AF9331C5386AE">
    <w:name w:val="43988419CB5D43A89C2AF9331C5386AE"/>
  </w:style>
  <w:style w:type="paragraph" w:customStyle="1" w:styleId="276904985BB1492F84A7090520B1C08A">
    <w:name w:val="276904985BB1492F84A7090520B1C08A"/>
  </w:style>
  <w:style w:type="paragraph" w:customStyle="1" w:styleId="767176BF45934D89A13FC77F4C331851">
    <w:name w:val="767176BF45934D89A13FC77F4C331851"/>
  </w:style>
  <w:style w:type="paragraph" w:customStyle="1" w:styleId="7D67DE3A0ABB4C779138AE4E3680E150">
    <w:name w:val="7D67DE3A0ABB4C779138AE4E3680E150"/>
  </w:style>
  <w:style w:type="paragraph" w:customStyle="1" w:styleId="85EC57786DC44A16881A3C031A037C8A">
    <w:name w:val="85EC57786DC44A16881A3C031A037C8A"/>
  </w:style>
  <w:style w:type="paragraph" w:customStyle="1" w:styleId="7D1C101098BF48AF83FC8DCCB4655C61">
    <w:name w:val="7D1C101098BF48AF83FC8DCCB4655C61"/>
  </w:style>
  <w:style w:type="paragraph" w:customStyle="1" w:styleId="058EC2B84B624A8EB528B9766AF9649E">
    <w:name w:val="058EC2B84B624A8EB528B9766AF9649E"/>
  </w:style>
  <w:style w:type="paragraph" w:customStyle="1" w:styleId="B49601CBD47D4EA5B85050CCB4B8DE39">
    <w:name w:val="B49601CBD47D4EA5B85050CCB4B8DE39"/>
  </w:style>
  <w:style w:type="paragraph" w:customStyle="1" w:styleId="BC9CA5D644C1409C9EA39E1935F40C23">
    <w:name w:val="BC9CA5D644C1409C9EA39E1935F40C23"/>
  </w:style>
  <w:style w:type="paragraph" w:customStyle="1" w:styleId="8232F1ADD1B74D24B6B336B75FC325B8">
    <w:name w:val="8232F1ADD1B74D24B6B336B75FC325B8"/>
  </w:style>
  <w:style w:type="paragraph" w:customStyle="1" w:styleId="8561B54B9CC841FBA5F7C60E092A3A88">
    <w:name w:val="8561B54B9CC841FBA5F7C60E092A3A88"/>
  </w:style>
  <w:style w:type="paragraph" w:customStyle="1" w:styleId="51D739851B3A4C468B7252CFEA50DFB0">
    <w:name w:val="51D739851B3A4C468B7252CFEA50DFB0"/>
  </w:style>
  <w:style w:type="paragraph" w:customStyle="1" w:styleId="A0770EE05AF34C10935D4C016A479868">
    <w:name w:val="A0770EE05AF34C10935D4C016A479868"/>
  </w:style>
  <w:style w:type="paragraph" w:customStyle="1" w:styleId="56F7CE6EB14B4208BAB0E6FC94B30101">
    <w:name w:val="56F7CE6EB14B4208BAB0E6FC94B30101"/>
    <w:rsid w:val="00216A1E"/>
  </w:style>
  <w:style w:type="paragraph" w:customStyle="1" w:styleId="937F567D678D4BFA92CE9E328EC47348">
    <w:name w:val="937F567D678D4BFA92CE9E328EC47348"/>
    <w:rsid w:val="00216A1E"/>
  </w:style>
  <w:style w:type="paragraph" w:customStyle="1" w:styleId="1B38F869820E47A4A3DAF15132A382F2">
    <w:name w:val="1B38F869820E47A4A3DAF15132A382F2"/>
    <w:rsid w:val="00216A1E"/>
  </w:style>
  <w:style w:type="paragraph" w:customStyle="1" w:styleId="02BE93153F8F408687D4F7B845653CAC">
    <w:name w:val="02BE93153F8F408687D4F7B845653CAC"/>
    <w:rsid w:val="00216A1E"/>
  </w:style>
  <w:style w:type="paragraph" w:customStyle="1" w:styleId="0FC0FFA0747C45A8A3C4D413226332F1">
    <w:name w:val="0FC0FFA0747C45A8A3C4D413226332F1"/>
    <w:rsid w:val="00216A1E"/>
  </w:style>
  <w:style w:type="paragraph" w:customStyle="1" w:styleId="FB40EC8EEBF64ED6B9C0D42D29853C6D">
    <w:name w:val="FB40EC8EEBF64ED6B9C0D42D29853C6D"/>
    <w:rsid w:val="00216A1E"/>
  </w:style>
  <w:style w:type="paragraph" w:customStyle="1" w:styleId="86910F8686D947ADAB965CEC0816199F">
    <w:name w:val="86910F8686D947ADAB965CEC0816199F"/>
    <w:rsid w:val="00216A1E"/>
  </w:style>
  <w:style w:type="paragraph" w:customStyle="1" w:styleId="2070DB36AAB046B7BA15A6F9ABD436E6">
    <w:name w:val="2070DB36AAB046B7BA15A6F9ABD436E6"/>
    <w:rsid w:val="00216A1E"/>
  </w:style>
  <w:style w:type="paragraph" w:customStyle="1" w:styleId="271B643A5D104ACFA55AC03664BCE831">
    <w:name w:val="271B643A5D104ACFA55AC03664BCE831"/>
    <w:rsid w:val="00216A1E"/>
  </w:style>
  <w:style w:type="paragraph" w:customStyle="1" w:styleId="C3A403F58FFB4B57B83905D99BBA6425">
    <w:name w:val="C3A403F58FFB4B57B83905D99BBA6425"/>
    <w:rsid w:val="00216A1E"/>
  </w:style>
  <w:style w:type="paragraph" w:customStyle="1" w:styleId="86F7485ACDF74201AED630FAC73C2A28">
    <w:name w:val="86F7485ACDF74201AED630FAC73C2A28"/>
    <w:rsid w:val="00216A1E"/>
  </w:style>
  <w:style w:type="paragraph" w:customStyle="1" w:styleId="E35EAC9EDAB74E91B7BBDBF10E155720">
    <w:name w:val="E35EAC9EDAB74E91B7BBDBF10E155720"/>
    <w:rsid w:val="00216A1E"/>
  </w:style>
  <w:style w:type="paragraph" w:customStyle="1" w:styleId="2D57F8E9BFA64ED08AFBD749D690BC76">
    <w:name w:val="2D57F8E9BFA64ED08AFBD749D690BC76"/>
    <w:rsid w:val="00216A1E"/>
  </w:style>
  <w:style w:type="paragraph" w:customStyle="1" w:styleId="84B0A97A5EBA4EC29DD6830DEB04F3EF">
    <w:name w:val="84B0A97A5EBA4EC29DD6830DEB04F3EF"/>
    <w:rsid w:val="00216A1E"/>
  </w:style>
  <w:style w:type="paragraph" w:customStyle="1" w:styleId="3FF4F1FBD84B4D809456EE0C9A66417C">
    <w:name w:val="3FF4F1FBD84B4D809456EE0C9A66417C"/>
    <w:rsid w:val="00216A1E"/>
  </w:style>
  <w:style w:type="paragraph" w:customStyle="1" w:styleId="461B9AD8ACD44F90825F25B9E05D3BD7">
    <w:name w:val="461B9AD8ACD44F90825F25B9E05D3BD7"/>
    <w:rsid w:val="00216A1E"/>
  </w:style>
  <w:style w:type="paragraph" w:customStyle="1" w:styleId="09A9779A09384EC89C7329504BB7B77A">
    <w:name w:val="09A9779A09384EC89C7329504BB7B77A"/>
    <w:rsid w:val="00216A1E"/>
  </w:style>
  <w:style w:type="paragraph" w:customStyle="1" w:styleId="6A2C4ACFEB5D4B2591B7EBEB9E4818BC">
    <w:name w:val="6A2C4ACFEB5D4B2591B7EBEB9E4818BC"/>
    <w:rsid w:val="00216A1E"/>
  </w:style>
  <w:style w:type="paragraph" w:customStyle="1" w:styleId="311C00E2507946D9AE8E750C188EBB69">
    <w:name w:val="311C00E2507946D9AE8E750C188EBB69"/>
    <w:rsid w:val="00216A1E"/>
  </w:style>
  <w:style w:type="paragraph" w:customStyle="1" w:styleId="CABE6CE3353040DAA0968287A02ADC5F">
    <w:name w:val="CABE6CE3353040DAA0968287A02ADC5F"/>
    <w:rsid w:val="00216A1E"/>
  </w:style>
  <w:style w:type="paragraph" w:customStyle="1" w:styleId="A7EE7EB358004F399BF72F3A732F3FB6">
    <w:name w:val="A7EE7EB358004F399BF72F3A732F3FB6"/>
    <w:rsid w:val="00216A1E"/>
  </w:style>
  <w:style w:type="paragraph" w:customStyle="1" w:styleId="0CC61CDB223B47FEB7AC30022A4BE866">
    <w:name w:val="0CC61CDB223B47FEB7AC30022A4BE866"/>
    <w:rsid w:val="00216A1E"/>
  </w:style>
  <w:style w:type="paragraph" w:customStyle="1" w:styleId="870E4977027A42279B983C6733C89340">
    <w:name w:val="870E4977027A42279B983C6733C89340"/>
    <w:rsid w:val="00216A1E"/>
  </w:style>
  <w:style w:type="paragraph" w:customStyle="1" w:styleId="F237E855277943B982EE39F2861A3C9B">
    <w:name w:val="F237E855277943B982EE39F2861A3C9B"/>
    <w:rsid w:val="00216A1E"/>
  </w:style>
  <w:style w:type="paragraph" w:customStyle="1" w:styleId="435E2C130F274655904FFADF9FFBD1BA">
    <w:name w:val="435E2C130F274655904FFADF9FFBD1BA"/>
    <w:rsid w:val="00216A1E"/>
  </w:style>
  <w:style w:type="paragraph" w:customStyle="1" w:styleId="A97EDC0331DE4CE5A56BEBFD9E7134BB">
    <w:name w:val="A97EDC0331DE4CE5A56BEBFD9E7134BB"/>
    <w:rsid w:val="00216A1E"/>
  </w:style>
  <w:style w:type="paragraph" w:customStyle="1" w:styleId="8587538A5A324681AC42F21928A41629">
    <w:name w:val="8587538A5A324681AC42F21928A41629"/>
    <w:rsid w:val="00216A1E"/>
  </w:style>
  <w:style w:type="paragraph" w:customStyle="1" w:styleId="CC56F9C0909A4D04AFDDD54B3C3301DC">
    <w:name w:val="CC56F9C0909A4D04AFDDD54B3C3301DC"/>
    <w:rsid w:val="00216A1E"/>
  </w:style>
  <w:style w:type="paragraph" w:customStyle="1" w:styleId="DFD116A3966E4CBCB311E1D4EF9E812D">
    <w:name w:val="DFD116A3966E4CBCB311E1D4EF9E812D"/>
    <w:rsid w:val="00216A1E"/>
  </w:style>
  <w:style w:type="paragraph" w:customStyle="1" w:styleId="35D9BF58089B4B598CDF5B18682A50B7">
    <w:name w:val="35D9BF58089B4B598CDF5B18682A50B7"/>
    <w:rsid w:val="00216A1E"/>
  </w:style>
  <w:style w:type="paragraph" w:customStyle="1" w:styleId="D75190AEFB4545D2982BB7CBA2D202E7">
    <w:name w:val="D75190AEFB4545D2982BB7CBA2D202E7"/>
    <w:rsid w:val="00216A1E"/>
  </w:style>
  <w:style w:type="paragraph" w:customStyle="1" w:styleId="025FBC031A9641C191CF0EFF4AD626F7">
    <w:name w:val="025FBC031A9641C191CF0EFF4AD626F7"/>
    <w:rsid w:val="00216A1E"/>
  </w:style>
  <w:style w:type="paragraph" w:customStyle="1" w:styleId="726AE9B87E994F1E9F4665F3161BA6B4">
    <w:name w:val="726AE9B87E994F1E9F4665F3161BA6B4"/>
    <w:rsid w:val="00216A1E"/>
  </w:style>
  <w:style w:type="paragraph" w:customStyle="1" w:styleId="A9028B4EEAA94ABC814CF2779545FEA9">
    <w:name w:val="A9028B4EEAA94ABC814CF2779545FEA9"/>
    <w:rsid w:val="00216A1E"/>
  </w:style>
  <w:style w:type="paragraph" w:customStyle="1" w:styleId="E2C88CEF8DB34B2B81514F2F9893913E">
    <w:name w:val="E2C88CEF8DB34B2B81514F2F9893913E"/>
    <w:rsid w:val="00216A1E"/>
  </w:style>
  <w:style w:type="paragraph" w:customStyle="1" w:styleId="61AC3CCEC69344E6A8F14088AEEC595B">
    <w:name w:val="61AC3CCEC69344E6A8F14088AEEC595B"/>
    <w:rsid w:val="00216A1E"/>
  </w:style>
  <w:style w:type="paragraph" w:customStyle="1" w:styleId="9B1535C3751A4F639F9AD378A913C387">
    <w:name w:val="9B1535C3751A4F639F9AD378A913C387"/>
    <w:rsid w:val="00216A1E"/>
  </w:style>
  <w:style w:type="paragraph" w:customStyle="1" w:styleId="F79BEDA9A68A449FBBF6398663492C92">
    <w:name w:val="F79BEDA9A68A449FBBF6398663492C92"/>
    <w:rsid w:val="00216A1E"/>
  </w:style>
  <w:style w:type="paragraph" w:customStyle="1" w:styleId="274126DE3DBC4537901A713BDC59E2CD">
    <w:name w:val="274126DE3DBC4537901A713BDC59E2CD"/>
    <w:rsid w:val="00216A1E"/>
  </w:style>
  <w:style w:type="paragraph" w:customStyle="1" w:styleId="45C3E433256C436AB16CB6FAE3015BFB">
    <w:name w:val="45C3E433256C436AB16CB6FAE3015BFB"/>
    <w:rsid w:val="00216A1E"/>
  </w:style>
  <w:style w:type="paragraph" w:customStyle="1" w:styleId="20EE580451EF4814B9398254FF7A81F5">
    <w:name w:val="20EE580451EF4814B9398254FF7A81F5"/>
    <w:rsid w:val="00216A1E"/>
  </w:style>
  <w:style w:type="paragraph" w:customStyle="1" w:styleId="E5EB1D24348A45418768AB600E6AD2AE">
    <w:name w:val="E5EB1D24348A45418768AB600E6AD2AE"/>
    <w:rsid w:val="00216A1E"/>
  </w:style>
  <w:style w:type="paragraph" w:customStyle="1" w:styleId="9B53E54905C74716A4B86859BF5D1709">
    <w:name w:val="9B53E54905C74716A4B86859BF5D1709"/>
    <w:rsid w:val="00216A1E"/>
  </w:style>
  <w:style w:type="paragraph" w:customStyle="1" w:styleId="D8BE00CD330749DEBA2C4975693C926C">
    <w:name w:val="D8BE00CD330749DEBA2C4975693C926C"/>
    <w:rsid w:val="00216A1E"/>
  </w:style>
  <w:style w:type="paragraph" w:customStyle="1" w:styleId="4220017AFC644677807C8547F471A3C3">
    <w:name w:val="4220017AFC644677807C8547F471A3C3"/>
    <w:rsid w:val="00216A1E"/>
  </w:style>
  <w:style w:type="paragraph" w:customStyle="1" w:styleId="6791781E1D334072A5AECEA605C0EF76">
    <w:name w:val="6791781E1D334072A5AECEA605C0EF76"/>
    <w:rsid w:val="00216A1E"/>
  </w:style>
  <w:style w:type="paragraph" w:customStyle="1" w:styleId="D294FE73997441C1BED97A9167234EC7">
    <w:name w:val="D294FE73997441C1BED97A9167234EC7"/>
    <w:rsid w:val="00216A1E"/>
  </w:style>
  <w:style w:type="paragraph" w:customStyle="1" w:styleId="B3EB98FE993A40CA83883A5DC11E32EA">
    <w:name w:val="B3EB98FE993A40CA83883A5DC11E32EA"/>
    <w:rsid w:val="00216A1E"/>
  </w:style>
  <w:style w:type="paragraph" w:customStyle="1" w:styleId="8C6E3050080F4B2A8C887A7765F7509A">
    <w:name w:val="8C6E3050080F4B2A8C887A7765F7509A"/>
    <w:rsid w:val="00216A1E"/>
  </w:style>
  <w:style w:type="paragraph" w:customStyle="1" w:styleId="67D5024F538244E0AEE023CDD7C774E0">
    <w:name w:val="67D5024F538244E0AEE023CDD7C774E0"/>
    <w:rsid w:val="00216A1E"/>
  </w:style>
  <w:style w:type="paragraph" w:customStyle="1" w:styleId="CC715BC0AB194FF59BCE8FDE58E5A551">
    <w:name w:val="CC715BC0AB194FF59BCE8FDE58E5A551"/>
    <w:rsid w:val="00216A1E"/>
  </w:style>
  <w:style w:type="paragraph" w:customStyle="1" w:styleId="EBA0306D0912405A81B5B98A7DFE4CE8">
    <w:name w:val="EBA0306D0912405A81B5B98A7DFE4CE8"/>
    <w:rsid w:val="00216A1E"/>
  </w:style>
  <w:style w:type="paragraph" w:customStyle="1" w:styleId="5E8E2C99E99C44EF84C5B2CC66CD3DF6">
    <w:name w:val="5E8E2C99E99C44EF84C5B2CC66CD3DF6"/>
    <w:rsid w:val="00216A1E"/>
  </w:style>
  <w:style w:type="paragraph" w:customStyle="1" w:styleId="A3DA1E0892CC404F8088A0C77A1D831E">
    <w:name w:val="A3DA1E0892CC404F8088A0C77A1D831E"/>
    <w:rsid w:val="00216A1E"/>
  </w:style>
  <w:style w:type="paragraph" w:customStyle="1" w:styleId="ED2904F71ACB455D911EB16FD2AC5DA2">
    <w:name w:val="ED2904F71ACB455D911EB16FD2AC5DA2"/>
    <w:rsid w:val="00216A1E"/>
  </w:style>
  <w:style w:type="paragraph" w:customStyle="1" w:styleId="7F593B656DC948E781D5A1D1584033B3">
    <w:name w:val="7F593B656DC948E781D5A1D1584033B3"/>
    <w:rsid w:val="00216A1E"/>
  </w:style>
  <w:style w:type="paragraph" w:customStyle="1" w:styleId="43D9F5E8E333405EADCB2AE7223EA96E">
    <w:name w:val="43D9F5E8E333405EADCB2AE7223EA96E"/>
    <w:rsid w:val="00216A1E"/>
  </w:style>
  <w:style w:type="paragraph" w:customStyle="1" w:styleId="350D1F330B1444ABB66315279C5B395A">
    <w:name w:val="350D1F330B1444ABB66315279C5B395A"/>
    <w:rsid w:val="00216A1E"/>
  </w:style>
  <w:style w:type="paragraph" w:customStyle="1" w:styleId="FCB943720EF648589E5FA0F5252507E7">
    <w:name w:val="FCB943720EF648589E5FA0F5252507E7"/>
    <w:rsid w:val="00216A1E"/>
  </w:style>
  <w:style w:type="paragraph" w:customStyle="1" w:styleId="8D6D902DA5C94B03B1712072D8B02561">
    <w:name w:val="8D6D902DA5C94B03B1712072D8B02561"/>
    <w:rsid w:val="00216A1E"/>
  </w:style>
  <w:style w:type="paragraph" w:customStyle="1" w:styleId="4F4B36DC369A4B6984420C8AED25D790">
    <w:name w:val="4F4B36DC369A4B6984420C8AED25D790"/>
    <w:rsid w:val="00216A1E"/>
  </w:style>
  <w:style w:type="paragraph" w:customStyle="1" w:styleId="93F2754B2E3C44F89DF25E154C6A5463">
    <w:name w:val="93F2754B2E3C44F89DF25E154C6A5463"/>
    <w:rsid w:val="00216A1E"/>
  </w:style>
  <w:style w:type="paragraph" w:customStyle="1" w:styleId="31DC855A1F7C45C798DBAD7C57A458FE">
    <w:name w:val="31DC855A1F7C45C798DBAD7C57A458FE"/>
    <w:rsid w:val="00216A1E"/>
  </w:style>
  <w:style w:type="paragraph" w:customStyle="1" w:styleId="E5352BBBB8A04C00BC678812592D4189">
    <w:name w:val="E5352BBBB8A04C00BC678812592D4189"/>
    <w:rsid w:val="00216A1E"/>
  </w:style>
  <w:style w:type="paragraph" w:customStyle="1" w:styleId="D660F718747D4FE9BEFA4C14D55E4BDF">
    <w:name w:val="D660F718747D4FE9BEFA4C14D55E4BDF"/>
    <w:rsid w:val="00216A1E"/>
  </w:style>
  <w:style w:type="paragraph" w:customStyle="1" w:styleId="CCF36654AEF84941AB9BDD174CE909A3">
    <w:name w:val="CCF36654AEF84941AB9BDD174CE909A3"/>
    <w:rsid w:val="00216A1E"/>
  </w:style>
  <w:style w:type="paragraph" w:customStyle="1" w:styleId="B1151E18BA984D4D97CF50F121453F72">
    <w:name w:val="B1151E18BA984D4D97CF50F121453F72"/>
    <w:rsid w:val="00216A1E"/>
  </w:style>
  <w:style w:type="paragraph" w:customStyle="1" w:styleId="0AA91B43F9FF436EB71019FE0EFAFA0A">
    <w:name w:val="0AA91B43F9FF436EB71019FE0EFAFA0A"/>
    <w:rsid w:val="00216A1E"/>
  </w:style>
  <w:style w:type="paragraph" w:customStyle="1" w:styleId="DD786FF0C6D543CCA07BC42EDA68BCC7">
    <w:name w:val="DD786FF0C6D543CCA07BC42EDA68BCC7"/>
    <w:rsid w:val="00216A1E"/>
  </w:style>
  <w:style w:type="paragraph" w:customStyle="1" w:styleId="AB2A2A76A82F4B3C8979BF780CBFC976">
    <w:name w:val="AB2A2A76A82F4B3C8979BF780CBFC976"/>
    <w:rsid w:val="00216A1E"/>
  </w:style>
  <w:style w:type="paragraph" w:customStyle="1" w:styleId="BE2F763D9B6244FFA6B74AB53D53A93E">
    <w:name w:val="BE2F763D9B6244FFA6B74AB53D53A93E"/>
    <w:rsid w:val="00216A1E"/>
  </w:style>
  <w:style w:type="paragraph" w:customStyle="1" w:styleId="1BDAB71EEF63427F8ABB1D20F058D574">
    <w:name w:val="1BDAB71EEF63427F8ABB1D20F058D574"/>
    <w:rsid w:val="00216A1E"/>
  </w:style>
  <w:style w:type="paragraph" w:customStyle="1" w:styleId="B219DAA77FC747B297ACAEE277A8A46A">
    <w:name w:val="B219DAA77FC747B297ACAEE277A8A46A"/>
    <w:rsid w:val="00216A1E"/>
  </w:style>
  <w:style w:type="paragraph" w:customStyle="1" w:styleId="11DAD246FF644D46A9B398016CFD8B40">
    <w:name w:val="11DAD246FF644D46A9B398016CFD8B40"/>
    <w:rsid w:val="00216A1E"/>
  </w:style>
  <w:style w:type="paragraph" w:customStyle="1" w:styleId="D20528D43E8E4940974FCD192AFC8895">
    <w:name w:val="D20528D43E8E4940974FCD192AFC8895"/>
    <w:rsid w:val="00216A1E"/>
  </w:style>
  <w:style w:type="paragraph" w:customStyle="1" w:styleId="BE2380B327A347819CD8394C0FEB5A41">
    <w:name w:val="BE2380B327A347819CD8394C0FEB5A41"/>
    <w:rsid w:val="00216A1E"/>
  </w:style>
  <w:style w:type="paragraph" w:customStyle="1" w:styleId="242B5C02EF59499496B5266DC41A621F">
    <w:name w:val="242B5C02EF59499496B5266DC41A621F"/>
    <w:rsid w:val="00216A1E"/>
  </w:style>
  <w:style w:type="paragraph" w:customStyle="1" w:styleId="8B9A96F40BB543368CC54443A3B8D584">
    <w:name w:val="8B9A96F40BB543368CC54443A3B8D584"/>
    <w:rsid w:val="00216A1E"/>
  </w:style>
  <w:style w:type="paragraph" w:customStyle="1" w:styleId="39247C35BAA3457C99A6CEF8B335D1C4">
    <w:name w:val="39247C35BAA3457C99A6CEF8B335D1C4"/>
    <w:rsid w:val="00216A1E"/>
  </w:style>
  <w:style w:type="paragraph" w:customStyle="1" w:styleId="4C5A8E7C9CB348CA84CD12E557881A0C">
    <w:name w:val="4C5A8E7C9CB348CA84CD12E557881A0C"/>
    <w:rsid w:val="00216A1E"/>
  </w:style>
  <w:style w:type="paragraph" w:customStyle="1" w:styleId="843CF51AAAB945C69C78F67626BDC793">
    <w:name w:val="843CF51AAAB945C69C78F67626BDC793"/>
    <w:rsid w:val="00216A1E"/>
  </w:style>
  <w:style w:type="paragraph" w:customStyle="1" w:styleId="084E6098FB97456B82E3C3A5BBA61447">
    <w:name w:val="084E6098FB97456B82E3C3A5BBA61447"/>
    <w:rsid w:val="00216A1E"/>
  </w:style>
  <w:style w:type="paragraph" w:customStyle="1" w:styleId="FDD190A3D18942919A178AC3F433492F">
    <w:name w:val="FDD190A3D18942919A178AC3F433492F"/>
    <w:rsid w:val="00216A1E"/>
  </w:style>
  <w:style w:type="paragraph" w:customStyle="1" w:styleId="A1FE082733BB44C1B742988ACE4EDD9E">
    <w:name w:val="A1FE082733BB44C1B742988ACE4EDD9E"/>
    <w:rsid w:val="00216A1E"/>
  </w:style>
  <w:style w:type="paragraph" w:customStyle="1" w:styleId="8E405C5C518E457C9F842332DB95B66B">
    <w:name w:val="8E405C5C518E457C9F842332DB95B66B"/>
    <w:rsid w:val="00216A1E"/>
  </w:style>
  <w:style w:type="paragraph" w:customStyle="1" w:styleId="0238F5DB67DD48F4A5D7B094C4053939">
    <w:name w:val="0238F5DB67DD48F4A5D7B094C4053939"/>
    <w:rsid w:val="00216A1E"/>
  </w:style>
  <w:style w:type="paragraph" w:customStyle="1" w:styleId="54248DBA7D62415A9CBBECDB86D30737">
    <w:name w:val="54248DBA7D62415A9CBBECDB86D30737"/>
    <w:rsid w:val="00216A1E"/>
  </w:style>
  <w:style w:type="paragraph" w:customStyle="1" w:styleId="C1740FBE9DD641E695D2582109A4DD9A">
    <w:name w:val="C1740FBE9DD641E695D2582109A4DD9A"/>
    <w:rsid w:val="00216A1E"/>
  </w:style>
  <w:style w:type="paragraph" w:customStyle="1" w:styleId="53CE4C0420A44BCB9EF2F0AB4AA58513">
    <w:name w:val="53CE4C0420A44BCB9EF2F0AB4AA58513"/>
    <w:rsid w:val="00216A1E"/>
  </w:style>
  <w:style w:type="paragraph" w:customStyle="1" w:styleId="013AE48D19734B3B8D1EDC935052726A">
    <w:name w:val="013AE48D19734B3B8D1EDC935052726A"/>
    <w:rsid w:val="00216A1E"/>
  </w:style>
  <w:style w:type="paragraph" w:customStyle="1" w:styleId="24D66D16270440CCBCD15338ABE3BBFA">
    <w:name w:val="24D66D16270440CCBCD15338ABE3BBFA"/>
    <w:rsid w:val="00216A1E"/>
  </w:style>
  <w:style w:type="paragraph" w:customStyle="1" w:styleId="FDBFF3E97C8B4A4A8F9BFC492DE63542">
    <w:name w:val="FDBFF3E97C8B4A4A8F9BFC492DE63542"/>
    <w:rsid w:val="00216A1E"/>
  </w:style>
  <w:style w:type="paragraph" w:customStyle="1" w:styleId="D613997F4DDC4DA189C4A79DC3CF0102">
    <w:name w:val="D613997F4DDC4DA189C4A79DC3CF0102"/>
    <w:rsid w:val="00216A1E"/>
  </w:style>
  <w:style w:type="paragraph" w:customStyle="1" w:styleId="F1334B25F7D34F16A60D5AC38BC33351">
    <w:name w:val="F1334B25F7D34F16A60D5AC38BC33351"/>
    <w:rsid w:val="00216A1E"/>
  </w:style>
  <w:style w:type="paragraph" w:customStyle="1" w:styleId="EF6E506718A24C66AF6310639316DAD6">
    <w:name w:val="EF6E506718A24C66AF6310639316DAD6"/>
    <w:rsid w:val="00216A1E"/>
  </w:style>
  <w:style w:type="paragraph" w:customStyle="1" w:styleId="D905CAB2F8CC49219E3C104C611714AB">
    <w:name w:val="D905CAB2F8CC49219E3C104C611714AB"/>
    <w:rsid w:val="00216A1E"/>
  </w:style>
  <w:style w:type="paragraph" w:customStyle="1" w:styleId="6DBAEFDBFEDC4A02A04FC78FE1BF727E">
    <w:name w:val="6DBAEFDBFEDC4A02A04FC78FE1BF727E"/>
    <w:rsid w:val="00216A1E"/>
  </w:style>
  <w:style w:type="paragraph" w:customStyle="1" w:styleId="B53D44188FC845F2B94F0BD09447E4A7">
    <w:name w:val="B53D44188FC845F2B94F0BD09447E4A7"/>
    <w:rsid w:val="00216A1E"/>
  </w:style>
  <w:style w:type="paragraph" w:customStyle="1" w:styleId="896E6AFE85CD4E7CBE8381D38EE54CC1">
    <w:name w:val="896E6AFE85CD4E7CBE8381D38EE54CC1"/>
    <w:rsid w:val="00216A1E"/>
  </w:style>
  <w:style w:type="paragraph" w:customStyle="1" w:styleId="41D8A33ED15D4AA39752593387E478BF">
    <w:name w:val="41D8A33ED15D4AA39752593387E478BF"/>
    <w:rsid w:val="00216A1E"/>
  </w:style>
  <w:style w:type="paragraph" w:customStyle="1" w:styleId="EAD9CC79D2A74EF7B969C7FE17F2FFAD">
    <w:name w:val="EAD9CC79D2A74EF7B969C7FE17F2FFAD"/>
    <w:rsid w:val="00216A1E"/>
  </w:style>
  <w:style w:type="paragraph" w:customStyle="1" w:styleId="39EC0458C1CF48CC8D4A3BCF7BAC8679">
    <w:name w:val="39EC0458C1CF48CC8D4A3BCF7BAC8679"/>
    <w:rsid w:val="00216A1E"/>
  </w:style>
  <w:style w:type="paragraph" w:customStyle="1" w:styleId="4309F978A06E409383831AAE3A92799F">
    <w:name w:val="4309F978A06E409383831AAE3A92799F"/>
    <w:rsid w:val="00216A1E"/>
  </w:style>
  <w:style w:type="paragraph" w:customStyle="1" w:styleId="32527A7AB32B42E09F2CE6B3C7C7038D">
    <w:name w:val="32527A7AB32B42E09F2CE6B3C7C7038D"/>
    <w:rsid w:val="00216A1E"/>
  </w:style>
  <w:style w:type="paragraph" w:customStyle="1" w:styleId="99CAB58612424BE790D10AA4F95205C8">
    <w:name w:val="99CAB58612424BE790D10AA4F95205C8"/>
    <w:rsid w:val="00216A1E"/>
  </w:style>
  <w:style w:type="paragraph" w:customStyle="1" w:styleId="286CF0859D8C4A9BAE99847A7C1E43F3">
    <w:name w:val="286CF0859D8C4A9BAE99847A7C1E43F3"/>
    <w:rsid w:val="00216A1E"/>
  </w:style>
  <w:style w:type="paragraph" w:customStyle="1" w:styleId="2C6411D94C384CFBAD39D33FF3A95E18">
    <w:name w:val="2C6411D94C384CFBAD39D33FF3A95E18"/>
    <w:rsid w:val="00216A1E"/>
  </w:style>
  <w:style w:type="paragraph" w:customStyle="1" w:styleId="7F2A75388F7348B6985EED534986024A">
    <w:name w:val="7F2A75388F7348B6985EED534986024A"/>
    <w:rsid w:val="00216A1E"/>
  </w:style>
  <w:style w:type="paragraph" w:customStyle="1" w:styleId="83C1C99D27FB4A7091A85B2E28AC5F86">
    <w:name w:val="83C1C99D27FB4A7091A85B2E28AC5F86"/>
    <w:rsid w:val="00216A1E"/>
  </w:style>
  <w:style w:type="paragraph" w:customStyle="1" w:styleId="2B8BBCC5B7044AE597574E57CD242BCF">
    <w:name w:val="2B8BBCC5B7044AE597574E57CD242BCF"/>
    <w:rsid w:val="00216A1E"/>
  </w:style>
  <w:style w:type="paragraph" w:customStyle="1" w:styleId="7F0D7F56E2AE4D5DA28203B8402B5A21">
    <w:name w:val="7F0D7F56E2AE4D5DA28203B8402B5A21"/>
    <w:rsid w:val="00216A1E"/>
  </w:style>
  <w:style w:type="paragraph" w:customStyle="1" w:styleId="AD856850434B4EC4B642E9A83D57A4A7">
    <w:name w:val="AD856850434B4EC4B642E9A83D57A4A7"/>
    <w:rsid w:val="00216A1E"/>
  </w:style>
  <w:style w:type="paragraph" w:customStyle="1" w:styleId="983388E79DDA49EDB700B386CF73275E">
    <w:name w:val="983388E79DDA49EDB700B386CF73275E"/>
    <w:rsid w:val="00216A1E"/>
  </w:style>
  <w:style w:type="paragraph" w:customStyle="1" w:styleId="91AF1A101F2748C482B7BFC82C880C14">
    <w:name w:val="91AF1A101F2748C482B7BFC82C880C14"/>
    <w:rsid w:val="00216A1E"/>
  </w:style>
  <w:style w:type="paragraph" w:customStyle="1" w:styleId="4237A51FF4D14B3F99243B78D91E6F44">
    <w:name w:val="4237A51FF4D14B3F99243B78D91E6F44"/>
    <w:rsid w:val="00216A1E"/>
  </w:style>
  <w:style w:type="paragraph" w:customStyle="1" w:styleId="A1F39BCC7B9E41D3BDF30784FCC569E7">
    <w:name w:val="A1F39BCC7B9E41D3BDF30784FCC569E7"/>
    <w:rsid w:val="00216A1E"/>
  </w:style>
  <w:style w:type="paragraph" w:customStyle="1" w:styleId="58528E39060E4B50A498E89A533D8FFF">
    <w:name w:val="58528E39060E4B50A498E89A533D8FFF"/>
    <w:rsid w:val="00216A1E"/>
  </w:style>
  <w:style w:type="paragraph" w:customStyle="1" w:styleId="9B607B35E83246A98BCC84CBCE074AD7">
    <w:name w:val="9B607B35E83246A98BCC84CBCE074AD7"/>
    <w:rsid w:val="00216A1E"/>
  </w:style>
  <w:style w:type="paragraph" w:customStyle="1" w:styleId="00ADEBCDF26546ABBD7AF93923714D00">
    <w:name w:val="00ADEBCDF26546ABBD7AF93923714D00"/>
    <w:rsid w:val="00216A1E"/>
  </w:style>
  <w:style w:type="paragraph" w:customStyle="1" w:styleId="226629250EF442809F3DB3FE1278391D">
    <w:name w:val="226629250EF442809F3DB3FE1278391D"/>
    <w:rsid w:val="00216A1E"/>
  </w:style>
  <w:style w:type="paragraph" w:customStyle="1" w:styleId="92E795034E8D42C29463CEBE92CE8B8D">
    <w:name w:val="92E795034E8D42C29463CEBE92CE8B8D"/>
    <w:rsid w:val="00216A1E"/>
  </w:style>
  <w:style w:type="paragraph" w:customStyle="1" w:styleId="8F3C5DE4F8DF4C70B31FE36CA6321E93">
    <w:name w:val="8F3C5DE4F8DF4C70B31FE36CA6321E93"/>
    <w:rsid w:val="00216A1E"/>
  </w:style>
  <w:style w:type="paragraph" w:customStyle="1" w:styleId="334179C8C7864B938C1AEC147AB973B4">
    <w:name w:val="334179C8C7864B938C1AEC147AB973B4"/>
    <w:rsid w:val="00216A1E"/>
  </w:style>
  <w:style w:type="paragraph" w:customStyle="1" w:styleId="D145591472FF480882571801F7D2A4ED">
    <w:name w:val="D145591472FF480882571801F7D2A4ED"/>
    <w:rsid w:val="00216A1E"/>
  </w:style>
  <w:style w:type="paragraph" w:customStyle="1" w:styleId="8DECA2FEDA4A40FFA7C0BA08A098B71D">
    <w:name w:val="8DECA2FEDA4A40FFA7C0BA08A098B71D"/>
    <w:rsid w:val="00216A1E"/>
  </w:style>
  <w:style w:type="paragraph" w:customStyle="1" w:styleId="C66B78B43C794741AC1CB6BC623B1DDB">
    <w:name w:val="C66B78B43C794741AC1CB6BC623B1DDB"/>
    <w:rsid w:val="00216A1E"/>
  </w:style>
  <w:style w:type="paragraph" w:customStyle="1" w:styleId="4EC3FD7D536140CDA08227C41005B0D8">
    <w:name w:val="4EC3FD7D536140CDA08227C41005B0D8"/>
    <w:rsid w:val="00216A1E"/>
  </w:style>
  <w:style w:type="paragraph" w:customStyle="1" w:styleId="40B165D799CE4CA2A36C11C7DE56E483">
    <w:name w:val="40B165D799CE4CA2A36C11C7DE56E483"/>
    <w:rsid w:val="00216A1E"/>
  </w:style>
  <w:style w:type="paragraph" w:customStyle="1" w:styleId="BC818D23125A4893AB278CEC4FBEFD30">
    <w:name w:val="BC818D23125A4893AB278CEC4FBEFD30"/>
    <w:rsid w:val="00216A1E"/>
  </w:style>
  <w:style w:type="paragraph" w:customStyle="1" w:styleId="A1477A3B4080485F9F0635AD4074F169">
    <w:name w:val="A1477A3B4080485F9F0635AD4074F169"/>
    <w:rsid w:val="00216A1E"/>
  </w:style>
  <w:style w:type="paragraph" w:customStyle="1" w:styleId="4A912A973FE84988B02431DE0249BB6F">
    <w:name w:val="4A912A973FE84988B02431DE0249BB6F"/>
    <w:rsid w:val="00216A1E"/>
  </w:style>
  <w:style w:type="paragraph" w:customStyle="1" w:styleId="122C57F54B14416FACABF7C0272230A4">
    <w:name w:val="122C57F54B14416FACABF7C0272230A4"/>
    <w:rsid w:val="00216A1E"/>
  </w:style>
  <w:style w:type="paragraph" w:customStyle="1" w:styleId="FE19BA9E55524A4C984C3C1A6F26DFEE">
    <w:name w:val="FE19BA9E55524A4C984C3C1A6F26DFEE"/>
    <w:rsid w:val="00216A1E"/>
  </w:style>
  <w:style w:type="paragraph" w:customStyle="1" w:styleId="907C8CB2D4BE44D6BD79C83F96AB44B8">
    <w:name w:val="907C8CB2D4BE44D6BD79C83F96AB44B8"/>
    <w:rsid w:val="00216A1E"/>
  </w:style>
  <w:style w:type="paragraph" w:customStyle="1" w:styleId="3F15CA6CA2BD4CF996C9B0014A535762">
    <w:name w:val="3F15CA6CA2BD4CF996C9B0014A535762"/>
    <w:rsid w:val="00216A1E"/>
  </w:style>
  <w:style w:type="paragraph" w:customStyle="1" w:styleId="382A7D6F9A2042109E3B2D6673AB5B2C">
    <w:name w:val="382A7D6F9A2042109E3B2D6673AB5B2C"/>
    <w:rsid w:val="00216A1E"/>
  </w:style>
  <w:style w:type="paragraph" w:customStyle="1" w:styleId="0B9A367188F6449DA213D3EF45A2F0D8">
    <w:name w:val="0B9A367188F6449DA213D3EF45A2F0D8"/>
    <w:rsid w:val="00216A1E"/>
  </w:style>
  <w:style w:type="paragraph" w:customStyle="1" w:styleId="B6290297CB1D412DB1FF57A46191BD92">
    <w:name w:val="B6290297CB1D412DB1FF57A46191BD92"/>
    <w:rsid w:val="00216A1E"/>
  </w:style>
  <w:style w:type="paragraph" w:customStyle="1" w:styleId="9977005A283644EE826FE3FBC12F1C16">
    <w:name w:val="9977005A283644EE826FE3FBC12F1C16"/>
    <w:rsid w:val="00216A1E"/>
  </w:style>
  <w:style w:type="paragraph" w:customStyle="1" w:styleId="85EA7ED4B010465A8DAAAB8E75B3643B">
    <w:name w:val="85EA7ED4B010465A8DAAAB8E75B3643B"/>
    <w:rsid w:val="00216A1E"/>
  </w:style>
  <w:style w:type="paragraph" w:customStyle="1" w:styleId="B188E6511F5747ABAB4728A259360F4A">
    <w:name w:val="B188E6511F5747ABAB4728A259360F4A"/>
    <w:rsid w:val="00216A1E"/>
  </w:style>
  <w:style w:type="paragraph" w:customStyle="1" w:styleId="159FBA7E35064E0DA6EA04723C9C9946">
    <w:name w:val="159FBA7E35064E0DA6EA04723C9C9946"/>
    <w:rsid w:val="00216A1E"/>
  </w:style>
  <w:style w:type="paragraph" w:customStyle="1" w:styleId="A0CA930EFCB74FB7A5F95C1EA5F4FA4F">
    <w:name w:val="A0CA930EFCB74FB7A5F95C1EA5F4FA4F"/>
    <w:rsid w:val="00216A1E"/>
  </w:style>
  <w:style w:type="paragraph" w:customStyle="1" w:styleId="76FE63CC326048A982E22A1B991B5583">
    <w:name w:val="76FE63CC326048A982E22A1B991B5583"/>
    <w:rsid w:val="00216A1E"/>
  </w:style>
  <w:style w:type="paragraph" w:customStyle="1" w:styleId="FAF9DEF2CF8C419F8063F12467B37ED6">
    <w:name w:val="FAF9DEF2CF8C419F8063F12467B37ED6"/>
    <w:rsid w:val="00216A1E"/>
  </w:style>
  <w:style w:type="paragraph" w:customStyle="1" w:styleId="1C4D3FD98B124276B18D1053A6739B1D">
    <w:name w:val="1C4D3FD98B124276B18D1053A6739B1D"/>
    <w:rsid w:val="00216A1E"/>
  </w:style>
  <w:style w:type="paragraph" w:customStyle="1" w:styleId="D46A0E18DC41423281A6071CDB80375F">
    <w:name w:val="D46A0E18DC41423281A6071CDB80375F"/>
    <w:rsid w:val="00216A1E"/>
  </w:style>
  <w:style w:type="paragraph" w:customStyle="1" w:styleId="494B454AF8BA4E69B3731277D907BBB3">
    <w:name w:val="494B454AF8BA4E69B3731277D907BBB3"/>
    <w:rsid w:val="00216A1E"/>
  </w:style>
  <w:style w:type="paragraph" w:customStyle="1" w:styleId="C14E8ED9B7BC43CFA95C63AC9442A781">
    <w:name w:val="C14E8ED9B7BC43CFA95C63AC9442A781"/>
    <w:rsid w:val="00216A1E"/>
  </w:style>
  <w:style w:type="paragraph" w:customStyle="1" w:styleId="2C24E97E86D54F3E8FE4A2503875805D">
    <w:name w:val="2C24E97E86D54F3E8FE4A2503875805D"/>
    <w:rsid w:val="00216A1E"/>
  </w:style>
  <w:style w:type="paragraph" w:customStyle="1" w:styleId="3BDA458EBEA046E29D901D272F404393">
    <w:name w:val="3BDA458EBEA046E29D901D272F404393"/>
    <w:rsid w:val="00216A1E"/>
  </w:style>
  <w:style w:type="paragraph" w:customStyle="1" w:styleId="0134F0FEA773445F8D3BE2EB79F1B55A">
    <w:name w:val="0134F0FEA773445F8D3BE2EB79F1B55A"/>
    <w:rsid w:val="00216A1E"/>
  </w:style>
  <w:style w:type="paragraph" w:customStyle="1" w:styleId="7D455514556945D3AD10E7C3BEB6D808">
    <w:name w:val="7D455514556945D3AD10E7C3BEB6D808"/>
    <w:rsid w:val="00216A1E"/>
  </w:style>
  <w:style w:type="paragraph" w:customStyle="1" w:styleId="DBDB6C77007C4B4B9761FB687CE741C8">
    <w:name w:val="DBDB6C77007C4B4B9761FB687CE741C8"/>
    <w:rsid w:val="00216A1E"/>
  </w:style>
  <w:style w:type="paragraph" w:customStyle="1" w:styleId="2993694098644BE194E43D5BB3F76ED7">
    <w:name w:val="2993694098644BE194E43D5BB3F76ED7"/>
    <w:rsid w:val="00216A1E"/>
  </w:style>
  <w:style w:type="paragraph" w:customStyle="1" w:styleId="CA9576C640E446BCA66CA63074FB3C63">
    <w:name w:val="CA9576C640E446BCA66CA63074FB3C63"/>
    <w:rsid w:val="00216A1E"/>
  </w:style>
  <w:style w:type="paragraph" w:customStyle="1" w:styleId="13680CF327C4422898781AF4962BE0221">
    <w:name w:val="13680CF327C4422898781AF4962BE02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1">
    <w:name w:val="7B318447CF0940DF978D08E3D886660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6F7CE6EB14B4208BAB0E6FC94B301011">
    <w:name w:val="56F7CE6EB14B4208BAB0E6FC94B3010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E8D98B9DF847A89B1E30719838D0E51">
    <w:name w:val="7BE8D98B9DF847A89B1E30719838D0E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73FA1335C444DA0BAE9B19F630EC8971">
    <w:name w:val="E73FA1335C444DA0BAE9B19F630EC89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1">
    <w:name w:val="B8F4CB5C44434B7C917CAE67A2465A1C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1">
    <w:name w:val="86910F8686D947ADAB965CEC0816199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1">
    <w:name w:val="2070DB36AAB046B7BA15A6F9ABD436E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1">
    <w:name w:val="271B643A5D104ACFA55AC03664BCE83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1">
    <w:name w:val="C3A403F58FFB4B57B83905D99BBA642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1">
    <w:name w:val="86F7485ACDF74201AED630FAC73C2A2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1">
    <w:name w:val="E35EAC9EDAB74E91B7BBDBF10E15572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1">
    <w:name w:val="C66B78B43C794741AC1CB6BC623B1DD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1">
    <w:name w:val="4EC3FD7D536140CDA08227C41005B0D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1">
    <w:name w:val="40B165D799CE4CA2A36C11C7DE56E48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1">
    <w:name w:val="91AF1A101F2748C482B7BFC82C880C1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1">
    <w:name w:val="4237A51FF4D14B3F99243B78D91E6F4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1">
    <w:name w:val="A1F39BCC7B9E41D3BDF30784FCC569E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1">
    <w:name w:val="58528E39060E4B50A498E89A533D8FF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1">
    <w:name w:val="9B607B35E83246A98BCC84CBCE074AD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1">
    <w:name w:val="00ADEBCDF26546ABBD7AF93923714D0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1">
    <w:name w:val="226629250EF442809F3DB3FE127839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1">
    <w:name w:val="92E795034E8D42C29463CEBE92CE8B8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1">
    <w:name w:val="8F3C5DE4F8DF4C70B31FE36CA6321E9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1">
    <w:name w:val="334179C8C7864B938C1AEC147AB973B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1">
    <w:name w:val="D145591472FF480882571801F7D2A4E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1">
    <w:name w:val="8DECA2FEDA4A40FFA7C0BA08A098B7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1">
    <w:name w:val="0134F0FEA773445F8D3BE2EB79F1B55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1">
    <w:name w:val="EF6E506718A24C66AF6310639316DAD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1">
    <w:name w:val="39EC0458C1CF48CC8D4A3BCF7BAC8679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1">
    <w:name w:val="4309F978A06E409383831AAE3A92799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1">
    <w:name w:val="32527A7AB32B42E09F2CE6B3C7C7038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1">
    <w:name w:val="99CAB58612424BE790D10AA4F95205C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1">
    <w:name w:val="286CF0859D8C4A9BAE99847A7C1E43F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1">
    <w:name w:val="2C6411D94C384CFBAD39D33FF3A95E1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1">
    <w:name w:val="BC818D23125A4893AB278CEC4FBEFD3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1">
    <w:name w:val="7D455514556945D3AD10E7C3BEB6D80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1">
    <w:name w:val="DBDB6C77007C4B4B9761FB687CE741C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1">
    <w:name w:val="2993694098644BE194E43D5BB3F76ED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1">
    <w:name w:val="1CC8A4D25DF3453E8E9DA3D655D25FB71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1">
    <w:name w:val="4A912A973FE84988B02431DE0249BB6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1">
    <w:name w:val="122C57F54B14416FACABF7C0272230A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1">
    <w:name w:val="FE19BA9E55524A4C984C3C1A6F26DFE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1">
    <w:name w:val="907C8CB2D4BE44D6BD79C83F96AB44B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1">
    <w:name w:val="3F15CA6CA2BD4CF996C9B0014A53576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1">
    <w:name w:val="382A7D6F9A2042109E3B2D6673AB5B2C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1">
    <w:name w:val="0B9A367188F6449DA213D3EF45A2F0D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1">
    <w:name w:val="B6290297CB1D412DB1FF57A46191BD9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1">
    <w:name w:val="9977005A283644EE826FE3FBC12F1C1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1">
    <w:name w:val="85EA7ED4B010465A8DAAAB8E75B3643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1">
    <w:name w:val="B188E6511F5747ABAB4728A259360F4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1">
    <w:name w:val="159FBA7E35064E0DA6EA04723C9C994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1">
    <w:name w:val="A0CA930EFCB74FB7A5F95C1EA5F4FA4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1">
    <w:name w:val="76FE63CC326048A982E22A1B991B558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1">
    <w:name w:val="FAF9DEF2CF8C419F8063F12467B37ED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1">
    <w:name w:val="1C4D3FD98B124276B18D1053A6739B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1">
    <w:name w:val="D46A0E18DC41423281A6071CDB80375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1">
    <w:name w:val="494B454AF8BA4E69B3731277D907BBB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1">
    <w:name w:val="C14E8ED9B7BC43CFA95C63AC9442A78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1">
    <w:name w:val="2C24E97E86D54F3E8FE4A2503875805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1">
    <w:name w:val="3BDA458EBEA046E29D901D272F40439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1">
    <w:name w:val="8F6B43CA5EBF49849BB99DF091B1BD3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1">
    <w:name w:val="D55E16CF745941BD80F0C6DAC7C8B97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1">
    <w:name w:val="24076DC6567542BBA4E139C9A0A3B66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1">
    <w:name w:val="3E868DEC563B4056B82B1393039C75B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1">
    <w:name w:val="C93E62911E4A4F2D93AFD25824933FD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1">
    <w:name w:val="3FA9E733380143FDABE7683B3381C1A9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1">
    <w:name w:val="43988419CB5D43A89C2AF9331C5386A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1">
    <w:name w:val="276904985BB1492F84A7090520B1C08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1">
    <w:name w:val="7D67DE3A0ABB4C779138AE4E3680E15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1">
    <w:name w:val="85EC57786DC44A16881A3C031A037C8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1">
    <w:name w:val="7D1C101098BF48AF83FC8DCCB4655C6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1">
    <w:name w:val="058EC2B84B624A8EB528B9766AF9649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1">
    <w:name w:val="BC9CA5D644C1409C9EA39E1935F40C2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1">
    <w:name w:val="A0770EE05AF34C10935D4C016A47986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3B862A622D34A26BB969DF3D98F65FD">
    <w:name w:val="F3B862A622D34A26BB969DF3D98F65FD"/>
    <w:rsid w:val="006A55A0"/>
  </w:style>
  <w:style w:type="paragraph" w:customStyle="1" w:styleId="1C7053A7BF344BCB96F1CB1F0E961586">
    <w:name w:val="1C7053A7BF344BCB96F1CB1F0E961586"/>
    <w:rsid w:val="006A55A0"/>
  </w:style>
  <w:style w:type="paragraph" w:customStyle="1" w:styleId="93300C5B448E4B358EE9CEC8BE2E2245">
    <w:name w:val="93300C5B448E4B358EE9CEC8BE2E2245"/>
    <w:rsid w:val="006A55A0"/>
  </w:style>
  <w:style w:type="paragraph" w:customStyle="1" w:styleId="18540269EA3142D689B77CD63032CD96">
    <w:name w:val="18540269EA3142D689B77CD63032CD96"/>
    <w:rsid w:val="006A55A0"/>
  </w:style>
  <w:style w:type="paragraph" w:customStyle="1" w:styleId="684392CCF84C438FBE5BA0DEB1312387">
    <w:name w:val="684392CCF84C438FBE5BA0DEB1312387"/>
    <w:rsid w:val="006A55A0"/>
  </w:style>
  <w:style w:type="paragraph" w:customStyle="1" w:styleId="B3BC5E2FC7164FF191FAC1205B77F6C2">
    <w:name w:val="B3BC5E2FC7164FF191FAC1205B77F6C2"/>
    <w:rsid w:val="006A55A0"/>
  </w:style>
  <w:style w:type="paragraph" w:customStyle="1" w:styleId="1C7053A7BF344BCB96F1CB1F0E9615861">
    <w:name w:val="1C7053A7BF344BCB96F1CB1F0E96158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3300C5B448E4B358EE9CEC8BE2E22451">
    <w:name w:val="93300C5B448E4B358EE9CEC8BE2E224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3BC5E2FC7164FF191FAC1205B77F6C21">
    <w:name w:val="B3BC5E2FC7164FF191FAC1205B77F6C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2">
    <w:name w:val="7B318447CF0940DF978D08E3D886660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6F7CE6EB14B4208BAB0E6FC94B301012">
    <w:name w:val="56F7CE6EB14B4208BAB0E6FC94B3010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E8D98B9DF847A89B1E30719838D0E52">
    <w:name w:val="7BE8D98B9DF847A89B1E30719838D0E5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73FA1335C444DA0BAE9B19F630EC8972">
    <w:name w:val="E73FA1335C444DA0BAE9B19F630EC89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2">
    <w:name w:val="B8F4CB5C44434B7C917CAE67A2465A1C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2">
    <w:name w:val="86910F8686D947ADAB965CEC0816199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2">
    <w:name w:val="2070DB36AAB046B7BA15A6F9ABD436E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2">
    <w:name w:val="271B643A5D104ACFA55AC03664BCE83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2">
    <w:name w:val="C3A403F58FFB4B57B83905D99BBA6425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2">
    <w:name w:val="86F7485ACDF74201AED630FAC73C2A2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2">
    <w:name w:val="E35EAC9EDAB74E91B7BBDBF10E15572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2">
    <w:name w:val="C66B78B43C794741AC1CB6BC623B1DD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2">
    <w:name w:val="4EC3FD7D536140CDA08227C41005B0D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2">
    <w:name w:val="40B165D799CE4CA2A36C11C7DE56E48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2">
    <w:name w:val="91AF1A101F2748C482B7BFC82C880C1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2">
    <w:name w:val="4237A51FF4D14B3F99243B78D91E6F4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2">
    <w:name w:val="A1F39BCC7B9E41D3BDF30784FCC569E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2">
    <w:name w:val="58528E39060E4B50A498E89A533D8FF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2">
    <w:name w:val="9B607B35E83246A98BCC84CBCE074AD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2">
    <w:name w:val="00ADEBCDF26546ABBD7AF93923714D0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2">
    <w:name w:val="226629250EF442809F3DB3FE127839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2">
    <w:name w:val="92E795034E8D42C29463CEBE92CE8B8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2">
    <w:name w:val="8F3C5DE4F8DF4C70B31FE36CA6321E9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2">
    <w:name w:val="334179C8C7864B938C1AEC147AB973B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2">
    <w:name w:val="D145591472FF480882571801F7D2A4E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2">
    <w:name w:val="8DECA2FEDA4A40FFA7C0BA08A098B7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2">
    <w:name w:val="0134F0FEA773445F8D3BE2EB79F1B55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2">
    <w:name w:val="EF6E506718A24C66AF6310639316DAD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2">
    <w:name w:val="39EC0458C1CF48CC8D4A3BCF7BAC8679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2">
    <w:name w:val="4309F978A06E409383831AAE3A92799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2">
    <w:name w:val="32527A7AB32B42E09F2CE6B3C7C7038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2">
    <w:name w:val="99CAB58612424BE790D10AA4F95205C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2">
    <w:name w:val="286CF0859D8C4A9BAE99847A7C1E43F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2">
    <w:name w:val="2C6411D94C384CFBAD39D33FF3A95E1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2">
    <w:name w:val="BC818D23125A4893AB278CEC4FBEFD3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2">
    <w:name w:val="7D455514556945D3AD10E7C3BEB6D80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2">
    <w:name w:val="DBDB6C77007C4B4B9761FB687CE741C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2">
    <w:name w:val="2993694098644BE194E43D5BB3F76ED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2">
    <w:name w:val="1CC8A4D25DF3453E8E9DA3D655D25FB72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2">
    <w:name w:val="4A912A973FE84988B02431DE0249BB6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2">
    <w:name w:val="122C57F54B14416FACABF7C0272230A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2">
    <w:name w:val="FE19BA9E55524A4C984C3C1A6F26DFE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2">
    <w:name w:val="907C8CB2D4BE44D6BD79C83F96AB44B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2">
    <w:name w:val="3F15CA6CA2BD4CF996C9B0014A535762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2">
    <w:name w:val="382A7D6F9A2042109E3B2D6673AB5B2C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2">
    <w:name w:val="0B9A367188F6449DA213D3EF45A2F0D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2">
    <w:name w:val="B6290297CB1D412DB1FF57A46191BD92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2">
    <w:name w:val="9977005A283644EE826FE3FBC12F1C1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2">
    <w:name w:val="85EA7ED4B010465A8DAAAB8E75B3643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2">
    <w:name w:val="B188E6511F5747ABAB4728A259360F4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2">
    <w:name w:val="159FBA7E35064E0DA6EA04723C9C994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2">
    <w:name w:val="A0CA930EFCB74FB7A5F95C1EA5F4FA4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2">
    <w:name w:val="76FE63CC326048A982E22A1B991B558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2">
    <w:name w:val="FAF9DEF2CF8C419F8063F12467B37ED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2">
    <w:name w:val="1C4D3FD98B124276B18D1053A6739B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2">
    <w:name w:val="D46A0E18DC41423281A6071CDB80375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2">
    <w:name w:val="494B454AF8BA4E69B3731277D907BBB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2">
    <w:name w:val="C14E8ED9B7BC43CFA95C63AC9442A78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2">
    <w:name w:val="2C24E97E86D54F3E8FE4A2503875805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2">
    <w:name w:val="3BDA458EBEA046E29D901D272F40439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2">
    <w:name w:val="8F6B43CA5EBF49849BB99DF091B1BD3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2">
    <w:name w:val="D55E16CF745941BD80F0C6DAC7C8B97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2">
    <w:name w:val="24076DC6567542BBA4E139C9A0A3B66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2">
    <w:name w:val="3E868DEC563B4056B82B1393039C75B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2">
    <w:name w:val="C93E62911E4A4F2D93AFD25824933FD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2">
    <w:name w:val="3FA9E733380143FDABE7683B3381C1A9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2">
    <w:name w:val="43988419CB5D43A89C2AF9331C5386A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2">
    <w:name w:val="276904985BB1492F84A7090520B1C08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2">
    <w:name w:val="7D67DE3A0ABB4C779138AE4E3680E15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2">
    <w:name w:val="85EC57786DC44A16881A3C031A037C8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2">
    <w:name w:val="7D1C101098BF48AF83FC8DCCB4655C6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2">
    <w:name w:val="058EC2B84B624A8EB528B9766AF9649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2">
    <w:name w:val="BC9CA5D644C1409C9EA39E1935F40C2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2">
    <w:name w:val="A0770EE05AF34C10935D4C016A47986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01B6D905AB14E2BA1B5E1E253A85F97">
    <w:name w:val="B01B6D905AB14E2BA1B5E1E253A85F97"/>
    <w:rsid w:val="006A55A0"/>
  </w:style>
  <w:style w:type="paragraph" w:customStyle="1" w:styleId="E6B8450EB1034C6E955F94237361DE49">
    <w:name w:val="E6B8450EB1034C6E955F94237361DE49"/>
    <w:rsid w:val="006A55A0"/>
  </w:style>
  <w:style w:type="paragraph" w:customStyle="1" w:styleId="F31BDBB4D5E3449F9BDBF5C35EF6622D">
    <w:name w:val="F31BDBB4D5E3449F9BDBF5C35EF6622D"/>
    <w:rsid w:val="006A55A0"/>
  </w:style>
  <w:style w:type="paragraph" w:customStyle="1" w:styleId="C7CABCDA9B0F4208A8AB1FA28147E6B4">
    <w:name w:val="C7CABCDA9B0F4208A8AB1FA28147E6B4"/>
    <w:rsid w:val="006A55A0"/>
  </w:style>
  <w:style w:type="paragraph" w:customStyle="1" w:styleId="19EBE657403849AAA6F4B1EC8D47904B">
    <w:name w:val="19EBE657403849AAA6F4B1EC8D47904B"/>
    <w:rsid w:val="006A55A0"/>
  </w:style>
  <w:style w:type="paragraph" w:customStyle="1" w:styleId="6BB37ECA34114267ACFC912AC7BB93C5">
    <w:name w:val="6BB37ECA34114267ACFC912AC7BB93C5"/>
    <w:rsid w:val="006A55A0"/>
  </w:style>
  <w:style w:type="paragraph" w:customStyle="1" w:styleId="F7207F14C188474686F7DB5526824311">
    <w:name w:val="F7207F14C188474686F7DB5526824311"/>
    <w:rsid w:val="006A55A0"/>
  </w:style>
  <w:style w:type="paragraph" w:customStyle="1" w:styleId="EF1C63D07F554A769F9253470B9E5F91">
    <w:name w:val="EF1C63D07F554A769F9253470B9E5F91"/>
    <w:rsid w:val="006A55A0"/>
  </w:style>
  <w:style w:type="paragraph" w:customStyle="1" w:styleId="4515AA805AEC4313AD22021EBF8515CA">
    <w:name w:val="4515AA805AEC4313AD22021EBF8515CA"/>
    <w:rsid w:val="006A55A0"/>
  </w:style>
  <w:style w:type="paragraph" w:customStyle="1" w:styleId="97C7534CA0874483B797CF6468703A30">
    <w:name w:val="97C7534CA0874483B797CF6468703A30"/>
    <w:rsid w:val="006A55A0"/>
  </w:style>
  <w:style w:type="paragraph" w:customStyle="1" w:styleId="87CE483E0C964A888279664C8D405C6E">
    <w:name w:val="87CE483E0C964A888279664C8D405C6E"/>
    <w:rsid w:val="006A55A0"/>
  </w:style>
  <w:style w:type="paragraph" w:customStyle="1" w:styleId="546FF98974064358A970D8274C4A2F51">
    <w:name w:val="546FF98974064358A970D8274C4A2F51"/>
    <w:rsid w:val="006A55A0"/>
  </w:style>
  <w:style w:type="paragraph" w:customStyle="1" w:styleId="4E430BBCB2AE49E3BBC75341C91AFEA3">
    <w:name w:val="4E430BBCB2AE49E3BBC75341C91AFEA3"/>
    <w:rsid w:val="006A55A0"/>
  </w:style>
  <w:style w:type="paragraph" w:customStyle="1" w:styleId="31A36C5EDB694AC8B8EDCBA29B4D4062">
    <w:name w:val="31A36C5EDB694AC8B8EDCBA29B4D4062"/>
    <w:rsid w:val="006A55A0"/>
  </w:style>
  <w:style w:type="paragraph" w:customStyle="1" w:styleId="5590F8391C5F41C5810D446904AFEC63">
    <w:name w:val="5590F8391C5F41C5810D446904AFEC63"/>
    <w:rsid w:val="006A55A0"/>
  </w:style>
  <w:style w:type="paragraph" w:customStyle="1" w:styleId="F8A99D25350F451F944DFE5B049CEF4F">
    <w:name w:val="F8A99D25350F451F944DFE5B049CEF4F"/>
    <w:rsid w:val="006A55A0"/>
  </w:style>
  <w:style w:type="paragraph" w:customStyle="1" w:styleId="651E7FDE452247239BF7E39272FE0BAD">
    <w:name w:val="651E7FDE452247239BF7E39272FE0BAD"/>
    <w:rsid w:val="006A55A0"/>
  </w:style>
  <w:style w:type="paragraph" w:customStyle="1" w:styleId="9C22B3ED19794333852E28E09C2EB845">
    <w:name w:val="9C22B3ED19794333852E28E09C2EB845"/>
    <w:rsid w:val="006A55A0"/>
  </w:style>
  <w:style w:type="paragraph" w:customStyle="1" w:styleId="3971272BECAB46E5BD889D745B9536FA">
    <w:name w:val="3971272BECAB46E5BD889D745B9536FA"/>
    <w:rsid w:val="006A55A0"/>
  </w:style>
  <w:style w:type="paragraph" w:customStyle="1" w:styleId="8E0A1C6A462043D28E643F79714F8280">
    <w:name w:val="8E0A1C6A462043D28E643F79714F8280"/>
    <w:rsid w:val="006A55A0"/>
  </w:style>
  <w:style w:type="paragraph" w:customStyle="1" w:styleId="A050C3F31FB84D2785D778787383359E">
    <w:name w:val="A050C3F31FB84D2785D778787383359E"/>
    <w:rsid w:val="006A55A0"/>
  </w:style>
  <w:style w:type="paragraph" w:customStyle="1" w:styleId="6BB37ECA34114267ACFC912AC7BB93C51">
    <w:name w:val="6BB37ECA34114267ACFC912AC7BB93C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1">
    <w:name w:val="EF1C63D07F554A769F9253470B9E5F9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1">
    <w:name w:val="87CE483E0C964A888279664C8D405C6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1">
    <w:name w:val="4E430BBCB2AE49E3BBC75341C91AFEA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1">
    <w:name w:val="31A36C5EDB694AC8B8EDCBA29B4D406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1">
    <w:name w:val="5590F8391C5F41C5810D446904AFEC6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1">
    <w:name w:val="F8A99D25350F451F944DFE5B049CEF4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1">
    <w:name w:val="651E7FDE452247239BF7E39272FE0BA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1">
    <w:name w:val="A050C3F31FB84D2785D778787383359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3">
    <w:name w:val="B8F4CB5C44434B7C917CAE67A2465A1C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3">
    <w:name w:val="86910F8686D947ADAB965CEC0816199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3">
    <w:name w:val="2070DB36AAB046B7BA15A6F9ABD436E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3">
    <w:name w:val="271B643A5D104ACFA55AC03664BCE83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3">
    <w:name w:val="C3A403F58FFB4B57B83905D99BBA6425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3">
    <w:name w:val="86F7485ACDF74201AED630FAC73C2A2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3">
    <w:name w:val="E35EAC9EDAB74E91B7BBDBF10E15572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3">
    <w:name w:val="C66B78B43C794741AC1CB6BC623B1DD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3">
    <w:name w:val="4EC3FD7D536140CDA08227C41005B0D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3">
    <w:name w:val="40B165D799CE4CA2A36C11C7DE56E48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3">
    <w:name w:val="7B318447CF0940DF978D08E3D886660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3">
    <w:name w:val="91AF1A101F2748C482B7BFC82C880C1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3">
    <w:name w:val="4237A51FF4D14B3F99243B78D91E6F4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3">
    <w:name w:val="A1F39BCC7B9E41D3BDF30784FCC569E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3">
    <w:name w:val="58528E39060E4B50A498E89A533D8FF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3">
    <w:name w:val="9B607B35E83246A98BCC84CBCE074AD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3">
    <w:name w:val="00ADEBCDF26546ABBD7AF93923714D0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3">
    <w:name w:val="226629250EF442809F3DB3FE127839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3">
    <w:name w:val="92E795034E8D42C29463CEBE92CE8B8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3">
    <w:name w:val="8F3C5DE4F8DF4C70B31FE36CA6321E9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3">
    <w:name w:val="334179C8C7864B938C1AEC147AB973B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3">
    <w:name w:val="D145591472FF480882571801F7D2A4E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3">
    <w:name w:val="8DECA2FEDA4A40FFA7C0BA08A098B7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3">
    <w:name w:val="0134F0FEA773445F8D3BE2EB79F1B55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3">
    <w:name w:val="EF6E506718A24C66AF6310639316DAD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3">
    <w:name w:val="39EC0458C1CF48CC8D4A3BCF7BAC8679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3">
    <w:name w:val="4309F978A06E409383831AAE3A92799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3">
    <w:name w:val="32527A7AB32B42E09F2CE6B3C7C7038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3">
    <w:name w:val="99CAB58612424BE790D10AA4F95205C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3">
    <w:name w:val="286CF0859D8C4A9BAE99847A7C1E43F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3">
    <w:name w:val="2C6411D94C384CFBAD39D33FF3A95E1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3">
    <w:name w:val="BC818D23125A4893AB278CEC4FBEFD3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3">
    <w:name w:val="7D455514556945D3AD10E7C3BEB6D80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3">
    <w:name w:val="DBDB6C77007C4B4B9761FB687CE741C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3">
    <w:name w:val="2993694098644BE194E43D5BB3F76ED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3">
    <w:name w:val="1CC8A4D25DF3453E8E9DA3D655D25FB73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3">
    <w:name w:val="4A912A973FE84988B02431DE0249BB6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3">
    <w:name w:val="122C57F54B14416FACABF7C0272230A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3">
    <w:name w:val="FE19BA9E55524A4C984C3C1A6F26DFE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3">
    <w:name w:val="907C8CB2D4BE44D6BD79C83F96AB44B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3">
    <w:name w:val="3F15CA6CA2BD4CF996C9B0014A535762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3">
    <w:name w:val="382A7D6F9A2042109E3B2D6673AB5B2C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3">
    <w:name w:val="0B9A367188F6449DA213D3EF45A2F0D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3">
    <w:name w:val="B6290297CB1D412DB1FF57A46191BD92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3">
    <w:name w:val="9977005A283644EE826FE3FBC12F1C1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3">
    <w:name w:val="85EA7ED4B010465A8DAAAB8E75B3643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3">
    <w:name w:val="B188E6511F5747ABAB4728A259360F4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3">
    <w:name w:val="159FBA7E35064E0DA6EA04723C9C994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3">
    <w:name w:val="A0CA930EFCB74FB7A5F95C1EA5F4FA4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3">
    <w:name w:val="76FE63CC326048A982E22A1B991B558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3">
    <w:name w:val="FAF9DEF2CF8C419F8063F12467B37ED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3">
    <w:name w:val="1C4D3FD98B124276B18D1053A6739B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3">
    <w:name w:val="D46A0E18DC41423281A6071CDB80375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3">
    <w:name w:val="494B454AF8BA4E69B3731277D907BBB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3">
    <w:name w:val="C14E8ED9B7BC43CFA95C63AC9442A78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3">
    <w:name w:val="2C24E97E86D54F3E8FE4A2503875805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3">
    <w:name w:val="3BDA458EBEA046E29D901D272F40439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3">
    <w:name w:val="8F6B43CA5EBF49849BB99DF091B1BD3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3">
    <w:name w:val="D55E16CF745941BD80F0C6DAC7C8B97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3">
    <w:name w:val="24076DC6567542BBA4E139C9A0A3B66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3">
    <w:name w:val="3E868DEC563B4056B82B1393039C75B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3">
    <w:name w:val="C93E62911E4A4F2D93AFD25824933FD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3">
    <w:name w:val="3FA9E733380143FDABE7683B3381C1A9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3">
    <w:name w:val="43988419CB5D43A89C2AF9331C5386A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3">
    <w:name w:val="276904985BB1492F84A7090520B1C08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3">
    <w:name w:val="7D67DE3A0ABB4C779138AE4E3680E15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3">
    <w:name w:val="85EC57786DC44A16881A3C031A037C8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3">
    <w:name w:val="7D1C101098BF48AF83FC8DCCB4655C6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3">
    <w:name w:val="058EC2B84B624A8EB528B9766AF9649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3">
    <w:name w:val="BC9CA5D644C1409C9EA39E1935F40C2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3">
    <w:name w:val="A0770EE05AF34C10935D4C016A47986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E61612DD98440E90DB2C6591DEFBD1">
    <w:name w:val="3BE61612DD98440E90DB2C6591DEFBD1"/>
    <w:rsid w:val="006A55A0"/>
  </w:style>
  <w:style w:type="paragraph" w:customStyle="1" w:styleId="A7F7FE795BB14E79A644CD23B6D26E33">
    <w:name w:val="A7F7FE795BB14E79A644CD23B6D26E33"/>
    <w:rsid w:val="006A55A0"/>
  </w:style>
  <w:style w:type="paragraph" w:customStyle="1" w:styleId="6039275EBDA144CE926054FF3595D29F">
    <w:name w:val="6039275EBDA144CE926054FF3595D29F"/>
    <w:rsid w:val="006A55A0"/>
  </w:style>
  <w:style w:type="paragraph" w:customStyle="1" w:styleId="E735415A9C884030946AF273CEFECC3B">
    <w:name w:val="E735415A9C884030946AF273CEFECC3B"/>
    <w:rsid w:val="006A55A0"/>
  </w:style>
  <w:style w:type="paragraph" w:customStyle="1" w:styleId="C1FDC8625D5E4F9883C347DECCBC9EEB">
    <w:name w:val="C1FDC8625D5E4F9883C347DECCBC9EEB"/>
    <w:rsid w:val="006A55A0"/>
  </w:style>
  <w:style w:type="paragraph" w:customStyle="1" w:styleId="1D52C3B59F114A1F97F20FAB910039E6">
    <w:name w:val="1D52C3B59F114A1F97F20FAB910039E6"/>
    <w:rsid w:val="006A55A0"/>
  </w:style>
  <w:style w:type="paragraph" w:customStyle="1" w:styleId="C3345CF1524149BBA79588CB7348C805">
    <w:name w:val="C3345CF1524149BBA79588CB7348C805"/>
    <w:rsid w:val="006A55A0"/>
  </w:style>
  <w:style w:type="paragraph" w:customStyle="1" w:styleId="7F30DA820F8C49058AFE037D613178AA">
    <w:name w:val="7F30DA820F8C49058AFE037D613178AA"/>
    <w:rsid w:val="006A55A0"/>
  </w:style>
  <w:style w:type="paragraph" w:customStyle="1" w:styleId="EC734A9227344951945E5F2FDECE5CAB">
    <w:name w:val="EC734A9227344951945E5F2FDECE5CAB"/>
    <w:rsid w:val="006A55A0"/>
  </w:style>
  <w:style w:type="paragraph" w:customStyle="1" w:styleId="6B8732493A6345CAB1A4979BBD769E72">
    <w:name w:val="6B8732493A6345CAB1A4979BBD769E72"/>
    <w:rsid w:val="006A55A0"/>
  </w:style>
  <w:style w:type="paragraph" w:customStyle="1" w:styleId="D9DBDF3735D8417790CF429AE19C133E">
    <w:name w:val="D9DBDF3735D8417790CF429AE19C133E"/>
    <w:rsid w:val="006A55A0"/>
  </w:style>
  <w:style w:type="paragraph" w:customStyle="1" w:styleId="D095BEC73E634738A84326464DA557D6">
    <w:name w:val="D095BEC73E634738A84326464DA557D6"/>
    <w:rsid w:val="006A55A0"/>
  </w:style>
  <w:style w:type="paragraph" w:customStyle="1" w:styleId="01416506B5F64D3CBBFD1F15D3DCDBB4">
    <w:name w:val="01416506B5F64D3CBBFD1F15D3DCDBB4"/>
    <w:rsid w:val="006A55A0"/>
  </w:style>
  <w:style w:type="paragraph" w:customStyle="1" w:styleId="EDD020010FFD4A2F8316D5BF7EB1D33D">
    <w:name w:val="EDD020010FFD4A2F8316D5BF7EB1D33D"/>
    <w:rsid w:val="006A55A0"/>
  </w:style>
  <w:style w:type="paragraph" w:customStyle="1" w:styleId="2B3A7892007A45DFB158F3FA79D00850">
    <w:name w:val="2B3A7892007A45DFB158F3FA79D00850"/>
    <w:rsid w:val="006A55A0"/>
  </w:style>
  <w:style w:type="paragraph" w:customStyle="1" w:styleId="A01BC53FD3914347AE106D8AFFA84983">
    <w:name w:val="A01BC53FD3914347AE106D8AFFA84983"/>
    <w:rsid w:val="006A55A0"/>
  </w:style>
  <w:style w:type="paragraph" w:customStyle="1" w:styleId="0808AC10CB734C85A5F22F3B5F999DEE">
    <w:name w:val="0808AC10CB734C85A5F22F3B5F999DEE"/>
    <w:rsid w:val="006A55A0"/>
  </w:style>
  <w:style w:type="paragraph" w:customStyle="1" w:styleId="177C81A3882244C791359B65C35892AA">
    <w:name w:val="177C81A3882244C791359B65C35892AA"/>
    <w:rsid w:val="006A55A0"/>
  </w:style>
  <w:style w:type="paragraph" w:customStyle="1" w:styleId="363C9CF4228A4E82B4CE62843F1B56B6">
    <w:name w:val="363C9CF4228A4E82B4CE62843F1B56B6"/>
    <w:rsid w:val="006A55A0"/>
  </w:style>
  <w:style w:type="paragraph" w:customStyle="1" w:styleId="96F5E73D3E1A40DBA24A25979E7CCF2B">
    <w:name w:val="96F5E73D3E1A40DBA24A25979E7CCF2B"/>
    <w:rsid w:val="006A55A0"/>
  </w:style>
  <w:style w:type="paragraph" w:customStyle="1" w:styleId="BFF2E6756EBE4E8590168B1724DEF2AF">
    <w:name w:val="BFF2E6756EBE4E8590168B1724DEF2AF"/>
    <w:rsid w:val="006A55A0"/>
  </w:style>
  <w:style w:type="paragraph" w:customStyle="1" w:styleId="2978AE27DDC94BE58B127F4385F12CD8">
    <w:name w:val="2978AE27DDC94BE58B127F4385F12CD8"/>
    <w:rsid w:val="006A55A0"/>
  </w:style>
  <w:style w:type="paragraph" w:customStyle="1" w:styleId="D25CD804775D4B48BFD8EAED68594546">
    <w:name w:val="D25CD804775D4B48BFD8EAED68594546"/>
    <w:rsid w:val="006A55A0"/>
  </w:style>
  <w:style w:type="paragraph" w:customStyle="1" w:styleId="4D21B015801C4E2A85F2E75FB2E6C5BF">
    <w:name w:val="4D21B015801C4E2A85F2E75FB2E6C5BF"/>
    <w:rsid w:val="006A55A0"/>
  </w:style>
  <w:style w:type="paragraph" w:customStyle="1" w:styleId="3AB4F0FB18A14C5B9B6F97E2BEA5DC01">
    <w:name w:val="3AB4F0FB18A14C5B9B6F97E2BEA5DC01"/>
    <w:rsid w:val="006A55A0"/>
  </w:style>
  <w:style w:type="paragraph" w:customStyle="1" w:styleId="4BE357D96F7D4A15BB87786E1DAFB35D">
    <w:name w:val="4BE357D96F7D4A15BB87786E1DAFB35D"/>
    <w:rsid w:val="006A55A0"/>
  </w:style>
  <w:style w:type="paragraph" w:customStyle="1" w:styleId="7AADB4A66FAB47658667A2BA1C86DD17">
    <w:name w:val="7AADB4A66FAB47658667A2BA1C86DD17"/>
    <w:rsid w:val="006A55A0"/>
  </w:style>
  <w:style w:type="paragraph" w:customStyle="1" w:styleId="A892DC40443349E68F888A8D8FA85574">
    <w:name w:val="A892DC40443349E68F888A8D8FA85574"/>
    <w:rsid w:val="006A55A0"/>
  </w:style>
  <w:style w:type="paragraph" w:customStyle="1" w:styleId="BBF43FE261EC4131A70CA844F57C81CB">
    <w:name w:val="BBF43FE261EC4131A70CA844F57C81CB"/>
    <w:rsid w:val="006A55A0"/>
  </w:style>
  <w:style w:type="paragraph" w:customStyle="1" w:styleId="D1DCDFF44752411C8585AA1F98CE27CA">
    <w:name w:val="D1DCDFF44752411C8585AA1F98CE27CA"/>
    <w:rsid w:val="006A55A0"/>
  </w:style>
  <w:style w:type="paragraph" w:customStyle="1" w:styleId="3AC98F8B2DE94247A1E91C600AF1E4A4">
    <w:name w:val="3AC98F8B2DE94247A1E91C600AF1E4A4"/>
    <w:rsid w:val="006A55A0"/>
  </w:style>
  <w:style w:type="paragraph" w:customStyle="1" w:styleId="D3A8C7173711424B945ED7F65FA46FAD">
    <w:name w:val="D3A8C7173711424B945ED7F65FA46FAD"/>
    <w:rsid w:val="006A55A0"/>
  </w:style>
  <w:style w:type="paragraph" w:customStyle="1" w:styleId="4CF672AE67984BC78835635E52BE244E">
    <w:name w:val="4CF672AE67984BC78835635E52BE244E"/>
    <w:rsid w:val="006A55A0"/>
  </w:style>
  <w:style w:type="paragraph" w:customStyle="1" w:styleId="6217D3902BFC46A7987B5CAF49FB38BA">
    <w:name w:val="6217D3902BFC46A7987B5CAF49FB38BA"/>
    <w:rsid w:val="006A55A0"/>
  </w:style>
  <w:style w:type="paragraph" w:customStyle="1" w:styleId="73C8C90548474AB780FB71ADBCD7E2A4">
    <w:name w:val="73C8C90548474AB780FB71ADBCD7E2A4"/>
    <w:rsid w:val="006A55A0"/>
  </w:style>
  <w:style w:type="paragraph" w:customStyle="1" w:styleId="BDF67F9B5A3A4F6F92F240FF5FAD96AC">
    <w:name w:val="BDF67F9B5A3A4F6F92F240FF5FAD96AC"/>
    <w:rsid w:val="006A55A0"/>
  </w:style>
  <w:style w:type="paragraph" w:customStyle="1" w:styleId="38200F44A867487EAA16261CB71570FB">
    <w:name w:val="38200F44A867487EAA16261CB71570FB"/>
    <w:rsid w:val="006A55A0"/>
  </w:style>
  <w:style w:type="paragraph" w:customStyle="1" w:styleId="D71036E0C8B14A6E8D7E71B8853AACA1">
    <w:name w:val="D71036E0C8B14A6E8D7E71B8853AACA1"/>
    <w:rsid w:val="006A55A0"/>
  </w:style>
  <w:style w:type="paragraph" w:customStyle="1" w:styleId="250080B8432743CC950AF86D8E393B1F">
    <w:name w:val="250080B8432743CC950AF86D8E393B1F"/>
    <w:rsid w:val="006A55A0"/>
  </w:style>
  <w:style w:type="paragraph" w:customStyle="1" w:styleId="7D3547C5D0A54B4BAA0A97BEAEFB3958">
    <w:name w:val="7D3547C5D0A54B4BAA0A97BEAEFB3958"/>
    <w:rsid w:val="006A55A0"/>
  </w:style>
  <w:style w:type="paragraph" w:customStyle="1" w:styleId="970B6C5DC7F44DF495A3DE7954417687">
    <w:name w:val="970B6C5DC7F44DF495A3DE7954417687"/>
    <w:rsid w:val="006A55A0"/>
  </w:style>
  <w:style w:type="paragraph" w:customStyle="1" w:styleId="4B9D5C788FA94C588083591F2B73C971">
    <w:name w:val="4B9D5C788FA94C588083591F2B73C971"/>
    <w:rsid w:val="006A55A0"/>
  </w:style>
  <w:style w:type="paragraph" w:customStyle="1" w:styleId="F20F9A1A8CBB4BD5A78EFD4D0A86F631">
    <w:name w:val="F20F9A1A8CBB4BD5A78EFD4D0A86F631"/>
    <w:rsid w:val="006A55A0"/>
  </w:style>
  <w:style w:type="paragraph" w:customStyle="1" w:styleId="50ACB17BC6894BF69F2B4333AFD9A29B">
    <w:name w:val="50ACB17BC6894BF69F2B4333AFD9A29B"/>
    <w:rsid w:val="006A55A0"/>
  </w:style>
  <w:style w:type="paragraph" w:customStyle="1" w:styleId="2FBA98ABB78644E89DDCA723212D420C">
    <w:name w:val="2FBA98ABB78644E89DDCA723212D420C"/>
    <w:rsid w:val="006A55A0"/>
  </w:style>
  <w:style w:type="paragraph" w:customStyle="1" w:styleId="38AE7496CEFD43E8AA739FC7C4223EF3">
    <w:name w:val="38AE7496CEFD43E8AA739FC7C4223EF3"/>
    <w:rsid w:val="006A55A0"/>
  </w:style>
  <w:style w:type="paragraph" w:customStyle="1" w:styleId="B0E75F56AE7748D383BEEBBDFEC8661D">
    <w:name w:val="B0E75F56AE7748D383BEEBBDFEC8661D"/>
    <w:rsid w:val="006A55A0"/>
  </w:style>
  <w:style w:type="paragraph" w:customStyle="1" w:styleId="C4AC7509169C43F6AF26B2353EF40739">
    <w:name w:val="C4AC7509169C43F6AF26B2353EF40739"/>
    <w:rsid w:val="006A55A0"/>
  </w:style>
  <w:style w:type="paragraph" w:customStyle="1" w:styleId="14950B70689F4780A3DFBF60AF91FD1A">
    <w:name w:val="14950B70689F4780A3DFBF60AF91FD1A"/>
    <w:rsid w:val="006A55A0"/>
  </w:style>
  <w:style w:type="paragraph" w:customStyle="1" w:styleId="28F20D5E36264C489076224B8E8BCDB6">
    <w:name w:val="28F20D5E36264C489076224B8E8BCDB6"/>
    <w:rsid w:val="006A55A0"/>
  </w:style>
  <w:style w:type="paragraph" w:customStyle="1" w:styleId="A0D135BA455C4E2D99F8B727D767A356">
    <w:name w:val="A0D135BA455C4E2D99F8B727D767A356"/>
    <w:rsid w:val="006A55A0"/>
  </w:style>
  <w:style w:type="paragraph" w:customStyle="1" w:styleId="2B4D28BC123C43CDB5814C811CBF24CF">
    <w:name w:val="2B4D28BC123C43CDB5814C811CBF24CF"/>
    <w:rsid w:val="006A55A0"/>
  </w:style>
  <w:style w:type="paragraph" w:customStyle="1" w:styleId="37EEFDA8C0004ADDB24EB76D117A5D5C">
    <w:name w:val="37EEFDA8C0004ADDB24EB76D117A5D5C"/>
    <w:rsid w:val="006A55A0"/>
  </w:style>
  <w:style w:type="paragraph" w:customStyle="1" w:styleId="9C919A992C804890870472C681621C76">
    <w:name w:val="9C919A992C804890870472C681621C76"/>
    <w:rsid w:val="006A55A0"/>
  </w:style>
  <w:style w:type="paragraph" w:customStyle="1" w:styleId="60793A7DA325439380857997C0130E94">
    <w:name w:val="60793A7DA325439380857997C0130E94"/>
    <w:rsid w:val="006A55A0"/>
  </w:style>
  <w:style w:type="paragraph" w:customStyle="1" w:styleId="60021FD5534F48F394A9B3030934A9C5">
    <w:name w:val="60021FD5534F48F394A9B3030934A9C5"/>
    <w:rsid w:val="006A55A0"/>
  </w:style>
  <w:style w:type="paragraph" w:customStyle="1" w:styleId="EEC3490F936C406D8E698D2EE62D1934">
    <w:name w:val="EEC3490F936C406D8E698D2EE62D1934"/>
    <w:rsid w:val="006A55A0"/>
  </w:style>
  <w:style w:type="paragraph" w:customStyle="1" w:styleId="12D1BC64E3D44D73A2A5A05D70958D16">
    <w:name w:val="12D1BC64E3D44D73A2A5A05D70958D16"/>
    <w:rsid w:val="006A55A0"/>
  </w:style>
  <w:style w:type="paragraph" w:customStyle="1" w:styleId="6029E750C59047AD9F420C2D9ADC4D27">
    <w:name w:val="6029E750C59047AD9F420C2D9ADC4D27"/>
    <w:rsid w:val="006A55A0"/>
  </w:style>
  <w:style w:type="paragraph" w:customStyle="1" w:styleId="24AD8111D94D408A91BE83C198AFE224">
    <w:name w:val="24AD8111D94D408A91BE83C198AFE224"/>
    <w:rsid w:val="006A55A0"/>
  </w:style>
  <w:style w:type="paragraph" w:customStyle="1" w:styleId="52EFAE7026664A3A9B66C0122D96B214">
    <w:name w:val="52EFAE7026664A3A9B66C0122D96B214"/>
    <w:rsid w:val="006A55A0"/>
  </w:style>
  <w:style w:type="paragraph" w:customStyle="1" w:styleId="E216FFF871BA4F77991CC28BB03A43AF">
    <w:name w:val="E216FFF871BA4F77991CC28BB03A43AF"/>
    <w:rsid w:val="006A55A0"/>
  </w:style>
  <w:style w:type="paragraph" w:customStyle="1" w:styleId="7D2AE3EC42DB48CCADCDECFD7F46783C">
    <w:name w:val="7D2AE3EC42DB48CCADCDECFD7F46783C"/>
    <w:rsid w:val="006A55A0"/>
  </w:style>
  <w:style w:type="paragraph" w:customStyle="1" w:styleId="092F081793A44FBD98C78D2BCD41D589">
    <w:name w:val="092F081793A44FBD98C78D2BCD41D589"/>
    <w:rsid w:val="006A55A0"/>
  </w:style>
  <w:style w:type="paragraph" w:customStyle="1" w:styleId="96EC0E5D2C574816AFB81BCE1BD89F97">
    <w:name w:val="96EC0E5D2C574816AFB81BCE1BD89F97"/>
    <w:rsid w:val="006A55A0"/>
  </w:style>
  <w:style w:type="paragraph" w:customStyle="1" w:styleId="176BC52C8F064FA7AF96A1F9E6D7F0D9">
    <w:name w:val="176BC52C8F064FA7AF96A1F9E6D7F0D9"/>
    <w:rsid w:val="006A55A0"/>
  </w:style>
  <w:style w:type="paragraph" w:customStyle="1" w:styleId="5D0B6D5E1C984541A6E9611FCD5C05FE">
    <w:name w:val="5D0B6D5E1C984541A6E9611FCD5C05FE"/>
    <w:rsid w:val="006A55A0"/>
  </w:style>
  <w:style w:type="paragraph" w:customStyle="1" w:styleId="09F9A11A4BF34F22AF4276C27FA74F67">
    <w:name w:val="09F9A11A4BF34F22AF4276C27FA74F67"/>
    <w:rsid w:val="006A55A0"/>
  </w:style>
  <w:style w:type="paragraph" w:customStyle="1" w:styleId="9851F438026E4E72BA98B8A07E84ABDF">
    <w:name w:val="9851F438026E4E72BA98B8A07E84ABDF"/>
    <w:rsid w:val="006A55A0"/>
  </w:style>
  <w:style w:type="paragraph" w:customStyle="1" w:styleId="FE13E2F2C15540EF83D4BE818CEB5276">
    <w:name w:val="FE13E2F2C15540EF83D4BE818CEB5276"/>
    <w:rsid w:val="006A55A0"/>
  </w:style>
  <w:style w:type="paragraph" w:customStyle="1" w:styleId="A0D5BEFBE9DC47EDA8DF6C139152BF23">
    <w:name w:val="A0D5BEFBE9DC47EDA8DF6C139152BF23"/>
    <w:rsid w:val="006A55A0"/>
  </w:style>
  <w:style w:type="paragraph" w:customStyle="1" w:styleId="5DCFCEFAF22146BAA639B9C15495FEB9">
    <w:name w:val="5DCFCEFAF22146BAA639B9C15495FEB9"/>
    <w:rsid w:val="006A55A0"/>
  </w:style>
  <w:style w:type="paragraph" w:customStyle="1" w:styleId="2A63E45D465A4BE791381B8D22428625">
    <w:name w:val="2A63E45D465A4BE791381B8D22428625"/>
    <w:rsid w:val="006A55A0"/>
  </w:style>
  <w:style w:type="paragraph" w:customStyle="1" w:styleId="7B7BC4AEE0474140ADE0363D18188951">
    <w:name w:val="7B7BC4AEE0474140ADE0363D18188951"/>
    <w:rsid w:val="006A55A0"/>
  </w:style>
  <w:style w:type="paragraph" w:customStyle="1" w:styleId="981899A7CE6244F6821B936AE47B4767">
    <w:name w:val="981899A7CE6244F6821B936AE47B4767"/>
    <w:rsid w:val="006A55A0"/>
  </w:style>
  <w:style w:type="paragraph" w:customStyle="1" w:styleId="EDD19AB2EE7649E582324B6433F9FCF3">
    <w:name w:val="EDD19AB2EE7649E582324B6433F9FCF3"/>
    <w:rsid w:val="006A55A0"/>
  </w:style>
  <w:style w:type="paragraph" w:customStyle="1" w:styleId="05B64D8C6B704CDDB0E7B41C296A93E3">
    <w:name w:val="05B64D8C6B704CDDB0E7B41C296A93E3"/>
    <w:rsid w:val="006A55A0"/>
  </w:style>
  <w:style w:type="paragraph" w:customStyle="1" w:styleId="7E0F3B58F01F4921B561D30285A9D7E4">
    <w:name w:val="7E0F3B58F01F4921B561D30285A9D7E4"/>
    <w:rsid w:val="006A55A0"/>
  </w:style>
  <w:style w:type="paragraph" w:customStyle="1" w:styleId="3E7456C24C474D4C8001A2C43DE46DBE">
    <w:name w:val="3E7456C24C474D4C8001A2C43DE46DBE"/>
    <w:rsid w:val="006A55A0"/>
  </w:style>
  <w:style w:type="paragraph" w:customStyle="1" w:styleId="1F629319DCE948EB95190C2D298AD7D9">
    <w:name w:val="1F629319DCE948EB95190C2D298AD7D9"/>
    <w:rsid w:val="006A55A0"/>
  </w:style>
  <w:style w:type="paragraph" w:customStyle="1" w:styleId="4EBEC9712C4C421E992CAF148D678756">
    <w:name w:val="4EBEC9712C4C421E992CAF148D678756"/>
    <w:rsid w:val="006A55A0"/>
  </w:style>
  <w:style w:type="paragraph" w:customStyle="1" w:styleId="9688D7FDF54B40EB9E0DEAAF8EFECF0C">
    <w:name w:val="9688D7FDF54B40EB9E0DEAAF8EFECF0C"/>
    <w:rsid w:val="006A55A0"/>
  </w:style>
  <w:style w:type="paragraph" w:customStyle="1" w:styleId="3B64B1AD986D4E4082E1A80D961E50DD">
    <w:name w:val="3B64B1AD986D4E4082E1A80D961E50DD"/>
    <w:rsid w:val="006A55A0"/>
  </w:style>
  <w:style w:type="paragraph" w:customStyle="1" w:styleId="7E12FC2DE9E242BEBFFBEE395BA5330D">
    <w:name w:val="7E12FC2DE9E242BEBFFBEE395BA5330D"/>
    <w:rsid w:val="006A55A0"/>
  </w:style>
  <w:style w:type="paragraph" w:customStyle="1" w:styleId="2A45B1E4D47E4C458184CCA3EB6CF0B6">
    <w:name w:val="2A45B1E4D47E4C458184CCA3EB6CF0B6"/>
    <w:rsid w:val="006A55A0"/>
  </w:style>
  <w:style w:type="paragraph" w:customStyle="1" w:styleId="3CFADBDF2CD14B9FACA89AAF7D4B13E0">
    <w:name w:val="3CFADBDF2CD14B9FACA89AAF7D4B13E0"/>
    <w:rsid w:val="006A55A0"/>
  </w:style>
  <w:style w:type="paragraph" w:customStyle="1" w:styleId="CE568E64B2604345B1C239D713DD4A18">
    <w:name w:val="CE568E64B2604345B1C239D713DD4A18"/>
    <w:rsid w:val="006A55A0"/>
  </w:style>
  <w:style w:type="paragraph" w:customStyle="1" w:styleId="1D0A8E661935440F83FCB5794CD9F885">
    <w:name w:val="1D0A8E661935440F83FCB5794CD9F885"/>
    <w:rsid w:val="006A55A0"/>
  </w:style>
  <w:style w:type="paragraph" w:customStyle="1" w:styleId="74392AD4AE2043D389B26FF747D1BB47">
    <w:name w:val="74392AD4AE2043D389B26FF747D1BB47"/>
    <w:rsid w:val="006A55A0"/>
  </w:style>
  <w:style w:type="paragraph" w:customStyle="1" w:styleId="C25C99215BA24E5CB2CECA813A370789">
    <w:name w:val="C25C99215BA24E5CB2CECA813A370789"/>
    <w:rsid w:val="006A55A0"/>
  </w:style>
  <w:style w:type="paragraph" w:customStyle="1" w:styleId="7B1541DA516C4FC3A65AC081819E54C2">
    <w:name w:val="7B1541DA516C4FC3A65AC081819E54C2"/>
    <w:rsid w:val="006A55A0"/>
  </w:style>
  <w:style w:type="paragraph" w:customStyle="1" w:styleId="2FDC951B34384A5FA76CC9FCCA3B05C6">
    <w:name w:val="2FDC951B34384A5FA76CC9FCCA3B05C6"/>
    <w:rsid w:val="006A55A0"/>
  </w:style>
  <w:style w:type="paragraph" w:customStyle="1" w:styleId="B5331FD54D1C45049B18F7B6A17CBA45">
    <w:name w:val="B5331FD54D1C45049B18F7B6A17CBA45"/>
    <w:rsid w:val="006A55A0"/>
  </w:style>
  <w:style w:type="paragraph" w:customStyle="1" w:styleId="1DBCA79FECAD41C78FF59079CD03A143">
    <w:name w:val="1DBCA79FECAD41C78FF59079CD03A143"/>
    <w:rsid w:val="006A55A0"/>
  </w:style>
  <w:style w:type="paragraph" w:customStyle="1" w:styleId="80FB30760B4B45148CA8371D07DCAB62">
    <w:name w:val="80FB30760B4B45148CA8371D07DCAB62"/>
    <w:rsid w:val="006A55A0"/>
  </w:style>
  <w:style w:type="paragraph" w:customStyle="1" w:styleId="2D9E1A2885C9439DB5828E6150313255">
    <w:name w:val="2D9E1A2885C9439DB5828E6150313255"/>
    <w:rsid w:val="006A55A0"/>
  </w:style>
  <w:style w:type="paragraph" w:customStyle="1" w:styleId="33FB6BDD6D274462BF7FCE99B04FA8C5">
    <w:name w:val="33FB6BDD6D274462BF7FCE99B04FA8C5"/>
    <w:rsid w:val="006A55A0"/>
  </w:style>
  <w:style w:type="paragraph" w:customStyle="1" w:styleId="A217E044B226470EB375939091ED9FFE">
    <w:name w:val="A217E044B226470EB375939091ED9FFE"/>
    <w:rsid w:val="006A55A0"/>
  </w:style>
  <w:style w:type="paragraph" w:customStyle="1" w:styleId="E2938B2C7AEB46A8B1856DAC27C33032">
    <w:name w:val="E2938B2C7AEB46A8B1856DAC27C33032"/>
    <w:rsid w:val="006A55A0"/>
  </w:style>
  <w:style w:type="paragraph" w:customStyle="1" w:styleId="BE82BEFDA43F4A53A65BBDCE3E7A6296">
    <w:name w:val="BE82BEFDA43F4A53A65BBDCE3E7A6296"/>
    <w:rsid w:val="006A55A0"/>
  </w:style>
  <w:style w:type="paragraph" w:customStyle="1" w:styleId="B8754307758743A49A60D555A1284E5B">
    <w:name w:val="B8754307758743A49A60D555A1284E5B"/>
    <w:rsid w:val="006A55A0"/>
  </w:style>
  <w:style w:type="paragraph" w:customStyle="1" w:styleId="45025EE10C234897A570F4E23121110B">
    <w:name w:val="45025EE10C234897A570F4E23121110B"/>
    <w:rsid w:val="006A55A0"/>
  </w:style>
  <w:style w:type="paragraph" w:customStyle="1" w:styleId="08F3958213554548AD7F1BEE612B6100">
    <w:name w:val="08F3958213554548AD7F1BEE612B6100"/>
    <w:rsid w:val="006A55A0"/>
  </w:style>
  <w:style w:type="paragraph" w:customStyle="1" w:styleId="DC81DE83F68A415EBBB0C545532F0B65">
    <w:name w:val="DC81DE83F68A415EBBB0C545532F0B65"/>
    <w:rsid w:val="006A55A0"/>
  </w:style>
  <w:style w:type="paragraph" w:customStyle="1" w:styleId="A71AAB9F85DC4DAF8093147C136B49CC">
    <w:name w:val="A71AAB9F85DC4DAF8093147C136B49CC"/>
    <w:rsid w:val="006A55A0"/>
  </w:style>
  <w:style w:type="paragraph" w:customStyle="1" w:styleId="6D4063CD34DF44F98422BDAC61E5C9DC">
    <w:name w:val="6D4063CD34DF44F98422BDAC61E5C9DC"/>
    <w:rsid w:val="006A55A0"/>
  </w:style>
  <w:style w:type="paragraph" w:customStyle="1" w:styleId="2BB54E05328F4C20B935073380690152">
    <w:name w:val="2BB54E05328F4C20B935073380690152"/>
    <w:rsid w:val="006A55A0"/>
  </w:style>
  <w:style w:type="paragraph" w:customStyle="1" w:styleId="5664CEDDB8234A3489E25071307E6E73">
    <w:name w:val="5664CEDDB8234A3489E25071307E6E73"/>
    <w:rsid w:val="006A55A0"/>
  </w:style>
  <w:style w:type="paragraph" w:customStyle="1" w:styleId="6523000003F54782B7B46E7C0EFABD44">
    <w:name w:val="6523000003F54782B7B46E7C0EFABD44"/>
    <w:rsid w:val="006A55A0"/>
  </w:style>
  <w:style w:type="paragraph" w:customStyle="1" w:styleId="EFDEC3385B7D4F01B45838B26EB52031">
    <w:name w:val="EFDEC3385B7D4F01B45838B26EB52031"/>
    <w:rsid w:val="006A55A0"/>
  </w:style>
  <w:style w:type="paragraph" w:customStyle="1" w:styleId="03ADB32C70144B60882A1B85B05C02DD">
    <w:name w:val="03ADB32C70144B60882A1B85B05C02DD"/>
    <w:rsid w:val="006A55A0"/>
  </w:style>
  <w:style w:type="paragraph" w:customStyle="1" w:styleId="165CBD378013436D9A12F2A0428079E1">
    <w:name w:val="165CBD378013436D9A12F2A0428079E1"/>
    <w:rsid w:val="006A55A0"/>
  </w:style>
  <w:style w:type="paragraph" w:customStyle="1" w:styleId="A2F1BA9DAD03446BB14D8ED73C026CEC">
    <w:name w:val="A2F1BA9DAD03446BB14D8ED73C026CEC"/>
    <w:rsid w:val="006A55A0"/>
  </w:style>
  <w:style w:type="paragraph" w:customStyle="1" w:styleId="C8CB65C4BBC24B97A0679D3F1418205A">
    <w:name w:val="C8CB65C4BBC24B97A0679D3F1418205A"/>
    <w:rsid w:val="006A55A0"/>
  </w:style>
  <w:style w:type="paragraph" w:customStyle="1" w:styleId="8EA20C07709141CB9225587599815B4E">
    <w:name w:val="8EA20C07709141CB9225587599815B4E"/>
    <w:rsid w:val="006A55A0"/>
  </w:style>
  <w:style w:type="paragraph" w:customStyle="1" w:styleId="663239A5356E4F9B93653ED74CA3856B">
    <w:name w:val="663239A5356E4F9B93653ED74CA3856B"/>
    <w:rsid w:val="006A55A0"/>
  </w:style>
  <w:style w:type="paragraph" w:customStyle="1" w:styleId="AE1BD3825F5448F995CA9B6989F1560F">
    <w:name w:val="AE1BD3825F5448F995CA9B6989F1560F"/>
    <w:rsid w:val="006A55A0"/>
  </w:style>
  <w:style w:type="paragraph" w:customStyle="1" w:styleId="BB7DF59765B042F0A128B5F11EDC12BD">
    <w:name w:val="BB7DF59765B042F0A128B5F11EDC12BD"/>
    <w:rsid w:val="006A55A0"/>
  </w:style>
  <w:style w:type="paragraph" w:customStyle="1" w:styleId="E9BCF33D759446A1BF0DA49CEA7C3A4E">
    <w:name w:val="E9BCF33D759446A1BF0DA49CEA7C3A4E"/>
    <w:rsid w:val="006A55A0"/>
  </w:style>
  <w:style w:type="paragraph" w:customStyle="1" w:styleId="0E4CCBD1F45D4F3FA0A182E98F66E1CC">
    <w:name w:val="0E4CCBD1F45D4F3FA0A182E98F66E1CC"/>
    <w:rsid w:val="006A55A0"/>
  </w:style>
  <w:style w:type="paragraph" w:customStyle="1" w:styleId="FA7307BFE12B4BA2B37A4CB7A02DAE32">
    <w:name w:val="FA7307BFE12B4BA2B37A4CB7A02DAE32"/>
    <w:rsid w:val="006A55A0"/>
  </w:style>
  <w:style w:type="paragraph" w:customStyle="1" w:styleId="622CB189B7124184B3D0136F016D6B90">
    <w:name w:val="622CB189B7124184B3D0136F016D6B90"/>
    <w:rsid w:val="006A55A0"/>
  </w:style>
  <w:style w:type="paragraph" w:customStyle="1" w:styleId="B5C256341D794185B1833D00ECBE0566">
    <w:name w:val="B5C256341D794185B1833D00ECBE0566"/>
    <w:rsid w:val="005C4FAF"/>
    <w:rPr>
      <w:lang w:val="es-ES" w:eastAsia="es-ES"/>
    </w:rPr>
  </w:style>
  <w:style w:type="paragraph" w:customStyle="1" w:styleId="19E31EDBF9744BD5985D5D6E2BEB2537">
    <w:name w:val="19E31EDBF9744BD5985D5D6E2BEB2537"/>
    <w:rsid w:val="005C4FAF"/>
    <w:rPr>
      <w:lang w:val="es-ES" w:eastAsia="es-ES"/>
    </w:rPr>
  </w:style>
  <w:style w:type="paragraph" w:customStyle="1" w:styleId="25983E59CC9847EE8B9C1D71EE5CAB3F">
    <w:name w:val="25983E59CC9847EE8B9C1D71EE5CAB3F"/>
    <w:rsid w:val="005C4FAF"/>
    <w:rPr>
      <w:lang w:val="es-ES" w:eastAsia="es-ES"/>
    </w:rPr>
  </w:style>
  <w:style w:type="paragraph" w:customStyle="1" w:styleId="39C1E01D74F3417EA702ABAFC9E37B1B">
    <w:name w:val="39C1E01D74F3417EA702ABAFC9E37B1B"/>
    <w:rsid w:val="005C4FAF"/>
    <w:rPr>
      <w:lang w:val="es-ES" w:eastAsia="es-ES"/>
    </w:rPr>
  </w:style>
  <w:style w:type="paragraph" w:customStyle="1" w:styleId="2CF9C48A7F104D2597F98134E4E33322">
    <w:name w:val="2CF9C48A7F104D2597F98134E4E33322"/>
    <w:rsid w:val="005C4FAF"/>
    <w:rPr>
      <w:lang w:val="es-ES" w:eastAsia="es-ES"/>
    </w:rPr>
  </w:style>
  <w:style w:type="paragraph" w:customStyle="1" w:styleId="9441B55EEC8C4664913BD0262B3B2816">
    <w:name w:val="9441B55EEC8C4664913BD0262B3B2816"/>
    <w:rsid w:val="005C4FAF"/>
    <w:rPr>
      <w:lang w:val="es-ES" w:eastAsia="es-ES"/>
    </w:rPr>
  </w:style>
  <w:style w:type="paragraph" w:customStyle="1" w:styleId="4E2890287664441F8B6898BEDE8A88E3">
    <w:name w:val="4E2890287664441F8B6898BEDE8A88E3"/>
    <w:rsid w:val="005C4FAF"/>
    <w:rPr>
      <w:lang w:val="es-ES" w:eastAsia="es-ES"/>
    </w:rPr>
  </w:style>
  <w:style w:type="paragraph" w:customStyle="1" w:styleId="6AF1DA50701C4E6C9C9F6EB4DA045727">
    <w:name w:val="6AF1DA50701C4E6C9C9F6EB4DA045727"/>
    <w:rsid w:val="005C4FAF"/>
    <w:rPr>
      <w:lang w:val="es-ES" w:eastAsia="es-ES"/>
    </w:rPr>
  </w:style>
  <w:style w:type="paragraph" w:customStyle="1" w:styleId="8D7E9A3F46FA4047BC7B6ED790F0D642">
    <w:name w:val="8D7E9A3F46FA4047BC7B6ED790F0D642"/>
    <w:rsid w:val="005C4FAF"/>
    <w:rPr>
      <w:lang w:val="es-ES" w:eastAsia="es-ES"/>
    </w:rPr>
  </w:style>
  <w:style w:type="paragraph" w:customStyle="1" w:styleId="90C8A0D8054C4F7A8F754681EAB560E0">
    <w:name w:val="90C8A0D8054C4F7A8F754681EAB560E0"/>
    <w:rsid w:val="005C4FAF"/>
    <w:rPr>
      <w:lang w:val="es-ES" w:eastAsia="es-ES"/>
    </w:rPr>
  </w:style>
  <w:style w:type="paragraph" w:customStyle="1" w:styleId="170B864922D4454CA08663BB45180E01">
    <w:name w:val="170B864922D4454CA08663BB45180E01"/>
    <w:rsid w:val="005C4FAF"/>
    <w:rPr>
      <w:lang w:val="es-ES" w:eastAsia="es-ES"/>
    </w:rPr>
  </w:style>
  <w:style w:type="paragraph" w:customStyle="1" w:styleId="68889E4652BB4DAFAF23FC06157307B8">
    <w:name w:val="68889E4652BB4DAFAF23FC06157307B8"/>
    <w:rsid w:val="005C4FAF"/>
    <w:rPr>
      <w:lang w:val="es-ES" w:eastAsia="es-ES"/>
    </w:rPr>
  </w:style>
  <w:style w:type="paragraph" w:customStyle="1" w:styleId="211CC974D44745BE9A13949CF410C3FE">
    <w:name w:val="211CC974D44745BE9A13949CF410C3FE"/>
    <w:rsid w:val="005C4FAF"/>
    <w:rPr>
      <w:lang w:val="es-ES" w:eastAsia="es-ES"/>
    </w:rPr>
  </w:style>
  <w:style w:type="paragraph" w:customStyle="1" w:styleId="E3278D78CEAA40519E3C6B39C7EE2BD2">
    <w:name w:val="E3278D78CEAA40519E3C6B39C7EE2BD2"/>
    <w:rsid w:val="005C4FAF"/>
    <w:rPr>
      <w:lang w:val="es-ES" w:eastAsia="es-ES"/>
    </w:rPr>
  </w:style>
  <w:style w:type="paragraph" w:customStyle="1" w:styleId="ED33D69F6C78434BA84D6714F38788F7">
    <w:name w:val="ED33D69F6C78434BA84D6714F38788F7"/>
    <w:rsid w:val="005C4FAF"/>
    <w:rPr>
      <w:lang w:val="es-ES" w:eastAsia="es-ES"/>
    </w:rPr>
  </w:style>
  <w:style w:type="paragraph" w:customStyle="1" w:styleId="218F6699A7B04E67A97E778CEDA7763F">
    <w:name w:val="218F6699A7B04E67A97E778CEDA7763F"/>
    <w:rsid w:val="005C4FAF"/>
    <w:rPr>
      <w:lang w:val="es-ES" w:eastAsia="es-ES"/>
    </w:rPr>
  </w:style>
  <w:style w:type="paragraph" w:customStyle="1" w:styleId="51F0568DDBFF414588CC817CA6B51857">
    <w:name w:val="51F0568DDBFF414588CC817CA6B51857"/>
    <w:rsid w:val="005C4FAF"/>
    <w:rPr>
      <w:lang w:val="es-ES" w:eastAsia="es-ES"/>
    </w:rPr>
  </w:style>
  <w:style w:type="paragraph" w:customStyle="1" w:styleId="6BB37ECA34114267ACFC912AC7BB93C52">
    <w:name w:val="6BB37ECA34114267ACFC912AC7BB93C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2">
    <w:name w:val="EF1C63D07F554A769F9253470B9E5F9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1">
    <w:name w:val="B5C256341D794185B1833D00ECBE056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1">
    <w:name w:val="19E31EDBF9744BD5985D5D6E2BEB253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1">
    <w:name w:val="25983E59CC9847EE8B9C1D71EE5CAB3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1">
    <w:name w:val="39C1E01D74F3417EA702ABAFC9E37B1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1">
    <w:name w:val="9441B55EEC8C4664913BD0262B3B281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1">
    <w:name w:val="8D7E9A3F46FA4047BC7B6ED790F0D64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1">
    <w:name w:val="90C8A0D8054C4F7A8F754681EAB560E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1">
    <w:name w:val="170B864922D4454CA08663BB45180E0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1">
    <w:name w:val="68889E4652BB4DAFAF23FC06157307B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1">
    <w:name w:val="211CC974D44745BE9A13949CF410C3F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1">
    <w:name w:val="E3278D78CEAA40519E3C6B39C7EE2BD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2">
    <w:name w:val="87CE483E0C964A888279664C8D405C6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2">
    <w:name w:val="4E430BBCB2AE49E3BBC75341C91AFEA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2">
    <w:name w:val="31A36C5EDB694AC8B8EDCBA29B4D406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2">
    <w:name w:val="5590F8391C5F41C5810D446904AFEC6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2">
    <w:name w:val="F8A99D25350F451F944DFE5B049CEF4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2">
    <w:name w:val="651E7FDE452247239BF7E39272FE0BA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1">
    <w:name w:val="6AF1DA50701C4E6C9C9F6EB4DA04572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2">
    <w:name w:val="A050C3F31FB84D2785D778787383359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1">
    <w:name w:val="EC734A9227344951945E5F2FDECE5CA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1">
    <w:name w:val="1D52C3B59F114A1F97F20FAB910039E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1">
    <w:name w:val="C3345CF1524149BBA79588CB7348C80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1">
    <w:name w:val="D9DBDF3735D8417790CF429AE19C133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1">
    <w:name w:val="D095BEC73E634738A84326464DA557D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1">
    <w:name w:val="01416506B5F64D3CBBFD1F15D3DCDBB4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1">
    <w:name w:val="EDD020010FFD4A2F8316D5BF7EB1D33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1">
    <w:name w:val="2B3A7892007A45DFB158F3FA79D0085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1">
    <w:name w:val="A01BC53FD3914347AE106D8AFFA8498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1">
    <w:name w:val="0808AC10CB734C85A5F22F3B5F999DE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1">
    <w:name w:val="177C81A3882244C791359B65C35892A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1">
    <w:name w:val="7E0F3B58F01F4921B561D30285A9D7E4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1">
    <w:name w:val="3E7456C24C474D4C8001A2C43DE46DB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1">
    <w:name w:val="1F629319DCE948EB95190C2D298AD7D9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1">
    <w:name w:val="4EBEC9712C4C421E992CAF148D67875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1">
    <w:name w:val="9688D7FDF54B40EB9E0DEAAF8EFECF0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1">
    <w:name w:val="3B64B1AD986D4E4082E1A80D961E50D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1">
    <w:name w:val="7E12FC2DE9E242BEBFFBEE395BA5330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1">
    <w:name w:val="7B1541DA516C4FC3A65AC081819E54C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1">
    <w:name w:val="2FDC951B34384A5FA76CC9FCCA3B05C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1">
    <w:name w:val="B5331FD54D1C45049B18F7B6A17CBA4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1">
    <w:name w:val="1DBCA79FECAD41C78FF59079CD03A14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1">
    <w:name w:val="80FB30760B4B45148CA8371D07DCAB6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1">
    <w:name w:val="2D9E1A2885C9439DB5828E615031325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1">
    <w:name w:val="BE82BEFDA43F4A53A65BBDCE3E7A629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1">
    <w:name w:val="A217E044B226470EB375939091ED9FF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1">
    <w:name w:val="B8754307758743A49A60D555A1284E5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1">
    <w:name w:val="45025EE10C234897A570F4E23121110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1">
    <w:name w:val="6D4063CD34DF44F98422BDAC61E5C9D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1">
    <w:name w:val="ED33D69F6C78434BA84D6714F38788F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1">
    <w:name w:val="218F6699A7B04E67A97E778CEDA7763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1">
    <w:name w:val="2BB54E05328F4C20B93507338069015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1">
    <w:name w:val="EFDEC3385B7D4F01B45838B26EB5203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1">
    <w:name w:val="03ADB32C70144B60882A1B85B05C02D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1">
    <w:name w:val="165CBD378013436D9A12F2A0428079E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1">
    <w:name w:val="A2F1BA9DAD03446BB14D8ED73C026CE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1">
    <w:name w:val="C8CB65C4BBC24B97A0679D3F1418205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1">
    <w:name w:val="8EA20C07709141CB9225587599815B4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1">
    <w:name w:val="663239A5356E4F9B93653ED74CA3856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1">
    <w:name w:val="AE1BD3825F5448F995CA9B6989F1560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1">
    <w:name w:val="BB7DF59765B042F0A128B5F11EDC12B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1">
    <w:name w:val="E9BCF33D759446A1BF0DA49CEA7C3A4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1">
    <w:name w:val="0E4CCBD1F45D4F3FA0A182E98F66E1C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1">
    <w:name w:val="FA7307BFE12B4BA2B37A4CB7A02DAE3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1">
    <w:name w:val="622CB189B7124184B3D0136F016D6B9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2314C"/>
    <w:rPr>
      <w:rFonts w:eastAsia="Batang" w:cstheme="minorHAnsi"/>
      <w:b/>
      <w:bCs/>
      <w:sz w:val="24"/>
      <w:szCs w:val="24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2314C"/>
    <w:rPr>
      <w:rFonts w:eastAsia="Batang" w:cstheme="minorHAnsi"/>
      <w:b/>
      <w:bCs/>
      <w:iCs/>
      <w:kern w:val="18"/>
      <w:sz w:val="24"/>
      <w:szCs w:val="24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314C"/>
    <w:rPr>
      <w:rFonts w:eastAsia="Batang" w:cstheme="minorHAnsi"/>
      <w:b/>
      <w:bCs/>
      <w:kern w:val="18"/>
      <w:lang w:val="es-MX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62314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14C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14C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14C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1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0770EE05AF34C10935D4C016A4798684">
    <w:name w:val="A0770EE05AF34C10935D4C016A479868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BB37ECA34114267ACFC912AC7BB93C53">
    <w:name w:val="6BB37ECA34114267ACFC912AC7BB93C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3">
    <w:name w:val="EF1C63D07F554A769F9253470B9E5F9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2">
    <w:name w:val="B5C256341D794185B1833D00ECBE056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2">
    <w:name w:val="19E31EDBF9744BD5985D5D6E2BEB253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2">
    <w:name w:val="25983E59CC9847EE8B9C1D71EE5CAB3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2">
    <w:name w:val="39C1E01D74F3417EA702ABAFC9E37B1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F9C48A7F104D2597F98134E4E333221">
    <w:name w:val="2CF9C48A7F104D2597F98134E4E3332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2">
    <w:name w:val="9441B55EEC8C4664913BD0262B3B281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2">
    <w:name w:val="8D7E9A3F46FA4047BC7B6ED790F0D64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2">
    <w:name w:val="90C8A0D8054C4F7A8F754681EAB560E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2">
    <w:name w:val="170B864922D4454CA08663BB45180E0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2">
    <w:name w:val="68889E4652BB4DAFAF23FC06157307B8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2">
    <w:name w:val="211CC974D44745BE9A13949CF410C3F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2">
    <w:name w:val="E3278D78CEAA40519E3C6B39C7EE2BD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3">
    <w:name w:val="87CE483E0C964A888279664C8D405C6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3">
    <w:name w:val="4E430BBCB2AE49E3BBC75341C91AFEA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3">
    <w:name w:val="31A36C5EDB694AC8B8EDCBA29B4D406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3">
    <w:name w:val="5590F8391C5F41C5810D446904AFEC6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3">
    <w:name w:val="F8A99D25350F451F944DFE5B049CEF4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3">
    <w:name w:val="651E7FDE452247239BF7E39272FE0BA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2">
    <w:name w:val="6AF1DA50701C4E6C9C9F6EB4DA04572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3">
    <w:name w:val="A050C3F31FB84D2785D778787383359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2">
    <w:name w:val="EC734A9227344951945E5F2FDECE5CA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2">
    <w:name w:val="1D52C3B59F114A1F97F20FAB910039E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2">
    <w:name w:val="C3345CF1524149BBA79588CB7348C80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2">
    <w:name w:val="D9DBDF3735D8417790CF429AE19C133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2">
    <w:name w:val="D095BEC73E634738A84326464DA557D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2">
    <w:name w:val="01416506B5F64D3CBBFD1F15D3DCDBB4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2">
    <w:name w:val="EDD020010FFD4A2F8316D5BF7EB1D33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2">
    <w:name w:val="2B3A7892007A45DFB158F3FA79D0085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2">
    <w:name w:val="A01BC53FD3914347AE106D8AFFA8498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2">
    <w:name w:val="0808AC10CB734C85A5F22F3B5F999DE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2">
    <w:name w:val="177C81A3882244C791359B65C35892AA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2">
    <w:name w:val="7E0F3B58F01F4921B561D30285A9D7E4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2">
    <w:name w:val="3E7456C24C474D4C8001A2C43DE46DB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2">
    <w:name w:val="1F629319DCE948EB95190C2D298AD7D9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2">
    <w:name w:val="4EBEC9712C4C421E992CAF148D67875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2">
    <w:name w:val="9688D7FDF54B40EB9E0DEAAF8EFECF0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2">
    <w:name w:val="3B64B1AD986D4E4082E1A80D961E50D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2">
    <w:name w:val="7E12FC2DE9E242BEBFFBEE395BA5330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2">
    <w:name w:val="7B1541DA516C4FC3A65AC081819E54C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2">
    <w:name w:val="2FDC951B34384A5FA76CC9FCCA3B05C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2">
    <w:name w:val="B5331FD54D1C45049B18F7B6A17CBA4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2">
    <w:name w:val="1DBCA79FECAD41C78FF59079CD03A14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2">
    <w:name w:val="80FB30760B4B45148CA8371D07DCAB6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2">
    <w:name w:val="2D9E1A2885C9439DB5828E615031325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2">
    <w:name w:val="BE82BEFDA43F4A53A65BBDCE3E7A629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2">
    <w:name w:val="A217E044B226470EB375939091ED9FF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2">
    <w:name w:val="B8754307758743A49A60D555A1284E5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2">
    <w:name w:val="45025EE10C234897A570F4E23121110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2">
    <w:name w:val="6D4063CD34DF44F98422BDAC61E5C9D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2">
    <w:name w:val="ED33D69F6C78434BA84D6714F38788F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2">
    <w:name w:val="218F6699A7B04E67A97E778CEDA7763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2">
    <w:name w:val="2BB54E05328F4C20B93507338069015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2">
    <w:name w:val="EFDEC3385B7D4F01B45838B26EB5203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2">
    <w:name w:val="03ADB32C70144B60882A1B85B05C02D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2">
    <w:name w:val="165CBD378013436D9A12F2A0428079E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2">
    <w:name w:val="A2F1BA9DAD03446BB14D8ED73C026CE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2">
    <w:name w:val="C8CB65C4BBC24B97A0679D3F1418205A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2">
    <w:name w:val="8EA20C07709141CB9225587599815B4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2">
    <w:name w:val="663239A5356E4F9B93653ED74CA3856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2">
    <w:name w:val="AE1BD3825F5448F995CA9B6989F1560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2">
    <w:name w:val="BB7DF59765B042F0A128B5F11EDC12B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2">
    <w:name w:val="E9BCF33D759446A1BF0DA49CEA7C3A4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2">
    <w:name w:val="0E4CCBD1F45D4F3FA0A182E98F66E1C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2">
    <w:name w:val="FA7307BFE12B4BA2B37A4CB7A02DAE3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2">
    <w:name w:val="622CB189B7124184B3D0136F016D6B9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5">
    <w:name w:val="A0770EE05AF34C10935D4C016A479868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BB37ECA34114267ACFC912AC7BB93C54">
    <w:name w:val="6BB37ECA34114267ACFC912AC7BB93C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4">
    <w:name w:val="EF1C63D07F554A769F9253470B9E5F9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3">
    <w:name w:val="B5C256341D794185B1833D00ECBE056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3">
    <w:name w:val="19E31EDBF9744BD5985D5D6E2BEB253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3">
    <w:name w:val="25983E59CC9847EE8B9C1D71EE5CAB3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3">
    <w:name w:val="39C1E01D74F3417EA702ABAFC9E37B1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F9C48A7F104D2597F98134E4E333222">
    <w:name w:val="2CF9C48A7F104D2597F98134E4E3332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3">
    <w:name w:val="9441B55EEC8C4664913BD0262B3B281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3">
    <w:name w:val="8D7E9A3F46FA4047BC7B6ED790F0D64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3">
    <w:name w:val="90C8A0D8054C4F7A8F754681EAB560E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3">
    <w:name w:val="170B864922D4454CA08663BB45180E0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3">
    <w:name w:val="68889E4652BB4DAFAF23FC06157307B8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3">
    <w:name w:val="211CC974D44745BE9A13949CF410C3F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3">
    <w:name w:val="E3278D78CEAA40519E3C6B39C7EE2BD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4">
    <w:name w:val="87CE483E0C964A888279664C8D405C6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4">
    <w:name w:val="4E430BBCB2AE49E3BBC75341C91AFEA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4">
    <w:name w:val="31A36C5EDB694AC8B8EDCBA29B4D406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4">
    <w:name w:val="5590F8391C5F41C5810D446904AFEC6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4">
    <w:name w:val="F8A99D25350F451F944DFE5B049CEF4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4">
    <w:name w:val="651E7FDE452247239BF7E39272FE0BA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3">
    <w:name w:val="6AF1DA50701C4E6C9C9F6EB4DA04572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4">
    <w:name w:val="A050C3F31FB84D2785D778787383359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3">
    <w:name w:val="EC734A9227344951945E5F2FDECE5CA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3">
    <w:name w:val="1D52C3B59F114A1F97F20FAB910039E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3">
    <w:name w:val="C3345CF1524149BBA79588CB7348C80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3">
    <w:name w:val="D9DBDF3735D8417790CF429AE19C133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3">
    <w:name w:val="D095BEC73E634738A84326464DA557D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3">
    <w:name w:val="01416506B5F64D3CBBFD1F15D3DCDBB4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3">
    <w:name w:val="EDD020010FFD4A2F8316D5BF7EB1D33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3">
    <w:name w:val="2B3A7892007A45DFB158F3FA79D0085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3">
    <w:name w:val="A01BC53FD3914347AE106D8AFFA8498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3">
    <w:name w:val="0808AC10CB734C85A5F22F3B5F999DE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3">
    <w:name w:val="177C81A3882244C791359B65C35892AA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3">
    <w:name w:val="7E0F3B58F01F4921B561D30285A9D7E4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3">
    <w:name w:val="3E7456C24C474D4C8001A2C43DE46DB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3">
    <w:name w:val="1F629319DCE948EB95190C2D298AD7D9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3">
    <w:name w:val="4EBEC9712C4C421E992CAF148D67875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3">
    <w:name w:val="9688D7FDF54B40EB9E0DEAAF8EFECF0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3">
    <w:name w:val="3B64B1AD986D4E4082E1A80D961E50D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3">
    <w:name w:val="7E12FC2DE9E242BEBFFBEE395BA5330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3">
    <w:name w:val="7B1541DA516C4FC3A65AC081819E54C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3">
    <w:name w:val="2FDC951B34384A5FA76CC9FCCA3B05C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3">
    <w:name w:val="B5331FD54D1C45049B18F7B6A17CBA4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3">
    <w:name w:val="1DBCA79FECAD41C78FF59079CD03A14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3">
    <w:name w:val="80FB30760B4B45148CA8371D07DCAB6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3">
    <w:name w:val="2D9E1A2885C9439DB5828E615031325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3">
    <w:name w:val="BE82BEFDA43F4A53A65BBDCE3E7A629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3">
    <w:name w:val="A217E044B226470EB375939091ED9FF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3">
    <w:name w:val="B8754307758743A49A60D555A1284E5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3">
    <w:name w:val="45025EE10C234897A570F4E23121110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3">
    <w:name w:val="6D4063CD34DF44F98422BDAC61E5C9D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3">
    <w:name w:val="ED33D69F6C78434BA84D6714F38788F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3">
    <w:name w:val="218F6699A7B04E67A97E778CEDA7763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3">
    <w:name w:val="2BB54E05328F4C20B93507338069015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3">
    <w:name w:val="EFDEC3385B7D4F01B45838B26EB5203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3">
    <w:name w:val="03ADB32C70144B60882A1B85B05C02D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3">
    <w:name w:val="165CBD378013436D9A12F2A0428079E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3">
    <w:name w:val="A2F1BA9DAD03446BB14D8ED73C026CE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3">
    <w:name w:val="C8CB65C4BBC24B97A0679D3F1418205A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3">
    <w:name w:val="8EA20C07709141CB9225587599815B4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3">
    <w:name w:val="663239A5356E4F9B93653ED74CA3856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3">
    <w:name w:val="AE1BD3825F5448F995CA9B6989F1560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3">
    <w:name w:val="BB7DF59765B042F0A128B5F11EDC12B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3">
    <w:name w:val="E9BCF33D759446A1BF0DA49CEA7C3A4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3">
    <w:name w:val="0E4CCBD1F45D4F3FA0A182E98F66E1C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3">
    <w:name w:val="FA7307BFE12B4BA2B37A4CB7A02DAE3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3">
    <w:name w:val="622CB189B7124184B3D0136F016D6B9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6">
    <w:name w:val="A0770EE05AF34C10935D4C016A4798686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3A119162C5C44B28C37800078D9B983">
    <w:name w:val="13A119162C5C44B28C37800078D9B983"/>
    <w:rsid w:val="0062314C"/>
    <w:rPr>
      <w:lang w:val="es-ES" w:eastAsia="es-ES"/>
    </w:rPr>
  </w:style>
  <w:style w:type="paragraph" w:customStyle="1" w:styleId="3DF999739F024D138B68B91C6DBE8A1E">
    <w:name w:val="3DF999739F024D138B68B91C6DBE8A1E"/>
    <w:rsid w:val="0062314C"/>
    <w:rPr>
      <w:lang w:val="es-ES" w:eastAsia="es-ES"/>
    </w:rPr>
  </w:style>
  <w:style w:type="paragraph" w:customStyle="1" w:styleId="CC810DBCE1FF4BE6A84606FBA63E0778">
    <w:name w:val="CC810DBCE1FF4BE6A84606FBA63E0778"/>
    <w:rsid w:val="0062314C"/>
    <w:rPr>
      <w:lang w:val="es-ES" w:eastAsia="es-ES"/>
    </w:rPr>
  </w:style>
  <w:style w:type="paragraph" w:customStyle="1" w:styleId="89916FC985EA406C85E3158E90B0CFAC">
    <w:name w:val="89916FC985EA406C85E3158E90B0CFAC"/>
    <w:rsid w:val="0062314C"/>
    <w:rPr>
      <w:lang w:val="es-ES" w:eastAsia="es-ES"/>
    </w:rPr>
  </w:style>
  <w:style w:type="paragraph" w:customStyle="1" w:styleId="C0D17D10FF5741AA94A7AB5A8C7A8F11">
    <w:name w:val="C0D17D10FF5741AA94A7AB5A8C7A8F11"/>
    <w:rsid w:val="0062314C"/>
    <w:rPr>
      <w:lang w:val="es-ES" w:eastAsia="es-ES"/>
    </w:rPr>
  </w:style>
  <w:style w:type="paragraph" w:customStyle="1" w:styleId="3D517C07DF284A0DB6FEF6003AF6DDE3">
    <w:name w:val="3D517C07DF284A0DB6FEF6003AF6DDE3"/>
    <w:rsid w:val="0062314C"/>
    <w:rPr>
      <w:lang w:val="es-ES" w:eastAsia="es-ES"/>
    </w:rPr>
  </w:style>
  <w:style w:type="paragraph" w:customStyle="1" w:styleId="CBABE595ACCC4765ACACF54D80A6FB4D">
    <w:name w:val="CBABE595ACCC4765ACACF54D80A6FB4D"/>
    <w:rsid w:val="0062314C"/>
    <w:rPr>
      <w:lang w:val="es-ES" w:eastAsia="es-ES"/>
    </w:rPr>
  </w:style>
  <w:style w:type="paragraph" w:customStyle="1" w:styleId="EDA3FA84E1A84E64B7EF7B4EDC0F4CFF">
    <w:name w:val="EDA3FA84E1A84E64B7EF7B4EDC0F4CFF"/>
    <w:rsid w:val="0062314C"/>
    <w:rPr>
      <w:lang w:val="es-ES" w:eastAsia="es-ES"/>
    </w:rPr>
  </w:style>
  <w:style w:type="paragraph" w:customStyle="1" w:styleId="382D7ED930E34DAEBFF1FBFF785473DF">
    <w:name w:val="382D7ED930E34DAEBFF1FBFF785473DF"/>
    <w:rsid w:val="0062314C"/>
    <w:rPr>
      <w:lang w:val="es-ES" w:eastAsia="es-ES"/>
    </w:rPr>
  </w:style>
  <w:style w:type="paragraph" w:customStyle="1" w:styleId="8618201CE6DF40E6AC726C01F1C04D27">
    <w:name w:val="8618201CE6DF40E6AC726C01F1C04D27"/>
    <w:rsid w:val="0062314C"/>
    <w:rPr>
      <w:lang w:val="es-ES" w:eastAsia="es-ES"/>
    </w:rPr>
  </w:style>
  <w:style w:type="paragraph" w:customStyle="1" w:styleId="1EA5DB262499499C8A51528C0B507CD0">
    <w:name w:val="1EA5DB262499499C8A51528C0B507CD0"/>
    <w:rsid w:val="0062314C"/>
    <w:rPr>
      <w:lang w:val="es-ES" w:eastAsia="es-ES"/>
    </w:rPr>
  </w:style>
  <w:style w:type="paragraph" w:customStyle="1" w:styleId="3E0E0931B2EA46BEA696183EE0E0A06A">
    <w:name w:val="3E0E0931B2EA46BEA696183EE0E0A06A"/>
    <w:rsid w:val="0062314C"/>
    <w:rPr>
      <w:lang w:val="es-ES" w:eastAsia="es-ES"/>
    </w:rPr>
  </w:style>
  <w:style w:type="paragraph" w:customStyle="1" w:styleId="42DE8543B327446289647913BB9A625C">
    <w:name w:val="42DE8543B327446289647913BB9A625C"/>
    <w:rsid w:val="0062314C"/>
    <w:rPr>
      <w:lang w:val="es-ES" w:eastAsia="es-ES"/>
    </w:rPr>
  </w:style>
  <w:style w:type="paragraph" w:customStyle="1" w:styleId="CDA3257526404BAB9595BE81749536E8">
    <w:name w:val="CDA3257526404BAB9595BE81749536E8"/>
    <w:rsid w:val="0062314C"/>
    <w:rPr>
      <w:lang w:val="es-ES" w:eastAsia="es-ES"/>
    </w:rPr>
  </w:style>
  <w:style w:type="paragraph" w:customStyle="1" w:styleId="6A6B3DC0ECB74FE5A0249E8957E792D6">
    <w:name w:val="6A6B3DC0ECB74FE5A0249E8957E792D6"/>
    <w:rsid w:val="0062314C"/>
    <w:rPr>
      <w:lang w:val="es-ES" w:eastAsia="es-ES"/>
    </w:rPr>
  </w:style>
  <w:style w:type="paragraph" w:customStyle="1" w:styleId="6D06FCD31CD34CC0B3BE0D136114BEB9">
    <w:name w:val="6D06FCD31CD34CC0B3BE0D136114BEB9"/>
    <w:rsid w:val="0062314C"/>
    <w:rPr>
      <w:lang w:val="es-ES" w:eastAsia="es-ES"/>
    </w:rPr>
  </w:style>
  <w:style w:type="paragraph" w:customStyle="1" w:styleId="BDF2B0AB58BF4CA2B21B33D7A0FAD305">
    <w:name w:val="BDF2B0AB58BF4CA2B21B33D7A0FAD305"/>
    <w:rsid w:val="0062314C"/>
    <w:rPr>
      <w:lang w:val="es-ES" w:eastAsia="es-ES"/>
    </w:rPr>
  </w:style>
  <w:style w:type="paragraph" w:customStyle="1" w:styleId="517609E9FF32454B89C54E7182A49FFE">
    <w:name w:val="517609E9FF32454B89C54E7182A49FFE"/>
    <w:rsid w:val="0062314C"/>
    <w:rPr>
      <w:lang w:val="es-ES" w:eastAsia="es-ES"/>
    </w:rPr>
  </w:style>
  <w:style w:type="paragraph" w:customStyle="1" w:styleId="EBBBBE23B6CF40C48B54980E36612587">
    <w:name w:val="EBBBBE23B6CF40C48B54980E36612587"/>
    <w:rsid w:val="0062314C"/>
    <w:rPr>
      <w:lang w:val="es-ES" w:eastAsia="es-ES"/>
    </w:rPr>
  </w:style>
  <w:style w:type="paragraph" w:customStyle="1" w:styleId="81826B8117794B089006C47F8621B187">
    <w:name w:val="81826B8117794B089006C47F8621B187"/>
    <w:rsid w:val="0062314C"/>
    <w:rPr>
      <w:lang w:val="es-ES" w:eastAsia="es-ES"/>
    </w:rPr>
  </w:style>
  <w:style w:type="paragraph" w:customStyle="1" w:styleId="9EF115AEE2EB4CEF888020EB858B3C85">
    <w:name w:val="9EF115AEE2EB4CEF888020EB858B3C85"/>
    <w:rsid w:val="0062314C"/>
    <w:rPr>
      <w:lang w:val="es-ES" w:eastAsia="es-ES"/>
    </w:rPr>
  </w:style>
  <w:style w:type="paragraph" w:customStyle="1" w:styleId="54ACB48527FB4C75B60F9DB006B6ED60">
    <w:name w:val="54ACB48527FB4C75B60F9DB006B6ED60"/>
    <w:rsid w:val="0062314C"/>
    <w:rPr>
      <w:lang w:val="es-ES" w:eastAsia="es-ES"/>
    </w:rPr>
  </w:style>
  <w:style w:type="paragraph" w:customStyle="1" w:styleId="730F642375AB46EFA0EF3A00A508C915">
    <w:name w:val="730F642375AB46EFA0EF3A00A508C915"/>
    <w:rsid w:val="0062314C"/>
    <w:rPr>
      <w:lang w:val="es-ES" w:eastAsia="es-ES"/>
    </w:rPr>
  </w:style>
  <w:style w:type="paragraph" w:customStyle="1" w:styleId="B0603F7F0B754FA9896C9769458907EE">
    <w:name w:val="B0603F7F0B754FA9896C9769458907EE"/>
    <w:rsid w:val="0062314C"/>
    <w:rPr>
      <w:lang w:val="es-ES" w:eastAsia="es-ES"/>
    </w:rPr>
  </w:style>
  <w:style w:type="paragraph" w:customStyle="1" w:styleId="71AA27A024C14773BD9BE9DA022CD1E7">
    <w:name w:val="71AA27A024C14773BD9BE9DA022CD1E7"/>
    <w:rsid w:val="0062314C"/>
    <w:rPr>
      <w:lang w:val="es-ES" w:eastAsia="es-ES"/>
    </w:rPr>
  </w:style>
  <w:style w:type="paragraph" w:customStyle="1" w:styleId="793F812001AC454E9102B9C6C141275F">
    <w:name w:val="793F812001AC454E9102B9C6C141275F"/>
    <w:rsid w:val="0062314C"/>
    <w:rPr>
      <w:lang w:val="es-ES" w:eastAsia="es-ES"/>
    </w:rPr>
  </w:style>
  <w:style w:type="paragraph" w:customStyle="1" w:styleId="C2FA6E5C3924473FAFB2CEA56059E5A6">
    <w:name w:val="C2FA6E5C3924473FAFB2CEA56059E5A6"/>
    <w:rsid w:val="0062314C"/>
    <w:rPr>
      <w:lang w:val="es-ES" w:eastAsia="es-ES"/>
    </w:rPr>
  </w:style>
  <w:style w:type="paragraph" w:customStyle="1" w:styleId="6BB37ECA34114267ACFC912AC7BB93C55">
    <w:name w:val="6BB37ECA34114267ACFC912AC7BB93C5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5">
    <w:name w:val="EF1C63D07F554A769F9253470B9E5F91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3A119162C5C44B28C37800078D9B9831">
    <w:name w:val="13A119162C5C44B28C37800078D9B98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DF999739F024D138B68B91C6DBE8A1E1">
    <w:name w:val="3DF999739F024D138B68B91C6DBE8A1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C810DBCE1FF4BE6A84606FBA63E07781">
    <w:name w:val="CC810DBCE1FF4BE6A84606FBA63E077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9916FC985EA406C85E3158E90B0CFAC1">
    <w:name w:val="89916FC985EA406C85E3158E90B0CFA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DA3257526404BAB9595BE81749536E81">
    <w:name w:val="CDA3257526404BAB9595BE81749536E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6B3DC0ECB74FE5A0249E8957E792D61">
    <w:name w:val="6A6B3DC0ECB74FE5A0249E8957E792D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EA5DB262499499C8A51528C0B507CD01">
    <w:name w:val="1EA5DB262499499C8A51528C0B507CD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0E0931B2EA46BEA696183EE0E0A06A1">
    <w:name w:val="3E0E0931B2EA46BEA696183EE0E0A06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DE8543B327446289647913BB9A625C1">
    <w:name w:val="42DE8543B327446289647913BB9A625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4">
    <w:name w:val="B5C256341D794185B1833D00ECBE056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4">
    <w:name w:val="19E31EDBF9744BD5985D5D6E2BEB2537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4">
    <w:name w:val="25983E59CC9847EE8B9C1D71EE5CAB3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4">
    <w:name w:val="8D7E9A3F46FA4047BC7B6ED790F0D64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4">
    <w:name w:val="90C8A0D8054C4F7A8F754681EAB560E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4">
    <w:name w:val="170B864922D4454CA08663BB45180E0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4">
    <w:name w:val="68889E4652BB4DAFAF23FC06157307B8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4">
    <w:name w:val="211CC974D44745BE9A13949CF410C3F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4">
    <w:name w:val="E3278D78CEAA40519E3C6B39C7EE2BD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4ACB48527FB4C75B60F9DB006B6ED601">
    <w:name w:val="54ACB48527FB4C75B60F9DB006B6ED6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06FCD31CD34CC0B3BE0D136114BEB91">
    <w:name w:val="6D06FCD31CD34CC0B3BE0D136114BEB9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DF2B0AB58BF4CA2B21B33D7A0FAD3051">
    <w:name w:val="BDF2B0AB58BF4CA2B21B33D7A0FAD30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BBBBE23B6CF40C48B54980E366125871">
    <w:name w:val="EBBBBE23B6CF40C48B54980E3661258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EF115AEE2EB4CEF888020EB858B3C851">
    <w:name w:val="9EF115AEE2EB4CEF888020EB858B3C8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4">
    <w:name w:val="EC734A9227344951945E5F2FDECE5CAB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4">
    <w:name w:val="1D52C3B59F114A1F97F20FAB910039E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4">
    <w:name w:val="C3345CF1524149BBA79588CB7348C80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4">
    <w:name w:val="D9DBDF3735D8417790CF429AE19C133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4">
    <w:name w:val="D095BEC73E634738A84326464DA557D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4">
    <w:name w:val="01416506B5F64D3CBBFD1F15D3DCDBB4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4">
    <w:name w:val="EDD020010FFD4A2F8316D5BF7EB1D33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4">
    <w:name w:val="2B3A7892007A45DFB158F3FA79D0085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4">
    <w:name w:val="A01BC53FD3914347AE106D8AFFA8498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4">
    <w:name w:val="0808AC10CB734C85A5F22F3B5F999DE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4">
    <w:name w:val="177C81A3882244C791359B65C35892AA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4">
    <w:name w:val="7E0F3B58F01F4921B561D30285A9D7E4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4">
    <w:name w:val="3E7456C24C474D4C8001A2C43DE46DB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4">
    <w:name w:val="1F629319DCE948EB95190C2D298AD7D9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4">
    <w:name w:val="4EBEC9712C4C421E992CAF148D67875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4">
    <w:name w:val="9688D7FDF54B40EB9E0DEAAF8EFECF0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4">
    <w:name w:val="3B64B1AD986D4E4082E1A80D961E50D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4">
    <w:name w:val="7E12FC2DE9E242BEBFFBEE395BA5330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4">
    <w:name w:val="7B1541DA516C4FC3A65AC081819E54C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4">
    <w:name w:val="2FDC951B34384A5FA76CC9FCCA3B05C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4">
    <w:name w:val="B5331FD54D1C45049B18F7B6A17CBA4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4">
    <w:name w:val="1DBCA79FECAD41C78FF59079CD03A14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4">
    <w:name w:val="80FB30760B4B45148CA8371D07DCAB6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4">
    <w:name w:val="2D9E1A2885C9439DB5828E615031325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30F642375AB46EFA0EF3A00A508C9151">
    <w:name w:val="730F642375AB46EFA0EF3A00A508C91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0603F7F0B754FA9896C9769458907EE1">
    <w:name w:val="B0603F7F0B754FA9896C9769458907E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1AA27A024C14773BD9BE9DA022CD1E71">
    <w:name w:val="71AA27A024C14773BD9BE9DA022CD1E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93F812001AC454E9102B9C6C141275F1">
    <w:name w:val="793F812001AC454E9102B9C6C141275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2FA6E5C3924473FAFB2CEA56059E5A61">
    <w:name w:val="C2FA6E5C3924473FAFB2CEA56059E5A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4">
    <w:name w:val="2BB54E05328F4C20B93507338069015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4">
    <w:name w:val="EFDEC3385B7D4F01B45838B26EB5203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4">
    <w:name w:val="03ADB32C70144B60882A1B85B05C02D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4">
    <w:name w:val="165CBD378013436D9A12F2A0428079E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4">
    <w:name w:val="A2F1BA9DAD03446BB14D8ED73C026CE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4">
    <w:name w:val="C8CB65C4BBC24B97A0679D3F1418205A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4">
    <w:name w:val="8EA20C07709141CB9225587599815B4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4">
    <w:name w:val="663239A5356E4F9B93653ED74CA3856B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4">
    <w:name w:val="AE1BD3825F5448F995CA9B6989F1560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4">
    <w:name w:val="BB7DF59765B042F0A128B5F11EDC12B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4">
    <w:name w:val="E9BCF33D759446A1BF0DA49CEA7C3A4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4">
    <w:name w:val="0E4CCBD1F45D4F3FA0A182E98F66E1C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4">
    <w:name w:val="FA7307BFE12B4BA2B37A4CB7A02DAE3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4">
    <w:name w:val="622CB189B7124184B3D0136F016D6B9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7">
    <w:name w:val="A0770EE05AF34C10935D4C016A4798687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1C40F63A2F5419DA67CE77E05485DBF">
    <w:name w:val="61C40F63A2F5419DA67CE77E05485DBF"/>
    <w:rsid w:val="0062314C"/>
    <w:rPr>
      <w:lang w:val="es-ES" w:eastAsia="es-ES"/>
    </w:rPr>
  </w:style>
  <w:style w:type="paragraph" w:customStyle="1" w:styleId="711AB3D7FA9E45A4BC1E3FEEB7B371BE">
    <w:name w:val="711AB3D7FA9E45A4BC1E3FEEB7B371BE"/>
    <w:rsid w:val="0062314C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61AD6-CDA6-4838-ABB1-ED71FC0D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21A28-21FB-4787-BF53-D5959C4A5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5E6C6D-ABC5-4396-A076-91C6EF5B29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1B15C7-C560-4E73-A491-E76C400B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Ficha Tecnica de Proyecto (2)</Template>
  <TotalTime>183</TotalTime>
  <Pages>7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</dc:creator>
  <cp:keywords/>
  <dc:description/>
  <cp:lastModifiedBy>Hector Ardon</cp:lastModifiedBy>
  <cp:revision>8</cp:revision>
  <dcterms:created xsi:type="dcterms:W3CDTF">2019-07-23T15:20:00Z</dcterms:created>
  <dcterms:modified xsi:type="dcterms:W3CDTF">2019-11-22T19:55:00Z</dcterms:modified>
</cp:coreProperties>
</file>