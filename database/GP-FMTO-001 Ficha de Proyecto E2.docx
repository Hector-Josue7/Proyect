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0DA93" w14:textId="6BFF9938" w:rsidR="00003BD6" w:rsidRPr="00003BD6" w:rsidRDefault="001D6BBB" w:rsidP="00003BD6">
      <w:pPr>
        <w:pStyle w:val="Ttulo1"/>
      </w:pPr>
      <w:r w:rsidRPr="00003BD6">
        <w:t>DATOS GENERALES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564"/>
      </w:tblGrid>
      <w:tr w:rsidR="000D5B87" w:rsidRPr="0085281E" w14:paraId="5C3DA477" w14:textId="77777777" w:rsidTr="000D5B87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DCDD1" w14:textId="25768425" w:rsidR="000D5B87" w:rsidRPr="00ED393E" w:rsidRDefault="0085281E" w:rsidP="00ED393E">
            <w:pPr>
              <w:pStyle w:val="Ttulo2"/>
            </w:pPr>
            <w:r w:rsidRPr="00ED393E">
              <w:t>IDENTIFICACIÓN</w:t>
            </w:r>
            <w:r w:rsidR="000D5B87" w:rsidRPr="00ED393E">
              <w:t xml:space="preserve"> DEL PROYECTO</w:t>
            </w:r>
          </w:p>
        </w:tc>
      </w:tr>
      <w:tr w:rsidR="008A2B92" w:rsidRPr="0085281E" w14:paraId="41B19843" w14:textId="11C969B9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79E2" w14:textId="482584D8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NOMBRE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13151993"/>
            <w:placeholder>
              <w:docPart w:val="6BB37ECA34114267ACFC912AC7BB93C5"/>
            </w:placeholder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E99726" w14:textId="21566BF0" w:rsidR="008A2B92" w:rsidRPr="0085281E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Base de datos: Rutinas de mantenimiento</w:t>
                </w:r>
              </w:p>
            </w:tc>
          </w:sdtContent>
        </w:sdt>
      </w:tr>
      <w:tr w:rsidR="008A2B92" w:rsidRPr="0085281E" w14:paraId="2C02AEFE" w14:textId="77777777" w:rsidTr="007735EB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A2B7" w14:textId="2959F584" w:rsidR="008A2B92" w:rsidRPr="0085281E" w:rsidRDefault="007735EB" w:rsidP="008A2B92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MASCARA DEL PROYECTO: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740986649"/>
            <w:placeholder>
              <w:docPart w:val="EF1C63D07F554A769F9253470B9E5F91"/>
            </w:placeholder>
            <w:showingPlcHdr/>
          </w:sdtPr>
          <w:sdtEndPr/>
          <w:sdtContent>
            <w:tc>
              <w:tcPr>
                <w:tcW w:w="65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8101501" w14:textId="04A61EE2" w:rsidR="008A2B92" w:rsidRPr="0085281E" w:rsidRDefault="008A2B92" w:rsidP="000D5B87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57F030E7" w14:textId="77773E18" w:rsidR="00C446C6" w:rsidRDefault="00BE228F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  <w:r w:rsidRPr="00183617">
        <w:rPr>
          <w:rFonts w:asciiTheme="minorHAnsi" w:eastAsia="Batang" w:hAnsiTheme="minorHAnsi" w:cstheme="minorHAnsi"/>
          <w:b/>
          <w:bCs/>
          <w:i/>
          <w:kern w:val="18"/>
          <w:sz w:val="18"/>
          <w:szCs w:val="18"/>
          <w:lang w:val="es-MX"/>
        </w:rPr>
        <w:t>Nota:</w:t>
      </w:r>
      <w:r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 xml:space="preserve"> En caso de que el proyecto este registrado en el Plan Integral de Inversiones utilizar el mismo nombre de proyecto</w:t>
      </w:r>
      <w:r w:rsidR="0085281E" w:rsidRPr="00183617"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  <w:t>.</w:t>
      </w:r>
    </w:p>
    <w:p w14:paraId="34960C91" w14:textId="77777777" w:rsidR="003701AA" w:rsidRPr="00183617" w:rsidRDefault="003701AA" w:rsidP="0085281E">
      <w:pPr>
        <w:ind w:left="425"/>
        <w:rPr>
          <w:rFonts w:asciiTheme="minorHAnsi" w:eastAsia="Batang" w:hAnsiTheme="minorHAnsi" w:cstheme="minorHAnsi"/>
          <w:i/>
          <w:kern w:val="18"/>
          <w:sz w:val="18"/>
          <w:szCs w:val="18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1250"/>
        <w:gridCol w:w="5373"/>
      </w:tblGrid>
      <w:tr w:rsidR="003701AA" w:rsidRPr="0085281E" w14:paraId="06F900EE" w14:textId="77777777" w:rsidTr="005456D8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383EE" w14:textId="77777777" w:rsidR="003701AA" w:rsidRPr="00ED393E" w:rsidRDefault="003701AA" w:rsidP="005456D8">
            <w:pPr>
              <w:pStyle w:val="Ttulo2"/>
            </w:pPr>
            <w:r w:rsidRPr="00ED393E">
              <w:t>LOCALIZACIÓN DEL PROYECTO</w:t>
            </w:r>
          </w:p>
        </w:tc>
      </w:tr>
      <w:tr w:rsidR="003701AA" w:rsidRPr="0085281E" w14:paraId="29E7A4BB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5582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DIRECCIÓN COMPLETA: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879611794"/>
            <w:placeholder>
              <w:docPart w:val="13A119162C5C44B28C37800078D9B983"/>
            </w:placeholder>
          </w:sdtPr>
          <w:sdtEndPr/>
          <w:sdtContent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343BD0" w14:textId="4F7AC202" w:rsidR="003701AA" w:rsidRPr="0085281E" w:rsidRDefault="00097B20" w:rsidP="00097B20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SEDE</w:t>
                </w:r>
              </w:p>
            </w:tc>
          </w:sdtContent>
        </w:sdt>
      </w:tr>
      <w:tr w:rsidR="003701AA" w:rsidRPr="0085281E" w14:paraId="11BE68CB" w14:textId="77777777" w:rsidTr="005456D8"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A771A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UBICACIÓN GEOGRÁFICA: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C83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LATITUD: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807735987"/>
            <w:placeholder>
              <w:docPart w:val="3DF999739F024D138B68B91C6DBE8A1E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CE0C66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65AFDCE0" w14:textId="77777777" w:rsidTr="005456D8"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6EF04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39ED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LONGITUD: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537780731"/>
            <w:placeholder>
              <w:docPart w:val="CC810DBCE1FF4BE6A84606FBA63E0778"/>
            </w:placeholder>
            <w:showingPlcHdr/>
          </w:sdtPr>
          <w:sdtEndPr/>
          <w:sdtContent>
            <w:tc>
              <w:tcPr>
                <w:tcW w:w="56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7D73243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3701AA" w:rsidRPr="0085281E" w14:paraId="3B754D14" w14:textId="77777777" w:rsidTr="005456D8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9617B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IMAGEN DE LA UBICACIÓN: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787317893"/>
            <w:placeholder>
              <w:docPart w:val="89916FC985EA406C85E3158E90B0CFAC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656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0DD78F0" w14:textId="77777777" w:rsidR="003701AA" w:rsidRPr="0085281E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  <w:bookmarkEnd w:id="0" w:displacedByCustomXml="next"/>
          </w:sdtContent>
        </w:sdt>
      </w:tr>
    </w:tbl>
    <w:p w14:paraId="1B711B8C" w14:textId="76C46931" w:rsidR="001F1EDB" w:rsidRDefault="001F1EDB" w:rsidP="000800A5">
      <w:pPr>
        <w:pStyle w:val="Ttulo2"/>
        <w:numPr>
          <w:ilvl w:val="0"/>
          <w:numId w:val="0"/>
        </w:numPr>
        <w:ind w:left="576"/>
        <w:rPr>
          <w:lang w:val="es-HN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5430"/>
      </w:tblGrid>
      <w:tr w:rsidR="003701AA" w:rsidRPr="0085281E" w14:paraId="363DEB7E" w14:textId="77777777" w:rsidTr="005456D8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98B3FF" w14:textId="77777777" w:rsidR="003701AA" w:rsidRPr="00ED393E" w:rsidRDefault="003701AA" w:rsidP="005456D8">
            <w:pPr>
              <w:pStyle w:val="Ttulo2"/>
            </w:pPr>
            <w:r w:rsidRPr="00ED393E">
              <w:t>DURACIÓN DEL PROYECTO</w:t>
            </w:r>
          </w:p>
        </w:tc>
      </w:tr>
      <w:tr w:rsidR="003701AA" w:rsidRPr="0085281E" w14:paraId="694D19F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020E9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INICIO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19401875"/>
            <w:placeholder>
              <w:docPart w:val="CDA3257526404BAB9595BE81749536E8"/>
            </w:placeholder>
            <w:date w:fullDate="2019-06-17T00:00:00Z"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7B3FD8" w14:textId="48DA50A1" w:rsidR="003701AA" w:rsidRPr="0085281E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1"/>
                    <w:szCs w:val="21"/>
                  </w:rPr>
                  <w:t>17/06/2019</w:t>
                </w:r>
              </w:p>
            </w:tc>
          </w:sdtContent>
        </w:sdt>
      </w:tr>
      <w:tr w:rsidR="003701AA" w:rsidRPr="0085281E" w14:paraId="04D921C5" w14:textId="77777777" w:rsidTr="005456D8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C52A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FECHA DE FIN EXTREMO</w:t>
            </w:r>
            <w:r w:rsidRPr="0085281E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:</w:t>
            </w:r>
          </w:p>
        </w:tc>
        <w:sdt>
          <w:sdtPr>
            <w:rPr>
              <w:rFonts w:eastAsia="Batang" w:cs="Arial"/>
              <w:kern w:val="18"/>
              <w:sz w:val="21"/>
              <w:szCs w:val="21"/>
              <w:lang w:val="es-MX"/>
            </w:rPr>
            <w:id w:val="2067370739"/>
            <w:placeholder>
              <w:docPart w:val="6A6B3DC0ECB74FE5A0249E8957E792D6"/>
            </w:placeholder>
            <w:showingPlcHdr/>
            <w:date>
              <w:dateFormat w:val="dd/MM/yyyy"/>
              <w:lid w:val="es-HN"/>
              <w:storeMappedDataAs w:val="dateTime"/>
              <w:calendar w:val="gregorian"/>
            </w:date>
          </w:sdtPr>
          <w:sdtEndPr/>
          <w:sdtContent>
            <w:tc>
              <w:tcPr>
                <w:tcW w:w="54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C3DAB16" w14:textId="716BD0D8" w:rsidR="003701AA" w:rsidRPr="0085281E" w:rsidRDefault="00CE097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14:paraId="68047210" w14:textId="77777777" w:rsidR="003701AA" w:rsidRPr="003701AA" w:rsidRDefault="003701AA" w:rsidP="003701AA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43"/>
        <w:gridCol w:w="939"/>
        <w:gridCol w:w="479"/>
        <w:gridCol w:w="758"/>
        <w:gridCol w:w="1084"/>
        <w:gridCol w:w="1418"/>
        <w:gridCol w:w="722"/>
        <w:gridCol w:w="1306"/>
      </w:tblGrid>
      <w:tr w:rsidR="003701AA" w:rsidRPr="00ED393E" w14:paraId="2D651814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3BFCFC" w14:textId="77777777" w:rsidR="003701AA" w:rsidRPr="00ED393E" w:rsidRDefault="003701AA" w:rsidP="005456D8">
            <w:pPr>
              <w:pStyle w:val="Ttulo2"/>
            </w:pPr>
            <w:r>
              <w:t>TIPO DE PROYECTO</w:t>
            </w:r>
          </w:p>
        </w:tc>
      </w:tr>
      <w:tr w:rsidR="003701AA" w:rsidRPr="0085281E" w14:paraId="782395DC" w14:textId="77777777" w:rsidTr="005456D8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598A83" w14:textId="77777777" w:rsidR="003701AA" w:rsidRPr="0085281E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Clasifique el proyecto según el tipo de inversión </w:t>
            </w:r>
          </w:p>
        </w:tc>
      </w:tr>
      <w:tr w:rsidR="003701AA" w14:paraId="1FA9667F" w14:textId="77777777" w:rsidTr="005456D8">
        <w:tc>
          <w:tcPr>
            <w:tcW w:w="3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03B3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INVERSIÓN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55749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3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4F975D" w14:textId="77777777" w:rsidR="003701AA" w:rsidRDefault="003701AA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3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7A24" w14:textId="77777777" w:rsidR="003701AA" w:rsidRPr="003A00CB" w:rsidRDefault="003701AA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Cs w:val="20"/>
                <w:lang w:val="es-MX"/>
              </w:rPr>
              <w:t>GASTO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201754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F508921" w14:textId="60B4E47A" w:rsidR="003701AA" w:rsidRDefault="00097B20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3701AA" w14:paraId="578188E5" w14:textId="77777777" w:rsidTr="005456D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DCFC2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TIPO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494075226"/>
            <w:placeholder>
              <w:docPart w:val="1EA5DB262499499C8A51528C0B507CD0"/>
            </w:placeholder>
            <w:comboBox>
              <w:listItem w:displayText="Técnicos" w:value="Técnicos"/>
              <w:listItem w:displayText="Obras Civiles " w:value="Obras Civiles "/>
              <w:listItem w:displayText="Seguridad Aeronáutica" w:value="Seguridad Aeronáutica"/>
              <w:listItem w:displayText="Técnología Informática" w:value="Técnología Informática"/>
              <w:listItem w:displayText="Gestión" w:value="Gestión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A8131A" w14:textId="05D7ED40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proofErr w:type="spellStart"/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>Técnología</w:t>
                </w:r>
                <w:proofErr w:type="spellEnd"/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 xml:space="preserve"> Informática</w:t>
                </w:r>
              </w:p>
            </w:tc>
          </w:sdtContent>
        </w:sdt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AD2D" w14:textId="77777777" w:rsidR="003701AA" w:rsidRPr="003A00CB" w:rsidRDefault="003701AA" w:rsidP="005456D8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CATEGORÍA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highlight w:val="yellow"/>
              <w:lang w:val="es-MX"/>
            </w:rPr>
            <w:id w:val="-739404104"/>
            <w:placeholder>
              <w:docPart w:val="3E0E0931B2EA46BEA696183EE0E0A06A"/>
            </w:placeholder>
            <w:comboBox>
              <w:listItem w:displayText="Estratégico" w:value=""/>
              <w:listItem w:displayText="Operativo" w:value="Operativo"/>
            </w:comboBox>
          </w:sdtPr>
          <w:sdtEndPr/>
          <w:sdtContent>
            <w:tc>
              <w:tcPr>
                <w:tcW w:w="18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68D844A" w14:textId="1394B5B2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0"/>
                    <w:szCs w:val="20"/>
                    <w:highlight w:val="yellow"/>
                    <w:lang w:val="es-MX"/>
                  </w:rPr>
                  <w:t>Operativo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90F48" w14:textId="77777777" w:rsidR="003701AA" w:rsidRPr="00183617" w:rsidRDefault="003701AA" w:rsidP="005456D8">
            <w:pPr>
              <w:spacing w:before="60" w:after="60"/>
              <w:jc w:val="center"/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</w:pPr>
            <w:r w:rsidRPr="003A00CB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C</w:t>
            </w:r>
            <w:r w:rsidRPr="00183617">
              <w:rPr>
                <w:rFonts w:eastAsia="Batang" w:cs="Arial"/>
                <w:b/>
                <w:bCs/>
                <w:kern w:val="18"/>
                <w:sz w:val="20"/>
                <w:szCs w:val="20"/>
                <w:lang w:val="es-MX"/>
              </w:rPr>
              <w:t>RITICIDAD</w:t>
            </w:r>
          </w:p>
        </w:tc>
        <w:sdt>
          <w:sdtPr>
            <w:rPr>
              <w:rFonts w:eastAsia="Batang" w:cs="Arial"/>
              <w:kern w:val="18"/>
              <w:sz w:val="20"/>
              <w:szCs w:val="20"/>
              <w:lang w:val="es-MX"/>
            </w:rPr>
            <w:id w:val="-2144793480"/>
            <w:placeholder>
              <w:docPart w:val="42DE8543B327446289647913BB9A625C"/>
            </w:placeholder>
            <w:comboBox>
              <w:listItem w:displayText="Alta" w:value="Alta"/>
              <w:listItem w:displayText="Media" w:value="Media"/>
              <w:listItem w:displayText="Baja" w:value="Baja"/>
            </w:comboBox>
          </w:sdtPr>
          <w:sdtEndPr/>
          <w:sdtContent>
            <w:tc>
              <w:tcPr>
                <w:tcW w:w="202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C1580" w14:textId="05EEE926" w:rsidR="003701AA" w:rsidRDefault="006A2B69" w:rsidP="005456D8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>
                  <w:rPr>
                    <w:rFonts w:eastAsia="Batang" w:cs="Arial"/>
                    <w:kern w:val="18"/>
                    <w:sz w:val="20"/>
                    <w:szCs w:val="20"/>
                    <w:lang w:val="es-MX"/>
                  </w:rPr>
                  <w:t>Media</w:t>
                </w:r>
              </w:p>
            </w:tc>
          </w:sdtContent>
        </w:sdt>
      </w:tr>
    </w:tbl>
    <w:p w14:paraId="27DDF02C" w14:textId="648B2AB9" w:rsidR="003701AA" w:rsidRDefault="003701AA" w:rsidP="003701AA">
      <w:pPr>
        <w:rPr>
          <w:lang w:val="es-MX"/>
        </w:rPr>
      </w:pPr>
    </w:p>
    <w:p w14:paraId="603CCC03" w14:textId="77777777" w:rsidR="00EB0B5B" w:rsidRDefault="00EB0B5B" w:rsidP="003701AA">
      <w:pPr>
        <w:rPr>
          <w:lang w:val="es-MX"/>
        </w:rPr>
      </w:pPr>
    </w:p>
    <w:p w14:paraId="176B6AA8" w14:textId="77777777" w:rsidR="00EB0B5B" w:rsidRDefault="00EB0B5B" w:rsidP="003701AA">
      <w:pPr>
        <w:rPr>
          <w:lang w:val="es-MX"/>
        </w:rPr>
      </w:pPr>
    </w:p>
    <w:p w14:paraId="49F2E6F4" w14:textId="77777777" w:rsidR="00EB0B5B" w:rsidRDefault="00EB0B5B" w:rsidP="003701AA">
      <w:pPr>
        <w:rPr>
          <w:lang w:val="es-MX"/>
        </w:rPr>
      </w:pPr>
    </w:p>
    <w:p w14:paraId="442BFB61" w14:textId="7B4DD07F" w:rsidR="003701AA" w:rsidRPr="00003BD6" w:rsidRDefault="003701AA" w:rsidP="003701AA">
      <w:pPr>
        <w:pStyle w:val="Ttulo1"/>
      </w:pPr>
      <w:r w:rsidRPr="00003BD6">
        <w:lastRenderedPageBreak/>
        <w:t>A</w:t>
      </w:r>
      <w:r>
        <w:t xml:space="preserve">LINEACIÓN ESTRATÉGICA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58"/>
        <w:gridCol w:w="1064"/>
        <w:gridCol w:w="1143"/>
        <w:gridCol w:w="908"/>
        <w:gridCol w:w="1133"/>
      </w:tblGrid>
      <w:tr w:rsidR="001F1EDB" w:rsidRPr="0085281E" w14:paraId="28545900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3A802E" w14:textId="7FDC6B10" w:rsidR="001F1EDB" w:rsidRPr="003A00CB" w:rsidRDefault="003701AA" w:rsidP="00E12843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IDENTIFICACIÓN</w:t>
            </w:r>
            <w:r w:rsidR="00C23CBB">
              <w:rPr>
                <w:iCs w:val="0"/>
              </w:rPr>
              <w:t xml:space="preserve"> DEL OBJETIVO ESTRATÉGICO</w:t>
            </w:r>
            <w:r>
              <w:rPr>
                <w:iCs w:val="0"/>
              </w:rPr>
              <w:t xml:space="preserve"> DEL</w:t>
            </w:r>
            <w:r w:rsidR="001F1EDB" w:rsidRPr="003A00CB">
              <w:rPr>
                <w:iCs w:val="0"/>
              </w:rPr>
              <w:t xml:space="preserve"> PROYECTO</w:t>
            </w:r>
          </w:p>
        </w:tc>
      </w:tr>
      <w:tr w:rsidR="001F1EDB" w:rsidRPr="0085281E" w14:paraId="2D72C5FD" w14:textId="77777777" w:rsidTr="00E12843">
        <w:tc>
          <w:tcPr>
            <w:tcW w:w="92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72B3E" w14:textId="36E6780C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>Indique la relación de este proyecto con la planificación estratégica, objetivo</w:t>
            </w:r>
            <w:r w:rsidR="00256BF0">
              <w:rPr>
                <w:rFonts w:ascii="Calibri" w:hAnsi="Calibri" w:cs="Calibri"/>
                <w:i/>
                <w:sz w:val="20"/>
              </w:rPr>
              <w:t xml:space="preserve"> estratégico</w:t>
            </w:r>
            <w:r>
              <w:rPr>
                <w:rFonts w:ascii="Calibri" w:hAnsi="Calibri" w:cs="Calibri"/>
                <w:i/>
                <w:sz w:val="20"/>
              </w:rPr>
              <w:t xml:space="preserve"> y específico al que aporta este proyecto</w:t>
            </w:r>
          </w:p>
        </w:tc>
      </w:tr>
      <w:tr w:rsidR="001F1EDB" w:rsidRPr="0085281E" w14:paraId="49EAF1BC" w14:textId="77777777" w:rsidTr="00E12843">
        <w:tc>
          <w:tcPr>
            <w:tcW w:w="5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233EF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El proyecto está incluido en el Plan Estratégico: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F1411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208402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21AB84" w14:textId="77777777" w:rsidR="001F1EDB" w:rsidRPr="0085281E" w:rsidRDefault="001F1EDB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AA8A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0881916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4443D5" w14:textId="0E66B1EF" w:rsidR="001F1EDB" w:rsidRPr="0085281E" w:rsidRDefault="006A2B69" w:rsidP="00E12843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☒</w:t>
                </w:r>
              </w:p>
            </w:tc>
          </w:sdtContent>
        </w:sdt>
      </w:tr>
      <w:tr w:rsidR="001F1EDB" w:rsidRPr="0085281E" w14:paraId="09F2E5BB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88B58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i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Estratégico: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908834005"/>
            <w:placeholder>
              <w:docPart w:val="B5C256341D794185B1833D00ECBE0566"/>
            </w:placeholder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B1684D6" w14:textId="1AF31762" w:rsidR="001F1EDB" w:rsidRPr="0085281E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i/>
                    <w:kern w:val="18"/>
                    <w:lang w:val="es-MX"/>
                  </w:rPr>
                </w:pPr>
                <w:r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  <w:t>Mejorar la forma en que se ingresan las rutinas para los equipos</w:t>
                </w:r>
              </w:p>
            </w:tc>
          </w:sdtContent>
        </w:sdt>
      </w:tr>
      <w:tr w:rsidR="001F1EDB" w:rsidRPr="0085281E" w14:paraId="18D8B224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3DE32" w14:textId="77777777" w:rsidR="001F1EDB" w:rsidRPr="0085281E" w:rsidRDefault="001F1EDB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>Objetivo Específico: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1361977316"/>
            <w:placeholder>
              <w:docPart w:val="19E31EDBF9744BD5985D5D6E2BEB2537"/>
            </w:placeholder>
            <w:showingPlcHdr/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05004E7" w14:textId="77777777" w:rsidR="001F1EDB" w:rsidRPr="0085281E" w:rsidRDefault="001F1EDB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1F1EDB" w:rsidRPr="0085281E" w14:paraId="4D69A9AF" w14:textId="77777777" w:rsidTr="00E12843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C69A" w14:textId="157FA90B" w:rsidR="001F1EDB" w:rsidRDefault="00351DF3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>
              <w:rPr>
                <w:rFonts w:eastAsia="Batang" w:cs="Arial"/>
                <w:i/>
                <w:kern w:val="18"/>
                <w:szCs w:val="21"/>
                <w:lang w:val="es-MX"/>
              </w:rPr>
              <w:t xml:space="preserve">Iniciativa / </w:t>
            </w:r>
            <w:r w:rsidR="001F1EDB">
              <w:rPr>
                <w:rFonts w:eastAsia="Batang" w:cs="Arial"/>
                <w:i/>
                <w:kern w:val="18"/>
                <w:szCs w:val="21"/>
                <w:lang w:val="es-MX"/>
              </w:rPr>
              <w:t>Actividad: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266433000"/>
            <w:placeholder>
              <w:docPart w:val="25983E59CC9847EE8B9C1D71EE5CAB3F"/>
            </w:placeholder>
            <w:showingPlcHdr/>
          </w:sdtPr>
          <w:sdtEndPr/>
          <w:sdtContent>
            <w:tc>
              <w:tcPr>
                <w:tcW w:w="6706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6DDAA4" w14:textId="77777777" w:rsidR="001F1EDB" w:rsidRPr="0085281E" w:rsidRDefault="001F1EDB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072E5BF1" w14:textId="29D71B29" w:rsidR="0085281E" w:rsidRPr="00DA7BFA" w:rsidRDefault="00DA7BFA" w:rsidP="00DA7BFA">
      <w:pPr>
        <w:pStyle w:val="Ttulo1"/>
      </w:pPr>
      <w:r>
        <w:t xml:space="preserve">PARTES INTERESADAS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4640"/>
      </w:tblGrid>
      <w:tr w:rsidR="00D47B87" w:rsidRPr="0085281E" w14:paraId="7D867F44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D0A71" w14:textId="77777777" w:rsidR="00D47B87" w:rsidRPr="0085281E" w:rsidRDefault="00D47B87" w:rsidP="00E12843">
            <w:pPr>
              <w:pStyle w:val="Ttulo2"/>
            </w:pPr>
            <w:r w:rsidRPr="00AC3E16">
              <w:t>INTERESADOS / BENEFICIARIOS DEL PROYECTO (STAKEHOLDERS)</w:t>
            </w:r>
          </w:p>
        </w:tc>
      </w:tr>
      <w:tr w:rsidR="00D47B87" w:rsidRPr="0085281E" w14:paraId="0035504E" w14:textId="77777777" w:rsidTr="00E12843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D5B53" w14:textId="77777777" w:rsidR="00D47B87" w:rsidRPr="0085281E" w:rsidRDefault="00D47B87" w:rsidP="00E12843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kern w:val="18"/>
                <w:lang w:val="es-MX"/>
              </w:rPr>
              <w:t>Identificar las principales personas u organizaciones que estarán involucradas directa o indirectamente en el proyecto.</w:t>
            </w:r>
          </w:p>
        </w:tc>
      </w:tr>
      <w:tr w:rsidR="00D47B87" w14:paraId="47841F68" w14:textId="77777777" w:rsidTr="00E12843"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5668F3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INTERESADOS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4F6FD" w14:textId="77777777" w:rsidR="00D47B87" w:rsidRPr="00AC3E16" w:rsidRDefault="00D47B87" w:rsidP="00E12843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AC3E16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NECESIDAD / EXPECTATIVA</w:t>
            </w:r>
          </w:p>
        </w:tc>
      </w:tr>
      <w:tr w:rsidR="00D47B87" w14:paraId="5BE0B47C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78105487"/>
            <w:placeholder>
              <w:docPart w:val="8D7E9A3F46FA4047BC7B6ED790F0D642"/>
            </w:placeholder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2B5C07C" w14:textId="6080BBCD" w:rsidR="00D47B87" w:rsidRPr="00AC3E16" w:rsidRDefault="006A2B69" w:rsidP="006A2B69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>
                  <w:rPr>
                    <w:rFonts w:eastAsia="Batang" w:cs="Arial"/>
                    <w:i/>
                    <w:kern w:val="18"/>
                    <w:szCs w:val="21"/>
                    <w:lang w:val="es-MX"/>
                  </w:rPr>
                  <w:t>Técnicos de mantenimiento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46811796"/>
            <w:placeholder>
              <w:docPart w:val="90C8A0D8054C4F7A8F754681EAB560E0"/>
            </w:placeholder>
            <w:showingPlcHdr/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1A61783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47B87" w14:paraId="596F3C1B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3366776"/>
            <w:placeholder>
              <w:docPart w:val="170B864922D4454CA08663BB45180E01"/>
            </w:placeholder>
            <w:showingPlcHdr/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78E638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558858682"/>
            <w:placeholder>
              <w:docPart w:val="68889E4652BB4DAFAF23FC06157307B8"/>
            </w:placeholder>
            <w:showingPlcHdr/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24CA3B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47B87" w14:paraId="0C900A7A" w14:textId="77777777" w:rsidTr="00E12843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365434933"/>
            <w:placeholder>
              <w:docPart w:val="211CC974D44745BE9A13949CF410C3FE"/>
            </w:placeholder>
            <w:showingPlcHdr/>
          </w:sdtPr>
          <w:sdtEndPr/>
          <w:sdtContent>
            <w:tc>
              <w:tcPr>
                <w:tcW w:w="46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61CF9F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05591612"/>
            <w:placeholder>
              <w:docPart w:val="E3278D78CEAA40519E3C6B39C7EE2BD2"/>
            </w:placeholder>
            <w:showingPlcHdr/>
          </w:sdtPr>
          <w:sdtEndPr/>
          <w:sdtContent>
            <w:tc>
              <w:tcPr>
                <w:tcW w:w="46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66CB40" w14:textId="77777777" w:rsidR="00D47B87" w:rsidRPr="00AC3E16" w:rsidRDefault="00D47B87" w:rsidP="00E12843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4443231B" w14:textId="15024B0B" w:rsidR="004B33D8" w:rsidRDefault="004B33D8" w:rsidP="004B33D8">
      <w:pPr>
        <w:pStyle w:val="Ttulo1"/>
      </w:pPr>
      <w:bookmarkStart w:id="1" w:name="_Hlk14686307"/>
      <w:r>
        <w:t xml:space="preserve">ALCANCE </w:t>
      </w:r>
      <w:r w:rsidR="00AA3EC0"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7D6B70" w:rsidRPr="00ED393E" w14:paraId="544D9CA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bookmarkEnd w:id="1"/>
          <w:p w14:paraId="5CC03211" w14:textId="740B4AF9" w:rsidR="007D6B70" w:rsidRPr="00ED393E" w:rsidRDefault="007D6B70" w:rsidP="005456D8">
            <w:pPr>
              <w:pStyle w:val="Ttulo2"/>
            </w:pPr>
            <w:r>
              <w:t>JUSTIFICACIÓN / CASO DE NEGOCIO</w:t>
            </w:r>
          </w:p>
        </w:tc>
      </w:tr>
      <w:tr w:rsidR="00806F63" w:rsidRPr="00ED393E" w14:paraId="3AE384FA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8F1DE" w14:textId="6902C22D" w:rsidR="00806F63" w:rsidRPr="00806F63" w:rsidRDefault="00806F63" w:rsidP="00806F63">
            <w:pPr>
              <w:pStyle w:val="Ttulo2"/>
              <w:numPr>
                <w:ilvl w:val="0"/>
                <w:numId w:val="0"/>
              </w:numPr>
              <w:spacing w:line="240" w:lineRule="auto"/>
              <w:rPr>
                <w:b w:val="0"/>
              </w:rPr>
            </w:pPr>
            <w:r w:rsidRPr="00806F63">
              <w:rPr>
                <w:b w:val="0"/>
              </w:rPr>
              <w:t>Describa los antecedentes, situación actual, explicando el problema, necesidad u oportunidad que da origen a este proyecto</w:t>
            </w:r>
          </w:p>
        </w:tc>
      </w:tr>
      <w:tr w:rsidR="00806F63" w:rsidRPr="00ED393E" w14:paraId="797104D9" w14:textId="77777777" w:rsidTr="00806F63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Style w:val="Textodelmarcadordeposicin"/>
                <w:shd w:val="clear" w:color="auto" w:fill="FFFFFF" w:themeFill="background1"/>
              </w:rPr>
              <w:id w:val="-1592464856"/>
              <w:placeholder>
                <w:docPart w:val="54ACB48527FB4C75B60F9DB006B6ED60"/>
              </w:placeholder>
              <w:showingPlcHdr/>
            </w:sdtPr>
            <w:sdtEndPr>
              <w:rPr>
                <w:rStyle w:val="Textodelmarcadordeposicin"/>
              </w:rPr>
            </w:sdtEndPr>
            <w:sdtContent>
              <w:p w14:paraId="0857DAD0" w14:textId="77777777" w:rsidR="00806F63" w:rsidRDefault="00806F63" w:rsidP="00806F63">
                <w:pPr>
                  <w:spacing w:before="60" w:after="60"/>
                  <w:jc w:val="left"/>
                  <w:rPr>
                    <w:rStyle w:val="Textodelmarcadordeposicin"/>
                    <w:shd w:val="clear" w:color="auto" w:fill="FFFFFF" w:themeFill="background1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6B784DD" w14:textId="63888B60" w:rsidR="00806F63" w:rsidRPr="00806F63" w:rsidRDefault="00806F63" w:rsidP="00806F63">
            <w:pPr>
              <w:spacing w:before="60" w:after="60"/>
              <w:jc w:val="left"/>
              <w:rPr>
                <w:rStyle w:val="Textodelmarcadordeposicin"/>
                <w:shd w:val="clear" w:color="auto" w:fill="FFFFFF" w:themeFill="background1"/>
              </w:rPr>
            </w:pPr>
          </w:p>
        </w:tc>
      </w:tr>
      <w:tr w:rsidR="007D6B70" w:rsidRPr="00ED393E" w14:paraId="1D857B8A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08545" w14:textId="03CA5FE1" w:rsidR="007D6B70" w:rsidRPr="00ED393E" w:rsidRDefault="007D6B70" w:rsidP="005456D8">
            <w:pPr>
              <w:pStyle w:val="Ttulo3"/>
            </w:pPr>
            <w:r>
              <w:t xml:space="preserve">¿QUE PASA SI SE DECIDE </w:t>
            </w:r>
            <w:r w:rsidRPr="00ED393E">
              <w:t xml:space="preserve">NO HACER </w:t>
            </w:r>
            <w:r>
              <w:t>EL PROYECTO?</w:t>
            </w:r>
          </w:p>
        </w:tc>
      </w:tr>
      <w:tr w:rsidR="007D6B70" w14:paraId="112763E6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610511752"/>
              <w:placeholder>
                <w:docPart w:val="6D06FCD31CD34CC0B3BE0D136114BEB9"/>
              </w:placeholder>
              <w:showingPlcHdr/>
            </w:sdtPr>
            <w:sdtEndPr/>
            <w:sdtContent>
              <w:p w14:paraId="24E11DF3" w14:textId="77777777" w:rsidR="007D6B70" w:rsidRDefault="007D6B70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6B46AB52" w14:textId="77777777" w:rsidR="007D6B70" w:rsidRDefault="007D6B70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7D6B70" w:rsidRPr="007D6B70" w14:paraId="671A419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032D1" w14:textId="1EF8C6E4" w:rsidR="007D6B70" w:rsidRPr="003816D0" w:rsidRDefault="007D6B70" w:rsidP="005456D8">
            <w:pPr>
              <w:pStyle w:val="Ttulo3"/>
            </w:pPr>
            <w:r>
              <w:lastRenderedPageBreak/>
              <w:t>¿QUE PASA SI SE DECIDE</w:t>
            </w:r>
            <w:r w:rsidRPr="00ED393E">
              <w:t xml:space="preserve"> HACER </w:t>
            </w:r>
            <w:r>
              <w:t>LO MINIMO DEL PROYECTO?</w:t>
            </w:r>
          </w:p>
        </w:tc>
      </w:tr>
      <w:tr w:rsidR="007D6B70" w14:paraId="560DC1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952634266"/>
              <w:placeholder>
                <w:docPart w:val="BDF2B0AB58BF4CA2B21B33D7A0FAD305"/>
              </w:placeholder>
              <w:showingPlcHdr/>
            </w:sdtPr>
            <w:sdtEndPr/>
            <w:sdtContent>
              <w:p w14:paraId="7553D4A9" w14:textId="77777777" w:rsidR="007D6B70" w:rsidRDefault="007D6B70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C12532D" w14:textId="77777777" w:rsidR="007D6B70" w:rsidRDefault="007D6B70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  <w:tr w:rsidR="008F0BDB" w:rsidRPr="003816D0" w14:paraId="5049DD97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ABAE48" w14:textId="7A2FC1FF" w:rsidR="008F0BDB" w:rsidRPr="003816D0" w:rsidRDefault="008F0BDB" w:rsidP="005456D8">
            <w:pPr>
              <w:pStyle w:val="Ttulo3"/>
            </w:pPr>
            <w:r>
              <w:t>¿QUE PASA SI SE DECIDE</w:t>
            </w:r>
            <w:r w:rsidRPr="00ED393E">
              <w:t xml:space="preserve"> HACER </w:t>
            </w:r>
            <w:r>
              <w:t>EL PROYECTO?</w:t>
            </w:r>
          </w:p>
        </w:tc>
      </w:tr>
      <w:tr w:rsidR="008F0BDB" w14:paraId="5969BF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1240979680"/>
              <w:placeholder>
                <w:docPart w:val="EBBBBE23B6CF40C48B54980E36612587"/>
              </w:placeholder>
              <w:showingPlcHdr/>
            </w:sdtPr>
            <w:sdtEndPr/>
            <w:sdtContent>
              <w:p w14:paraId="3CC6D71A" w14:textId="77777777" w:rsidR="008F0BDB" w:rsidRDefault="008F0BD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3336D3D7" w14:textId="77777777" w:rsidR="008F0BDB" w:rsidRDefault="008F0BD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351976C5" w14:textId="77777777" w:rsidR="00806F63" w:rsidRPr="00806F63" w:rsidRDefault="00806F63" w:rsidP="00806F63">
      <w:pPr>
        <w:spacing w:line="360" w:lineRule="auto"/>
        <w:rPr>
          <w:rFonts w:eastAsia="Batang" w:cs="Arial"/>
          <w:b/>
          <w:bCs/>
          <w:i/>
          <w:kern w:val="18"/>
          <w:sz w:val="24"/>
          <w:szCs w:val="24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806F63" w:rsidRPr="0085281E" w14:paraId="0017227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2A3A9B" w14:textId="77777777" w:rsidR="00806F63" w:rsidRPr="00ED393E" w:rsidRDefault="00806F63" w:rsidP="005456D8">
            <w:pPr>
              <w:pStyle w:val="Ttulo2"/>
            </w:pPr>
            <w:r w:rsidRPr="00ED393E">
              <w:t xml:space="preserve">DESCRIPCIÓN DEL </w:t>
            </w:r>
            <w:r>
              <w:t xml:space="preserve">ALCANCE DEL </w:t>
            </w:r>
            <w:r w:rsidRPr="00ED393E">
              <w:t>PROYECTO</w:t>
            </w:r>
          </w:p>
        </w:tc>
      </w:tr>
      <w:tr w:rsidR="00806F63" w:rsidRPr="0085281E" w14:paraId="19C3164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28348" w14:textId="77777777" w:rsidR="00806F63" w:rsidRPr="0085281E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Describa de manera completa en que consiste el proyecto </w:t>
            </w:r>
          </w:p>
        </w:tc>
      </w:tr>
      <w:tr w:rsidR="00806F63" w14:paraId="460E17EE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354925960"/>
              <w:placeholder>
                <w:docPart w:val="9EF115AEE2EB4CEF888020EB858B3C85"/>
              </w:placeholder>
              <w:showingPlcHdr/>
            </w:sdtPr>
            <w:sdtEndPr/>
            <w:sdtContent>
              <w:p w14:paraId="6C3AA755" w14:textId="77777777" w:rsidR="00806F63" w:rsidRDefault="00806F63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1325419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  <w:p w14:paraId="22D0F9DB" w14:textId="77777777" w:rsidR="00806F63" w:rsidRDefault="00806F6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77F4F065" w14:textId="77777777" w:rsidR="00806F63" w:rsidRDefault="00806F63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196F" w:rsidRPr="0085281E" w14:paraId="7F7538F0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D23C" w14:textId="2FD63C15" w:rsidR="0062196F" w:rsidRPr="0085281E" w:rsidRDefault="00DB14F0" w:rsidP="00ED393E">
            <w:pPr>
              <w:pStyle w:val="Ttulo2"/>
            </w:pPr>
            <w:r w:rsidRPr="00ED393E">
              <w:t>OBJETIVOS MEDIBLES Y CRITERIOS DE ACEPTACIÓN</w:t>
            </w:r>
          </w:p>
        </w:tc>
      </w:tr>
      <w:tr w:rsidR="0062196F" w14:paraId="7FDBDC9F" w14:textId="77777777" w:rsidTr="00DB14F0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026832222"/>
              <w:placeholder>
                <w:docPart w:val="EC734A9227344951945E5F2FDECE5CAB"/>
              </w:placeholder>
              <w:showingPlcHdr/>
            </w:sdtPr>
            <w:sdtEndPr/>
            <w:sdtContent>
              <w:p w14:paraId="0CFBB330" w14:textId="77777777" w:rsidR="0062196F" w:rsidRDefault="0062196F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3E6CAD" w14:textId="2D72177C" w:rsidR="00806F63" w:rsidRDefault="00806F63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74F6814" w14:textId="70DC23EE" w:rsidR="0062196F" w:rsidRDefault="0062196F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EB0B5B" w:rsidRPr="00ED393E" w14:paraId="6B970F5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988EF" w14:textId="77777777" w:rsidR="00EB0B5B" w:rsidRPr="00ED393E" w:rsidRDefault="00EB0B5B" w:rsidP="005456D8">
            <w:pPr>
              <w:pStyle w:val="Ttulo2"/>
            </w:pPr>
            <w:r w:rsidRPr="00ED393E">
              <w:t>BENEFICIOS DEL PROYECTO</w:t>
            </w:r>
          </w:p>
        </w:tc>
      </w:tr>
      <w:tr w:rsidR="00EB0B5B" w:rsidRPr="00ED393E" w14:paraId="22F58350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55B1F" w14:textId="77777777" w:rsidR="00EB0B5B" w:rsidRPr="00ED393E" w:rsidRDefault="00EB0B5B" w:rsidP="005456D8">
            <w:pPr>
              <w:pStyle w:val="Ttulo3"/>
            </w:pPr>
            <w:r w:rsidRPr="00ED393E">
              <w:t>PRINCIPALES PRODUCTOS</w:t>
            </w:r>
          </w:p>
        </w:tc>
      </w:tr>
      <w:tr w:rsidR="00EB0B5B" w14:paraId="587E34E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2142223344"/>
              <w:placeholder>
                <w:docPart w:val="61C40F63A2F5419DA67CE77E05485DBF"/>
              </w:placeholder>
              <w:showingPlcHdr/>
            </w:sdtPr>
            <w:sdtEndPr/>
            <w:sdtContent>
              <w:p w14:paraId="3FBB5FBE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254C109" w14:textId="77777777" w:rsidR="00EB0B5B" w:rsidRDefault="00EB0B5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EB0B5B" w:rsidRPr="003816D0" w14:paraId="0531F88D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0A2C9" w14:textId="77777777" w:rsidR="00EB0B5B" w:rsidRPr="003816D0" w:rsidRDefault="00EB0B5B" w:rsidP="005456D8">
            <w:pPr>
              <w:pStyle w:val="Ttulo3"/>
            </w:pPr>
            <w:r>
              <w:t>PRINCIPALES RESULTADOS</w:t>
            </w:r>
          </w:p>
        </w:tc>
      </w:tr>
      <w:tr w:rsidR="00EB0B5B" w14:paraId="4FB4A3A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954980510"/>
              <w:placeholder>
                <w:docPart w:val="711AB3D7FA9E45A4BC1E3FEEB7B371BE"/>
              </w:placeholder>
              <w:showingPlcHdr/>
            </w:sdtPr>
            <w:sdtEndPr/>
            <w:sdtContent>
              <w:p w14:paraId="6918F2B1" w14:textId="77777777" w:rsidR="00EB0B5B" w:rsidRDefault="00EB0B5B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D23565A" w14:textId="77777777" w:rsidR="00EB0B5B" w:rsidRDefault="00EB0B5B" w:rsidP="005456D8">
            <w:pPr>
              <w:spacing w:before="0" w:after="0" w:line="360" w:lineRule="auto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</w:tr>
    </w:tbl>
    <w:p w14:paraId="485B5A2C" w14:textId="739F156F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p w14:paraId="39064028" w14:textId="77777777" w:rsidR="00EB0B5B" w:rsidRDefault="00EB0B5B" w:rsidP="00AA3EC0">
      <w:pPr>
        <w:spacing w:line="360" w:lineRule="auto"/>
        <w:ind w:left="360"/>
        <w:rPr>
          <w:rFonts w:eastAsia="Batang" w:cs="Arial"/>
          <w:b/>
          <w:bCs/>
          <w:i/>
          <w:kern w:val="18"/>
          <w:sz w:val="24"/>
          <w:szCs w:val="24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0"/>
        <w:gridCol w:w="4677"/>
      </w:tblGrid>
      <w:tr w:rsidR="00DB14F0" w:rsidRPr="0085281E" w14:paraId="1D2BF093" w14:textId="77777777" w:rsidTr="00DB14F0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C6A81B" w14:textId="64F7183D" w:rsidR="00DB14F0" w:rsidRPr="00ED393E" w:rsidRDefault="00DB14F0" w:rsidP="00ED393E">
            <w:pPr>
              <w:pStyle w:val="Ttulo2"/>
            </w:pPr>
            <w:r w:rsidRPr="00ED393E">
              <w:lastRenderedPageBreak/>
              <w:t>ENTREGABLES Y R</w:t>
            </w:r>
            <w:r w:rsidR="001F1EDB">
              <w:t>E</w:t>
            </w:r>
            <w:r w:rsidRPr="00ED393E">
              <w:t>QUISITOS DEL PROYECTO</w:t>
            </w:r>
          </w:p>
        </w:tc>
      </w:tr>
      <w:tr w:rsidR="00DB14F0" w:rsidRPr="0085281E" w14:paraId="0559D3F3" w14:textId="60F8FCAD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B8E5EF" w14:textId="52DB5107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ENTREGABLES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025F6D" w14:textId="333A7B9F" w:rsidR="00DB14F0" w:rsidRPr="00DB14F0" w:rsidRDefault="00DB14F0" w:rsidP="00DB14F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DB14F0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REQUISITOS</w:t>
            </w:r>
          </w:p>
        </w:tc>
      </w:tr>
      <w:tr w:rsidR="00DB14F0" w14:paraId="359B637B" w14:textId="58B11F31" w:rsidTr="00DB14F0">
        <w:trPr>
          <w:trHeight w:val="456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437222964"/>
              <w:placeholder>
                <w:docPart w:val="D9DBDF3735D8417790CF429AE19C133E"/>
              </w:placeholder>
              <w:showingPlcHdr/>
            </w:sdtPr>
            <w:sdtEndPr/>
            <w:sdtContent>
              <w:p w14:paraId="55F51109" w14:textId="132939C5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0337743"/>
              <w:placeholder>
                <w:docPart w:val="D095BEC73E634738A84326464DA557D6"/>
              </w:placeholder>
              <w:showingPlcHdr/>
            </w:sdtPr>
            <w:sdtEndPr/>
            <w:sdtContent>
              <w:p w14:paraId="01AA30F7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1E0677CA" w14:textId="77777777" w:rsidR="00DB14F0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39D9641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2100160770"/>
              <w:placeholder>
                <w:docPart w:val="01416506B5F64D3CBBFD1F15D3DCDBB4"/>
              </w:placeholder>
              <w:showingPlcHdr/>
            </w:sdtPr>
            <w:sdtEndPr/>
            <w:sdtContent>
              <w:p w14:paraId="2EEA7A6B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7E1CE98D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614746899"/>
              <w:placeholder>
                <w:docPart w:val="EDD020010FFD4A2F8316D5BF7EB1D33D"/>
              </w:placeholder>
              <w:showingPlcHdr/>
            </w:sdtPr>
            <w:sdtEndPr/>
            <w:sdtContent>
              <w:p w14:paraId="7AF17CD5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3638BDE2" w14:textId="77777777" w:rsidR="00DB14F0" w:rsidRDefault="00DB14F0">
            <w:pPr>
              <w:spacing w:before="0" w:after="160" w:line="259" w:lineRule="auto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168075D7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715794764"/>
              <w:placeholder>
                <w:docPart w:val="2B3A7892007A45DFB158F3FA79D00850"/>
              </w:placeholder>
              <w:showingPlcHdr/>
            </w:sdtPr>
            <w:sdtEndPr/>
            <w:sdtContent>
              <w:p w14:paraId="236D0BB0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6F18C35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315558660"/>
              <w:placeholder>
                <w:docPart w:val="A01BC53FD3914347AE106D8AFFA84983"/>
              </w:placeholder>
              <w:showingPlcHdr/>
            </w:sdtPr>
            <w:sdtEndPr/>
            <w:sdtContent>
              <w:p w14:paraId="4CB083B8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0B9CB961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  <w:tr w:rsidR="00DB14F0" w14:paraId="5524DF26" w14:textId="77777777" w:rsidTr="00DB14F0"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65541068"/>
              <w:placeholder>
                <w:docPart w:val="0808AC10CB734C85A5F22F3B5F999DEE"/>
              </w:placeholder>
              <w:showingPlcHdr/>
            </w:sdtPr>
            <w:sdtEndPr/>
            <w:sdtContent>
              <w:p w14:paraId="6785447A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22C0A754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Theme="minorHAnsi" w:eastAsia="Batang" w:hAnsiTheme="minorHAnsi" w:cstheme="minorHAnsi"/>
                <w:kern w:val="18"/>
                <w:lang w:val="es-MX"/>
              </w:rPr>
              <w:id w:val="-1143657223"/>
              <w:placeholder>
                <w:docPart w:val="177C81A3882244C791359B65C35892AA"/>
              </w:placeholder>
              <w:showingPlcHdr/>
            </w:sdtPr>
            <w:sdtEndPr/>
            <w:sdtContent>
              <w:p w14:paraId="1D33B0F2" w14:textId="77777777" w:rsidR="00DB14F0" w:rsidRDefault="00DB14F0" w:rsidP="00DB14F0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sdtContent>
          </w:sdt>
          <w:p w14:paraId="53E00B78" w14:textId="77777777" w:rsidR="00DB14F0" w:rsidRPr="0085281E" w:rsidRDefault="00DB14F0" w:rsidP="00DB14F0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</w:p>
        </w:tc>
      </w:tr>
    </w:tbl>
    <w:p w14:paraId="40235452" w14:textId="31D0269C" w:rsidR="00C7751D" w:rsidRDefault="00C7751D" w:rsidP="00E9254B">
      <w:pPr>
        <w:pStyle w:val="Ttulo2"/>
        <w:numPr>
          <w:ilvl w:val="0"/>
          <w:numId w:val="0"/>
        </w:numPr>
        <w:spacing w:after="360"/>
        <w:rPr>
          <w:rFonts w:cs="Arial"/>
          <w:i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B0C1A" w:rsidRPr="00ED393E" w14:paraId="2B34AD99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CBE59D" w14:textId="3A538989" w:rsidR="00FB0C1A" w:rsidRPr="00ED393E" w:rsidRDefault="00E9254B" w:rsidP="005456D8">
            <w:pPr>
              <w:pStyle w:val="Ttulo2"/>
            </w:pPr>
            <w:bookmarkStart w:id="2" w:name="_Hlk14685461"/>
            <w:r>
              <w:t>CRONOGRAMA</w:t>
            </w:r>
            <w:r w:rsidR="00FB0C1A">
              <w:t xml:space="preserve"> DEL </w:t>
            </w:r>
            <w:r w:rsidR="00FB0C1A" w:rsidRPr="00ED393E">
              <w:t>PROYECTO</w:t>
            </w:r>
          </w:p>
        </w:tc>
      </w:tr>
      <w:tr w:rsidR="00FB0C1A" w:rsidRPr="0085281E" w14:paraId="29B5612B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F4A046" w14:textId="3ECD5F32" w:rsidR="00FB0C1A" w:rsidRPr="0085281E" w:rsidRDefault="00E9254B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</w:rPr>
              <w:t xml:space="preserve">Adjuntar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el cronograma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en Ms Project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con todas sus actividades, recursos, 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relaciones de precedencia, </w:t>
            </w:r>
            <w:r w:rsidRPr="00E9254B">
              <w:rPr>
                <w:rFonts w:asciiTheme="minorHAnsi" w:eastAsia="Batang" w:hAnsiTheme="minorHAnsi" w:cstheme="minorHAnsi"/>
                <w:kern w:val="18"/>
                <w:lang w:val="es-MX"/>
              </w:rPr>
              <w:t>fechas de inicio y fin</w:t>
            </w: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</w:tbl>
    <w:bookmarkEnd w:id="2"/>
    <w:p w14:paraId="6061E8F3" w14:textId="06B4E9F3" w:rsidR="004D286A" w:rsidRPr="00EB0B5B" w:rsidRDefault="00EB0B5B" w:rsidP="00EB0B5B">
      <w:pPr>
        <w:pStyle w:val="Ttulo1"/>
      </w:pPr>
      <w:r>
        <w:t xml:space="preserve">PLAN DE COSTOS Y PRESUPUESTO </w:t>
      </w:r>
      <w:r w:rsidRPr="00003BD6">
        <w:t>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62099F" w:rsidRPr="003A00CB" w14:paraId="2DACE678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DFAAEB" w14:textId="44852D64" w:rsidR="0062099F" w:rsidRPr="003A00CB" w:rsidRDefault="00215F87" w:rsidP="008439FD">
            <w:pPr>
              <w:pStyle w:val="Ttulo2"/>
              <w:ind w:left="578" w:hanging="578"/>
              <w:rPr>
                <w:iCs w:val="0"/>
              </w:rPr>
            </w:pPr>
            <w:r>
              <w:rPr>
                <w:iCs w:val="0"/>
              </w:rPr>
              <w:t>JUSTIFICACIÓN DE LA INVERSIÓN Y ANÁLISIS DEL COSTO / BENEFICIO</w:t>
            </w:r>
          </w:p>
        </w:tc>
      </w:tr>
      <w:tr w:rsidR="0062099F" w:rsidRPr="0085281E" w14:paraId="226F8E2D" w14:textId="77777777" w:rsidTr="00285301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4511C" w14:textId="77777777" w:rsid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Para determinar la conveniencia de esta inversión, indique su</w:t>
            </w:r>
            <w:r>
              <w:rPr>
                <w:rFonts w:ascii="Calibri" w:hAnsi="Calibri" w:cs="Calibri"/>
                <w:i/>
                <w:sz w:val="20"/>
              </w:rPr>
              <w:t>s costos estimados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 de implementación, mantenimiento, soporte y operación que impliquen la contratación (recursos materiales, humanos y financieros)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 xml:space="preserve">y presente la proyección de los beneficios a corto plazo, ya sean cualitativos o cuantitativos. </w:t>
            </w:r>
          </w:p>
          <w:p w14:paraId="6AFCD0CC" w14:textId="77777777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 xml:space="preserve">Señale mediante un cuadro comparativo las ventajas / desventajas de las opciones y/o alternativas disponibles basado en el estudio de financiero, económico mercado (cotizaciones correspondientes expresados en $CA, deberá incluirse el tipo de cambio) a fin de estimar el costo total del proyecto. </w:t>
            </w:r>
          </w:p>
          <w:p w14:paraId="5D124F0D" w14:textId="22B84685" w:rsidR="00215F87" w:rsidRPr="00215F87" w:rsidRDefault="00215F87" w:rsidP="00215F87">
            <w:pPr>
              <w:spacing w:before="60" w:after="60"/>
              <w:rPr>
                <w:rFonts w:ascii="Calibri" w:hAnsi="Calibri" w:cs="Calibri"/>
                <w:i/>
                <w:sz w:val="20"/>
              </w:rPr>
            </w:pPr>
            <w:r w:rsidRPr="00215F87">
              <w:rPr>
                <w:rFonts w:ascii="Calibri" w:hAnsi="Calibri" w:cs="Calibri"/>
                <w:i/>
                <w:sz w:val="20"/>
              </w:rPr>
              <w:t>Podrá incluir formulas, imágenes.</w:t>
            </w:r>
            <w:r>
              <w:rPr>
                <w:rFonts w:ascii="Calibri" w:hAnsi="Calibri" w:cs="Calibri"/>
                <w:i/>
                <w:sz w:val="20"/>
              </w:rPr>
              <w:t xml:space="preserve"> </w:t>
            </w:r>
            <w:r w:rsidRPr="00215F87">
              <w:rPr>
                <w:rFonts w:ascii="Calibri" w:hAnsi="Calibri" w:cs="Calibri"/>
                <w:i/>
                <w:sz w:val="20"/>
              </w:rPr>
              <w:t>(Anexar documentos de soporte, si aplica).</w:t>
            </w:r>
          </w:p>
        </w:tc>
      </w:tr>
      <w:tr w:rsidR="0062099F" w:rsidRPr="0085281E" w14:paraId="04D450F5" w14:textId="77777777" w:rsidTr="000800A5">
        <w:trPr>
          <w:trHeight w:val="1100"/>
        </w:trPr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2116860412"/>
            <w:placeholder>
              <w:docPart w:val="7E0F3B58F01F4921B561D30285A9D7E4"/>
            </w:placeholder>
            <w:showingPlcHdr/>
          </w:sdtPr>
          <w:sdtEndPr/>
          <w:sdtContent>
            <w:tc>
              <w:tcPr>
                <w:tcW w:w="92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C9FAD9E" w14:textId="351B383F" w:rsidR="0062099F" w:rsidRDefault="00215F87" w:rsidP="00285301">
                <w:pPr>
                  <w:spacing w:before="60" w:after="60"/>
                  <w:jc w:val="left"/>
                  <w:rPr>
                    <w:rFonts w:ascii="Calibri" w:hAnsi="Calibri" w:cs="Calibri"/>
                    <w:i/>
                    <w:sz w:val="20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3CAD1CF" w14:textId="330BB724" w:rsidR="0062099F" w:rsidRDefault="0062099F" w:rsidP="009E4025">
      <w:pPr>
        <w:spacing w:before="360"/>
        <w:rPr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2737"/>
      </w:tblGrid>
      <w:tr w:rsidR="00215F87" w:rsidRPr="0085281E" w14:paraId="0B8C7514" w14:textId="77777777" w:rsidTr="00FE1BB8">
        <w:trPr>
          <w:trHeight w:val="194"/>
        </w:trPr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A7878" w14:textId="1650F5FD" w:rsidR="00215F87" w:rsidRPr="0085281E" w:rsidRDefault="002F7BA0" w:rsidP="00FE1BB8">
            <w:pPr>
              <w:pStyle w:val="Ttulo2"/>
              <w:spacing w:after="120"/>
              <w:ind w:left="578" w:hanging="578"/>
            </w:pPr>
            <w:r>
              <w:lastRenderedPageBreak/>
              <w:t>COMPONENTES DEL PROYECTO</w:t>
            </w:r>
          </w:p>
        </w:tc>
      </w:tr>
      <w:tr w:rsidR="00215F87" w:rsidRPr="0085281E" w14:paraId="54C09CDF" w14:textId="77777777" w:rsidTr="00285301">
        <w:tc>
          <w:tcPr>
            <w:tcW w:w="9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743FCF" w14:textId="6E00CE18" w:rsidR="00215F87" w:rsidRPr="0085281E" w:rsidRDefault="00215F8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Enumere los componentes principales </w:t>
            </w:r>
            <w:r w:rsidR="00285301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o entregables del proyecto </w:t>
            </w:r>
            <w:r w:rsidRPr="00215F87">
              <w:rPr>
                <w:rFonts w:asciiTheme="minorHAnsi" w:eastAsia="Batang" w:hAnsiTheme="minorHAnsi" w:cstheme="minorHAnsi"/>
                <w:kern w:val="18"/>
                <w:lang w:val="es-MX"/>
              </w:rPr>
              <w:t>y el monto estimado</w:t>
            </w:r>
            <w:r w:rsidR="002F7BA0">
              <w:rPr>
                <w:rFonts w:asciiTheme="minorHAnsi" w:eastAsia="Batang" w:hAnsiTheme="minorHAnsi" w:cstheme="minorHAnsi"/>
                <w:kern w:val="18"/>
                <w:lang w:val="es-MX"/>
              </w:rPr>
              <w:t>.</w:t>
            </w:r>
          </w:p>
        </w:tc>
      </w:tr>
      <w:tr w:rsidR="00215F87" w:rsidRPr="00AC3E16" w14:paraId="17EB714D" w14:textId="77777777" w:rsidTr="002F7BA0"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F0B72" w14:textId="0533D7F2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COMPONENTE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771EF4" w14:textId="4E52FBE5" w:rsidR="00215F87" w:rsidRPr="00AC3E16" w:rsidRDefault="00215F87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COSTO (US$)</w:t>
            </w:r>
          </w:p>
        </w:tc>
      </w:tr>
      <w:tr w:rsidR="00215F87" w:rsidRPr="00AC3E16" w14:paraId="50DE88B4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59523208"/>
            <w:placeholder>
              <w:docPart w:val="3E7456C24C474D4C8001A2C43DE46DBE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6657C9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652127149"/>
            <w:placeholder>
              <w:docPart w:val="1F629319DCE948EB95190C2D298AD7D9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42986D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534644B5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281500891"/>
            <w:placeholder>
              <w:docPart w:val="4EBEC9712C4C421E992CAF148D678756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42F4C04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683482184"/>
            <w:placeholder>
              <w:docPart w:val="9688D7FDF54B40EB9E0DEAAF8EFECF0C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83FB23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15F87" w:rsidRPr="00AC3E16" w14:paraId="0329A9AC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07051680"/>
            <w:placeholder>
              <w:docPart w:val="3B64B1AD986D4E4082E1A80D961E50DD"/>
            </w:placeholder>
            <w:showingPlcHdr/>
          </w:sdtPr>
          <w:sdtEndPr/>
          <w:sdtContent>
            <w:tc>
              <w:tcPr>
                <w:tcW w:w="6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C6A92C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90362648"/>
            <w:placeholder>
              <w:docPart w:val="7E12FC2DE9E242BEBFFBEE395BA5330D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554D985" w14:textId="77777777" w:rsidR="00215F87" w:rsidRPr="00AC3E16" w:rsidRDefault="00215F87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1609B6C6" w14:textId="2B406938" w:rsidR="0062099F" w:rsidRDefault="0062099F" w:rsidP="00E118DE">
      <w:pPr>
        <w:pStyle w:val="Ttulo1"/>
        <w:numPr>
          <w:ilvl w:val="0"/>
          <w:numId w:val="0"/>
        </w:numPr>
        <w:spacing w:before="0"/>
        <w:rPr>
          <w:rFonts w:cs="Arial"/>
          <w:bCs w:val="0"/>
          <w:kern w:val="18"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1417"/>
        <w:gridCol w:w="2737"/>
      </w:tblGrid>
      <w:tr w:rsidR="002F7BA0" w:rsidRPr="0085281E" w14:paraId="49F071AE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7A8FEF" w14:textId="611161FB" w:rsidR="002F7BA0" w:rsidRPr="0085281E" w:rsidRDefault="004D286A" w:rsidP="00285301">
            <w:pPr>
              <w:pStyle w:val="Ttulo2"/>
            </w:pPr>
            <w:r>
              <w:t>PLAN DE COMPRAS</w:t>
            </w:r>
            <w:r w:rsidR="002F7BA0">
              <w:t xml:space="preserve"> DEL PROYECTO</w:t>
            </w:r>
          </w:p>
        </w:tc>
      </w:tr>
      <w:tr w:rsidR="002F7BA0" w:rsidRPr="0085281E" w14:paraId="20880B89" w14:textId="77777777" w:rsidTr="00285301">
        <w:tc>
          <w:tcPr>
            <w:tcW w:w="9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460059" w14:textId="3AF997F1" w:rsidR="002F7BA0" w:rsidRPr="0085281E" w:rsidRDefault="002F7BA0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>Incluya todas las contrataciones de bienes y servicios requeridas</w:t>
            </w:r>
            <w:r w:rsidR="00FE1BB8">
              <w:rPr>
                <w:rFonts w:asciiTheme="minorHAnsi" w:eastAsia="Batang" w:hAnsiTheme="minorHAnsi" w:cstheme="minorHAnsi"/>
                <w:kern w:val="18"/>
                <w:lang w:val="es-MX"/>
              </w:rPr>
              <w:t>,</w:t>
            </w:r>
            <w:r w:rsidRPr="002F7BA0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 identificando el costo estimado y la fecha en que se requiere</w:t>
            </w:r>
          </w:p>
        </w:tc>
      </w:tr>
      <w:tr w:rsidR="002F7BA0" w:rsidRPr="00AC3E16" w14:paraId="55F7594E" w14:textId="77777777" w:rsidTr="002F7BA0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F38E6" w14:textId="7F3E030C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BIENES / SERVICIOS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DE7238" w14:textId="77777777" w:rsid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COSTO </w:t>
            </w:r>
          </w:p>
          <w:p w14:paraId="70DEEACA" w14:textId="2B171237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(</w:t>
            </w: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US$</w:t>
            </w: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)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4DE770" w14:textId="196B32CF" w:rsidR="002F7BA0" w:rsidRPr="002F7BA0" w:rsidRDefault="002F7BA0" w:rsidP="002F7BA0">
            <w:pPr>
              <w:spacing w:before="0" w:after="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 xml:space="preserve">FECHA </w:t>
            </w:r>
          </w:p>
          <w:p w14:paraId="14A696E4" w14:textId="5F612D86" w:rsidR="002F7BA0" w:rsidRPr="002F7BA0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REQUERIDA</w:t>
            </w:r>
          </w:p>
        </w:tc>
      </w:tr>
      <w:tr w:rsidR="002F7BA0" w:rsidRPr="00AC3E16" w14:paraId="7C7C7102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350062681"/>
            <w:placeholder>
              <w:docPart w:val="7B1541DA516C4FC3A65AC081819E54C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D29F32F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CE7C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951582420"/>
            <w:placeholder>
              <w:docPart w:val="2FDC951B34384A5FA76CC9FCCA3B05C6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D63107E" w14:textId="30F3D05A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6D45458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770854839"/>
            <w:placeholder>
              <w:docPart w:val="B5331FD54D1C45049B18F7B6A17CBA45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D08659E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0CC0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1265506543"/>
            <w:placeholder>
              <w:docPart w:val="1DBCA79FECAD41C78FF59079CD03A143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62F3D08" w14:textId="417D6A05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2F7BA0" w:rsidRPr="00AC3E16" w14:paraId="02DA7AFD" w14:textId="77777777" w:rsidTr="002F7BA0"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479688230"/>
            <w:placeholder>
              <w:docPart w:val="80FB30760B4B45148CA8371D07DCAB62"/>
            </w:placeholder>
            <w:showingPlcHdr/>
          </w:sdtPr>
          <w:sdtEndPr/>
          <w:sdtContent>
            <w:tc>
              <w:tcPr>
                <w:tcW w:w="5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58A36C6" w14:textId="77777777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BC414" w14:textId="77777777" w:rsidR="002F7BA0" w:rsidRPr="00AC3E16" w:rsidRDefault="002F7BA0" w:rsidP="002F7BA0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</w:p>
        </w:tc>
        <w:sdt>
          <w:sdtPr>
            <w:rPr>
              <w:rFonts w:eastAsia="Batang" w:cs="Arial"/>
              <w:i/>
              <w:kern w:val="18"/>
              <w:szCs w:val="21"/>
              <w:lang w:val="es-MX"/>
            </w:rPr>
            <w:id w:val="-1046448141"/>
            <w:placeholder>
              <w:docPart w:val="2D9E1A2885C9439DB5828E6150313255"/>
            </w:placeholder>
            <w:showingPlcHdr/>
          </w:sdtPr>
          <w:sdtEndPr/>
          <w:sdtContent>
            <w:tc>
              <w:tcPr>
                <w:tcW w:w="27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6409D7" w14:textId="02EEC803" w:rsidR="002F7BA0" w:rsidRPr="00AC3E16" w:rsidRDefault="002F7BA0" w:rsidP="00285301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kern w:val="18"/>
                    <w:lang w:val="es-MX"/>
                  </w:rPr>
                </w:pPr>
                <w:r w:rsidRPr="00705151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</w:tbl>
    <w:p w14:paraId="45B40F0A" w14:textId="77777777" w:rsidR="00FE1BB8" w:rsidRDefault="00FE1BB8" w:rsidP="00D65AFD">
      <w:pPr>
        <w:spacing w:after="240" w:line="360" w:lineRule="auto"/>
        <w:ind w:left="851"/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9"/>
        <w:gridCol w:w="1064"/>
        <w:gridCol w:w="1143"/>
        <w:gridCol w:w="908"/>
        <w:gridCol w:w="1133"/>
      </w:tblGrid>
      <w:tr w:rsidR="00FE1BB8" w:rsidRPr="003A00CB" w14:paraId="4CD08BD2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1D7CC" w14:textId="7C2123DD" w:rsidR="00FE1BB8" w:rsidRPr="003A00CB" w:rsidRDefault="00FE1BB8" w:rsidP="005456D8">
            <w:pPr>
              <w:pStyle w:val="Ttulo2"/>
              <w:rPr>
                <w:iCs w:val="0"/>
              </w:rPr>
            </w:pPr>
            <w:r>
              <w:rPr>
                <w:iCs w:val="0"/>
              </w:rPr>
              <w:t>PRESUPUESTO</w:t>
            </w:r>
            <w:r w:rsidR="00F93203">
              <w:rPr>
                <w:iCs w:val="0"/>
              </w:rPr>
              <w:t xml:space="preserve"> ASIGNADO DEL PROYECTO</w:t>
            </w:r>
          </w:p>
        </w:tc>
      </w:tr>
      <w:tr w:rsidR="00FE1BB8" w:rsidRPr="0085281E" w14:paraId="0AD043DC" w14:textId="77777777" w:rsidTr="005456D8">
        <w:tc>
          <w:tcPr>
            <w:tcW w:w="92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0D88B" w14:textId="59A8F13A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="Calibri" w:hAnsi="Calibri" w:cs="Calibri"/>
                <w:i/>
                <w:sz w:val="20"/>
              </w:rPr>
              <w:t xml:space="preserve">Incluya el presupuesto </w:t>
            </w:r>
            <w:r w:rsidR="00F93203">
              <w:rPr>
                <w:rFonts w:ascii="Calibri" w:hAnsi="Calibri" w:cs="Calibri"/>
                <w:i/>
                <w:sz w:val="20"/>
              </w:rPr>
              <w:t xml:space="preserve">asignado </w:t>
            </w:r>
            <w:r>
              <w:rPr>
                <w:rFonts w:ascii="Calibri" w:hAnsi="Calibri" w:cs="Calibri"/>
                <w:i/>
                <w:sz w:val="20"/>
              </w:rPr>
              <w:t xml:space="preserve">por año de acuerdo con el plan de costos del proyecto y cronograma </w:t>
            </w:r>
          </w:p>
        </w:tc>
      </w:tr>
      <w:tr w:rsidR="00FE1BB8" w:rsidRPr="0085281E" w14:paraId="04788DA8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81008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Cuenta con el presupuesto aprobado suficiente: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FD32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677840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CD050F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7FC7F" w14:textId="77777777" w:rsidR="00FE1BB8" w:rsidRPr="0085281E" w:rsidRDefault="00FE1BB8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1887755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AE7985" w14:textId="77777777" w:rsidR="00FE1BB8" w:rsidRPr="0085281E" w:rsidRDefault="00FE1BB8" w:rsidP="005456D8">
                <w:pPr>
                  <w:spacing w:before="60" w:after="60"/>
                  <w:jc w:val="left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FE1BB8" w:rsidRPr="002F7BA0" w14:paraId="5D498CD3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DF0B33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szCs w:val="21"/>
                <w:lang w:val="es-MX"/>
              </w:rPr>
              <w:t>AÑO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D5A99" w14:textId="77777777" w:rsidR="00FE1BB8" w:rsidRPr="002F7BA0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2F7BA0"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>MONTO</w:t>
            </w:r>
            <w:r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  <w:t xml:space="preserve"> (US$)</w:t>
            </w:r>
          </w:p>
        </w:tc>
      </w:tr>
      <w:tr w:rsidR="00FE1BB8" w:rsidRPr="0085281E" w14:paraId="09B21F3B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467439617"/>
            <w:placeholder>
              <w:docPart w:val="730F642375AB46EFA0EF3A00A508C915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9AC7469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b/>
                    <w:bCs/>
                    <w:iCs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72061742"/>
            <w:placeholder>
              <w:docPart w:val="B0603F7F0B754FA9896C9769458907EE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7FAC05B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25C20BCC" w14:textId="77777777" w:rsidTr="005456D8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24930033"/>
            <w:placeholder>
              <w:docPart w:val="71AA27A024C14773BD9BE9DA022CD1E7"/>
            </w:placeholder>
            <w:showingPlcHdr/>
          </w:sdtPr>
          <w:sdtEndPr/>
          <w:sdtContent>
            <w:tc>
              <w:tcPr>
                <w:tcW w:w="50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164C87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-816101593"/>
            <w:placeholder>
              <w:docPart w:val="793F812001AC454E9102B9C6C141275F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26A5EC1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  <w:tr w:rsidR="00FE1BB8" w:rsidRPr="0085281E" w14:paraId="771A9D8A" w14:textId="77777777" w:rsidTr="005456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4B6A5A" w14:textId="77777777" w:rsidR="00FE1BB8" w:rsidRPr="00B465CD" w:rsidRDefault="00FE1BB8" w:rsidP="005456D8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TOTAL</w:t>
            </w:r>
          </w:p>
        </w:tc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953369194"/>
            <w:placeholder>
              <w:docPart w:val="C2FA6E5C3924473FAFB2CEA56059E5A6"/>
            </w:placeholder>
            <w:showingPlcHdr/>
          </w:sdtPr>
          <w:sdtEndPr/>
          <w:sdtContent>
            <w:tc>
              <w:tcPr>
                <w:tcW w:w="42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3BBEFD" w14:textId="77777777" w:rsidR="00FE1BB8" w:rsidRPr="0085281E" w:rsidRDefault="00FE1BB8" w:rsidP="005456D8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0F9961E" w14:textId="355ED9B7" w:rsidR="002F7BA0" w:rsidRDefault="00B465CD" w:rsidP="00D65AFD">
      <w:pPr>
        <w:spacing w:after="240" w:line="360" w:lineRule="auto"/>
        <w:ind w:left="851"/>
        <w:rPr>
          <w:rFonts w:asciiTheme="minorHAnsi" w:eastAsia="Batang" w:hAnsiTheme="minorHAnsi" w:cstheme="minorHAnsi"/>
          <w:bCs/>
          <w:kern w:val="18"/>
          <w:szCs w:val="21"/>
          <w:lang w:val="es-MX"/>
        </w:rPr>
      </w:pPr>
      <w:r w:rsidRPr="00B465CD">
        <w:rPr>
          <w:rFonts w:asciiTheme="minorHAnsi" w:eastAsia="Batang" w:hAnsiTheme="minorHAnsi" w:cstheme="minorHAnsi"/>
          <w:b/>
          <w:kern w:val="18"/>
          <w:szCs w:val="21"/>
          <w:u w:val="single"/>
          <w:lang w:val="es-MX"/>
        </w:rPr>
        <w:t>NOTA:</w:t>
      </w:r>
      <w:r w:rsidRPr="00B465CD">
        <w:rPr>
          <w:rFonts w:asciiTheme="minorHAnsi" w:eastAsia="Batang" w:hAnsiTheme="minorHAnsi" w:cstheme="minorHAnsi"/>
          <w:bCs/>
          <w:kern w:val="18"/>
          <w:szCs w:val="21"/>
          <w:lang w:val="es-MX"/>
        </w:rPr>
        <w:t xml:space="preserve"> Anexar la carga presupuestaria del proyecto</w:t>
      </w:r>
    </w:p>
    <w:p w14:paraId="12D3096A" w14:textId="10D28707" w:rsidR="00F93203" w:rsidRPr="00F93203" w:rsidRDefault="00F93203" w:rsidP="00F93203">
      <w:pPr>
        <w:pStyle w:val="Ttulo1"/>
        <w:rPr>
          <w:rFonts w:cs="Arial"/>
          <w:bCs w:val="0"/>
          <w:kern w:val="18"/>
          <w:szCs w:val="21"/>
        </w:rPr>
      </w:pPr>
      <w:r w:rsidRPr="00F93203">
        <w:rPr>
          <w:rFonts w:cs="Arial"/>
          <w:bCs w:val="0"/>
          <w:kern w:val="18"/>
          <w:szCs w:val="21"/>
        </w:rPr>
        <w:lastRenderedPageBreak/>
        <w:t>RIESGOS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F93203" w:rsidRPr="00ED393E" w14:paraId="2D11AFE2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08456" w14:textId="77E9FF46" w:rsidR="00F93203" w:rsidRPr="00ED393E" w:rsidRDefault="00F93203" w:rsidP="00F93203">
            <w:pPr>
              <w:pStyle w:val="Ttulo2"/>
              <w:numPr>
                <w:ilvl w:val="0"/>
                <w:numId w:val="0"/>
              </w:numPr>
              <w:ind w:left="576" w:hanging="576"/>
            </w:pPr>
            <w:r w:rsidRPr="00F93203">
              <w:t>IDENTIFICACIÓN</w:t>
            </w:r>
            <w:r>
              <w:t xml:space="preserve"> Y EVALUACIÓN INICIAL</w:t>
            </w:r>
            <w:r w:rsidRPr="00F93203">
              <w:t xml:space="preserve"> DE RIESGOS</w:t>
            </w:r>
          </w:p>
        </w:tc>
      </w:tr>
      <w:tr w:rsidR="00F93203" w:rsidRPr="0085281E" w14:paraId="6BB9791C" w14:textId="77777777" w:rsidTr="005456D8">
        <w:tc>
          <w:tcPr>
            <w:tcW w:w="9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95465F" w14:textId="6DDBA1D7" w:rsidR="00F93203" w:rsidRPr="0085281E" w:rsidRDefault="00F93203" w:rsidP="005456D8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F93203">
              <w:rPr>
                <w:rFonts w:asciiTheme="minorHAnsi" w:eastAsia="Batang" w:hAnsiTheme="minorHAnsi" w:cstheme="minorHAnsi"/>
                <w:kern w:val="18"/>
              </w:rPr>
              <w:t>Completar y remitir la plantilla de eventos de riesgo del proyecto “GP-FMTO-008”</w:t>
            </w:r>
          </w:p>
        </w:tc>
      </w:tr>
    </w:tbl>
    <w:p w14:paraId="130B3474" w14:textId="2669BAA0" w:rsidR="00E8699B" w:rsidRDefault="00E8699B" w:rsidP="00B465CD">
      <w:pPr>
        <w:pStyle w:val="Ttulo1"/>
        <w:rPr>
          <w:rFonts w:cs="Arial"/>
          <w:bCs w:val="0"/>
          <w:kern w:val="18"/>
          <w:szCs w:val="21"/>
        </w:rPr>
      </w:pPr>
      <w:r w:rsidRPr="00B465CD">
        <w:rPr>
          <w:rFonts w:cs="Arial"/>
          <w:bCs w:val="0"/>
          <w:kern w:val="18"/>
          <w:szCs w:val="21"/>
        </w:rPr>
        <w:t>IMPACTO</w:t>
      </w:r>
      <w:r w:rsidR="00776028" w:rsidRPr="00B465CD">
        <w:rPr>
          <w:rFonts w:cs="Arial"/>
          <w:bCs w:val="0"/>
          <w:kern w:val="18"/>
          <w:szCs w:val="21"/>
        </w:rPr>
        <w:t>S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2"/>
        <w:gridCol w:w="914"/>
        <w:gridCol w:w="3487"/>
        <w:gridCol w:w="914"/>
      </w:tblGrid>
      <w:tr w:rsidR="00B465CD" w:rsidRPr="0085281E" w14:paraId="01D5F95B" w14:textId="77777777" w:rsidTr="00285301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C2074" w14:textId="0638F73F" w:rsidR="00B465CD" w:rsidRPr="00B465CD" w:rsidRDefault="00B465CD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hAnsiTheme="minorHAnsi" w:cstheme="minorHAnsi"/>
                <w:kern w:val="18"/>
                <w:lang w:val="es-MX"/>
              </w:rPr>
              <w:t>Marque los impactos que tendrá el proyecto y si se requieren estudios adicionales o permisos.</w:t>
            </w:r>
          </w:p>
        </w:tc>
      </w:tr>
      <w:tr w:rsidR="00B465CD" w:rsidRPr="0085281E" w14:paraId="4E1FAE69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098F7" w14:textId="1F2518B1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IMPACTO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38EFE0" w14:textId="15C1FE20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DB0BC" w14:textId="14E57367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ESTUDIOS ADICIONALES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E6A44" w14:textId="7E4D64EE" w:rsidR="00B465CD" w:rsidRPr="00B465CD" w:rsidRDefault="00B465CD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</w:pPr>
            <w:r w:rsidRPr="00B465CD">
              <w:rPr>
                <w:rFonts w:asciiTheme="minorHAnsi" w:eastAsia="Batang" w:hAnsiTheme="minorHAnsi" w:cstheme="minorHAnsi"/>
                <w:b/>
                <w:bCs/>
                <w:kern w:val="18"/>
                <w:lang w:val="es-MX"/>
              </w:rPr>
              <w:t>MARCA</w:t>
            </w:r>
          </w:p>
        </w:tc>
      </w:tr>
      <w:tr w:rsidR="00B465CD" w:rsidRPr="0085281E" w14:paraId="13637E64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FA5D" w14:textId="1788D351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técnico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78D16" w14:textId="52CA367A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984607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73E4" w14:textId="0CB3178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Técnica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9EB5" w14:textId="6E7C3A8B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69795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7B21F44E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C11E" w14:textId="25241E8D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Legal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6B66" w14:textId="27A3A6FE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27370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F72E" w14:textId="674EC27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 xml:space="preserve">Factibilidad Legal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25B" w14:textId="0750CFB6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44877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240EBF7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26734" w14:textId="370AA340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 xml:space="preserve">Impacto </w:t>
            </w:r>
            <w:r w:rsidR="00177747" w:rsidRPr="00177747">
              <w:rPr>
                <w:rFonts w:asciiTheme="minorHAnsi" w:hAnsiTheme="minorHAnsi" w:cstheme="minorHAnsi"/>
              </w:rPr>
              <w:t>Financiero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E0D69" w14:textId="54383AA6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72412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52E9D" w14:textId="3D23CA6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Financiera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2317" w14:textId="2ADDF4E0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202678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1E88427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B9D4B" w14:textId="0F6ED4BE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E483E" w14:textId="7C06C5D7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07478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6786B" w14:textId="2F6CB4ED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Factibilidad Organizacional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917D" w14:textId="7E45702E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74425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3250135A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B12F9" w14:textId="1B418D33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Ambiental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3C0F6" w14:textId="0C7DCEB0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4793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E636D" w14:textId="26801F75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ambientales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2012" w14:textId="4D86D06A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185968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B465CD" w:rsidRPr="0085281E" w14:paraId="5AC990FF" w14:textId="77777777" w:rsidTr="00B465CD"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EFC0E" w14:textId="32FFE658" w:rsidR="00B465CD" w:rsidRPr="00177747" w:rsidRDefault="00B465CD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hAnsiTheme="minorHAnsi" w:cstheme="minorHAnsi"/>
              </w:rPr>
              <w:t>Impacto Político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7A20" w14:textId="28D1E41A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-188031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240D" w14:textId="40826344" w:rsidR="00B465CD" w:rsidRPr="00177747" w:rsidRDefault="00177747" w:rsidP="00B465CD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Permisos / Autorizaciones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B51B" w14:textId="118C9C5E" w:rsidR="00B465CD" w:rsidRPr="00177747" w:rsidRDefault="00251F76" w:rsidP="00B465CD">
            <w:pPr>
              <w:spacing w:before="60" w:after="60"/>
              <w:jc w:val="center"/>
              <w:rPr>
                <w:rFonts w:asciiTheme="minorHAnsi" w:eastAsia="MS Gothic" w:hAnsiTheme="minorHAnsi" w:cstheme="minorHAnsi"/>
                <w:kern w:val="18"/>
                <w:szCs w:val="21"/>
                <w:lang w:val="es-MX"/>
              </w:rPr>
            </w:pPr>
            <w:sdt>
              <w:sdtPr>
                <w:rPr>
                  <w:rFonts w:asciiTheme="minorHAnsi" w:eastAsia="Batang" w:hAnsiTheme="minorHAnsi" w:cstheme="minorHAnsi"/>
                  <w:kern w:val="18"/>
                  <w:szCs w:val="21"/>
                  <w:lang w:val="es-MX"/>
                </w:rPr>
                <w:id w:val="213706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65CD" w:rsidRPr="00177747">
                  <w:rPr>
                    <w:rFonts w:ascii="Segoe UI Symbol" w:eastAsia="MS Gothic" w:hAnsi="Segoe UI Symbol" w:cs="Segoe UI Symbol"/>
                    <w:kern w:val="18"/>
                    <w:szCs w:val="21"/>
                    <w:lang w:val="es-MX"/>
                  </w:rPr>
                  <w:t>☐</w:t>
                </w:r>
              </w:sdtContent>
            </w:sdt>
          </w:p>
        </w:tc>
      </w:tr>
      <w:tr w:rsidR="00177747" w:rsidRPr="0085281E" w14:paraId="3B4C7A0F" w14:textId="77777777" w:rsidTr="00177747"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C22685" w14:textId="2930C9DF" w:rsidR="00177747" w:rsidRPr="00177747" w:rsidRDefault="00177747" w:rsidP="00177747">
            <w:pPr>
              <w:spacing w:before="60" w:after="60"/>
              <w:jc w:val="center"/>
              <w:rPr>
                <w:rFonts w:ascii="MS Gothic" w:eastAsia="MS Gothic" w:hAnsi="MS Gothic" w:cs="Arial"/>
                <w:b/>
                <w:bCs/>
                <w:kern w:val="18"/>
                <w:szCs w:val="21"/>
                <w:lang w:val="es-MX"/>
              </w:rPr>
            </w:pPr>
            <w:r w:rsidRPr="00177747">
              <w:rPr>
                <w:rFonts w:asciiTheme="minorHAnsi" w:hAnsiTheme="minorHAnsi" w:cstheme="minorHAnsi"/>
                <w:b/>
                <w:bCs/>
                <w:kern w:val="18"/>
                <w:lang w:val="es-MX"/>
              </w:rPr>
              <w:t>DETALLE LOS IMPACTOS / ESTUDIOS REQUERIDOS</w:t>
            </w:r>
          </w:p>
        </w:tc>
      </w:tr>
      <w:tr w:rsidR="00177747" w:rsidRPr="0085281E" w14:paraId="6EDA3742" w14:textId="77777777" w:rsidTr="00285301">
        <w:sdt>
          <w:sdtPr>
            <w:rPr>
              <w:rFonts w:asciiTheme="minorHAnsi" w:eastAsia="Batang" w:hAnsiTheme="minorHAnsi" w:cstheme="minorHAnsi"/>
              <w:kern w:val="18"/>
              <w:lang w:val="es-MX"/>
            </w:rPr>
            <w:id w:val="1618401289"/>
            <w:placeholder>
              <w:docPart w:val="2BB54E05328F4C20B935073380690152"/>
            </w:placeholder>
            <w:showingPlcHdr/>
          </w:sdtPr>
          <w:sdtEndPr/>
          <w:sdtContent>
            <w:tc>
              <w:tcPr>
                <w:tcW w:w="925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E4958A3" w14:textId="2363B09D" w:rsidR="00177747" w:rsidRDefault="00177747" w:rsidP="00B465CD">
                <w:pPr>
                  <w:spacing w:before="60" w:after="60"/>
                  <w:jc w:val="center"/>
                  <w:rPr>
                    <w:rFonts w:ascii="MS Gothic" w:eastAsia="MS Gothic" w:hAnsi="MS Gothic" w:cs="Arial"/>
                    <w:kern w:val="18"/>
                    <w:szCs w:val="21"/>
                    <w:lang w:val="es-MX"/>
                  </w:rPr>
                </w:pPr>
                <w:r w:rsidRPr="0085281E">
                  <w:rPr>
                    <w:rStyle w:val="Textodelmarcadordeposicin"/>
                    <w:rFonts w:asciiTheme="minorHAnsi" w:hAnsiTheme="minorHAnsi" w:cstheme="minorHAnsi"/>
                    <w:shd w:val="clear" w:color="auto" w:fill="FFFFFF" w:themeFill="background1"/>
                  </w:rPr>
                  <w:t>Haga clic aquí para escribir texto.</w:t>
                </w:r>
              </w:p>
            </w:tc>
          </w:sdtContent>
        </w:sdt>
      </w:tr>
    </w:tbl>
    <w:p w14:paraId="73EBE087" w14:textId="48C0F34B" w:rsidR="004753A7" w:rsidRDefault="004753A7" w:rsidP="00177747">
      <w:pPr>
        <w:pStyle w:val="Ttulo1"/>
        <w:rPr>
          <w:rFonts w:cs="Arial"/>
          <w:bCs w:val="0"/>
          <w:kern w:val="18"/>
          <w:szCs w:val="21"/>
        </w:rPr>
      </w:pPr>
      <w:r w:rsidRPr="00177747">
        <w:rPr>
          <w:rFonts w:cs="Arial"/>
          <w:bCs w:val="0"/>
          <w:kern w:val="18"/>
          <w:szCs w:val="21"/>
        </w:rPr>
        <w:t>ORGANIZACIÓN DEL PROYECTO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1086"/>
        <w:gridCol w:w="1911"/>
        <w:gridCol w:w="1322"/>
        <w:gridCol w:w="174"/>
        <w:gridCol w:w="288"/>
        <w:gridCol w:w="508"/>
        <w:gridCol w:w="628"/>
        <w:gridCol w:w="520"/>
      </w:tblGrid>
      <w:tr w:rsidR="00177747" w:rsidRPr="003A00CB" w14:paraId="5BBB081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A2198C" w14:textId="1B94A5E7" w:rsidR="00177747" w:rsidRPr="003A00CB" w:rsidRDefault="00177747" w:rsidP="009405E0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ROLES Y RESPONSABILIDADES</w:t>
            </w:r>
          </w:p>
        </w:tc>
      </w:tr>
      <w:tr w:rsidR="00177747" w:rsidRPr="0085281E" w14:paraId="2E65E4D7" w14:textId="77777777" w:rsidTr="00EC5F6F">
        <w:tc>
          <w:tcPr>
            <w:tcW w:w="71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404F" w14:textId="1FEF0848" w:rsidR="00177747" w:rsidRPr="0085281E" w:rsidRDefault="00177747" w:rsidP="00285301">
            <w:pPr>
              <w:spacing w:before="60" w:after="60"/>
              <w:jc w:val="left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>
              <w:rPr>
                <w:rFonts w:asciiTheme="minorHAnsi" w:eastAsia="Batang" w:hAnsiTheme="minorHAnsi" w:cstheme="minorHAnsi"/>
                <w:kern w:val="18"/>
                <w:lang w:val="es-MX"/>
              </w:rPr>
              <w:t>C</w:t>
            </w:r>
            <w:r w:rsidRPr="00177747">
              <w:rPr>
                <w:rFonts w:asciiTheme="minorHAnsi" w:eastAsia="Batang" w:hAnsiTheme="minorHAnsi" w:cstheme="minorHAnsi"/>
                <w:kern w:val="18"/>
                <w:lang w:val="es-MX"/>
              </w:rPr>
              <w:t>uenta con personal clave con experiencia y conocimientos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FEDA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SI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842622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7EB71B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34C59" w14:textId="77777777" w:rsidR="00177747" w:rsidRPr="0085281E" w:rsidRDefault="00177747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kern w:val="18"/>
                <w:lang w:val="es-MX"/>
              </w:rPr>
            </w:pPr>
            <w:r w:rsidRPr="00165B1A">
              <w:rPr>
                <w:rFonts w:eastAsia="Batang" w:cs="Arial"/>
                <w:kern w:val="18"/>
                <w:szCs w:val="21"/>
                <w:lang w:val="es-MX"/>
              </w:rPr>
              <w:t>NO</w:t>
            </w:r>
          </w:p>
        </w:tc>
        <w:sdt>
          <w:sdtPr>
            <w:rPr>
              <w:rFonts w:eastAsia="Batang" w:cs="Arial"/>
              <w:kern w:val="18"/>
              <w:szCs w:val="21"/>
              <w:lang w:val="es-MX"/>
            </w:rPr>
            <w:id w:val="-1985693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D49507" w14:textId="77777777" w:rsidR="00177747" w:rsidRPr="0085281E" w:rsidRDefault="00177747" w:rsidP="00EC5F6F">
                <w:pPr>
                  <w:spacing w:before="60" w:after="60"/>
                  <w:jc w:val="center"/>
                  <w:rPr>
                    <w:rFonts w:asciiTheme="minorHAnsi" w:eastAsia="Batang" w:hAnsiTheme="minorHAnsi" w:cstheme="minorHAnsi"/>
                    <w:kern w:val="18"/>
                    <w:lang w:val="es-MX"/>
                  </w:rPr>
                </w:pPr>
                <w:r>
                  <w:rPr>
                    <w:rFonts w:ascii="MS Gothic" w:eastAsia="MS Gothic" w:hAnsi="MS Gothic" w:cs="Arial" w:hint="eastAsia"/>
                    <w:kern w:val="18"/>
                    <w:szCs w:val="21"/>
                    <w:lang w:val="es-MX"/>
                  </w:rPr>
                  <w:t>☐</w:t>
                </w:r>
              </w:p>
            </w:tc>
          </w:sdtContent>
        </w:sdt>
      </w:tr>
      <w:tr w:rsidR="00177747" w:rsidRPr="002F7BA0" w14:paraId="3185E354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4AE025" w14:textId="3C3CA6ED" w:rsidR="00177747" w:rsidRPr="00177747" w:rsidRDefault="00177747" w:rsidP="00177747">
            <w:pPr>
              <w:spacing w:before="60" w:after="60"/>
              <w:jc w:val="left"/>
              <w:rPr>
                <w:rFonts w:asciiTheme="minorHAnsi" w:eastAsia="Batang" w:hAnsiTheme="minorHAnsi" w:cstheme="minorHAnsi"/>
                <w:b/>
                <w:bCs/>
                <w:iCs/>
                <w:kern w:val="18"/>
                <w:lang w:val="es-MX"/>
              </w:rPr>
            </w:pP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En caso afirmativo, señale en el siguiente cuadro al responsable de administrar y/o dirigir el proyecto; así como 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los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 responsable</w:t>
            </w:r>
            <w:r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 xml:space="preserve">s regionales y locales </w:t>
            </w:r>
            <w:r w:rsidRPr="00177747">
              <w:rPr>
                <w:rFonts w:asciiTheme="minorHAnsi" w:eastAsia="Batang" w:hAnsiTheme="minorHAnsi" w:cstheme="minorHAnsi"/>
                <w:kern w:val="18"/>
                <w:szCs w:val="20"/>
                <w:lang w:val="es-MX"/>
              </w:rPr>
              <w:t>del proyecto</w:t>
            </w:r>
          </w:p>
        </w:tc>
      </w:tr>
      <w:tr w:rsidR="00EC5F6F" w:rsidRPr="002F7BA0" w14:paraId="164369B6" w14:textId="67AC5741" w:rsidTr="00EC5F6F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7160" w14:textId="6FEC072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7920" w14:textId="336CE3B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CARGO / 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3BD2B" w14:textId="7E516083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A7EE" w14:textId="31BB42F5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TELÉFONO Y/O EXT.</w:t>
            </w:r>
          </w:p>
        </w:tc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4110" w14:textId="5F1ECB5C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RESPONSABILIDAD</w:t>
            </w:r>
          </w:p>
        </w:tc>
      </w:tr>
      <w:tr w:rsidR="00EC5F6F" w:rsidRPr="002F7BA0" w14:paraId="2FC66CB3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836369069"/>
            <w:placeholder>
              <w:docPart w:val="EFDEC3385B7D4F01B45838B26EB52031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81EA83" w14:textId="432646F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144694885"/>
            <w:placeholder>
              <w:docPart w:val="03ADB32C70144B60882A1B85B05C02DD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0E69CC" w14:textId="718FB0CD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681883692"/>
            <w:placeholder>
              <w:docPart w:val="165CBD378013436D9A12F2A0428079E1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FD9884" w14:textId="178A667F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981451245"/>
            <w:placeholder>
              <w:docPart w:val="A2F1BA9DAD03446BB14D8ED73C026CEC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D0DEE4" w14:textId="57BD46F9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89B2" w14:textId="783B3D5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Responsable Administrativo</w:t>
            </w:r>
          </w:p>
        </w:tc>
      </w:tr>
      <w:tr w:rsidR="00EC5F6F" w:rsidRPr="002F7BA0" w14:paraId="738FEEF4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714995407"/>
            <w:placeholder>
              <w:docPart w:val="C8CB65C4BBC24B97A0679D3F1418205A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F7818B" w14:textId="13AC34F4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632227947"/>
            <w:placeholder>
              <w:docPart w:val="8EA20C07709141CB9225587599815B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318ABC" w14:textId="0C57661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03879876"/>
            <w:placeholder>
              <w:docPart w:val="663239A5356E4F9B93653ED74CA3856B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6A434F4" w14:textId="6F468123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961265531"/>
            <w:placeholder>
              <w:docPart w:val="AE1BD3825F5448F995CA9B6989F1560F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902246" w14:textId="063B0941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FA2A9" w14:textId="59F44F11" w:rsidR="00EC5F6F" w:rsidRP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Responsable Regional </w:t>
            </w:r>
            <w:r w:rsidR="00A84DCB">
              <w:rPr>
                <w:rFonts w:asciiTheme="minorHAnsi" w:eastAsia="Times New Roman" w:hAnsiTheme="minorHAnsi" w:cstheme="minorHAnsi"/>
                <w:szCs w:val="20"/>
                <w:lang w:val="es-MX"/>
              </w:rPr>
              <w:t>y/o</w:t>
            </w: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 xml:space="preserve"> Local</w:t>
            </w:r>
          </w:p>
        </w:tc>
      </w:tr>
      <w:tr w:rsidR="00EC5F6F" w:rsidRPr="002F7BA0" w14:paraId="2AC226FA" w14:textId="77777777" w:rsidTr="00EC5F6F"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893456588"/>
            <w:placeholder>
              <w:docPart w:val="BB7DF59765B042F0A128B5F11EDC12BD"/>
            </w:placeholder>
            <w:showingPlcHdr/>
          </w:sdtPr>
          <w:sdtEndPr/>
          <w:sdtContent>
            <w:tc>
              <w:tcPr>
                <w:tcW w:w="28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3B4A00" w14:textId="60A0F0D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916979298"/>
            <w:placeholder>
              <w:docPart w:val="E9BCF33D759446A1BF0DA49CEA7C3A4E"/>
            </w:placeholder>
            <w:showingPlcHdr/>
          </w:sdtPr>
          <w:sdtEndPr/>
          <w:sdtContent>
            <w:tc>
              <w:tcPr>
                <w:tcW w:w="10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92CB6D" w14:textId="355DE926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1568842744"/>
            <w:placeholder>
              <w:docPart w:val="0E4CCBD1F45D4F3FA0A182E98F66E1CC"/>
            </w:placeholder>
            <w:showingPlcHdr/>
          </w:sdtPr>
          <w:sdtEndPr/>
          <w:sdtContent>
            <w:tc>
              <w:tcPr>
                <w:tcW w:w="19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92DDE0" w14:textId="75971062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i/>
              <w:szCs w:val="20"/>
              <w:lang w:val="es-MX"/>
            </w:rPr>
            <w:id w:val="-1009828655"/>
            <w:placeholder>
              <w:docPart w:val="FA7307BFE12B4BA2B37A4CB7A02DAE32"/>
            </w:placeholder>
            <w:showingPlcHdr/>
          </w:sdtPr>
          <w:sdtEndPr/>
          <w:sdtContent>
            <w:tc>
              <w:tcPr>
                <w:tcW w:w="14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756CCF0" w14:textId="1035F24C" w:rsidR="00EC5F6F" w:rsidRPr="00EC5F6F" w:rsidRDefault="00EC5F6F" w:rsidP="00EC5F6F">
                <w:pPr>
                  <w:spacing w:before="60" w:after="6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tc>
          </w:sdtContent>
        </w:sdt>
        <w:tc>
          <w:tcPr>
            <w:tcW w:w="1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08FA" w14:textId="36F48AE8" w:rsidR="00EC5F6F" w:rsidRPr="00EC5F6F" w:rsidRDefault="00402339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es-MX"/>
              </w:rPr>
              <w:t>Planificador PS</w:t>
            </w:r>
          </w:p>
        </w:tc>
      </w:tr>
      <w:tr w:rsidR="00EC5F6F" w:rsidRPr="002F7BA0" w14:paraId="445A70FE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3F994" w14:textId="63AC1CCC" w:rsidR="00EC5F6F" w:rsidRPr="00EC5F6F" w:rsidRDefault="00EC5F6F" w:rsidP="00EC5F6F">
            <w:pPr>
              <w:spacing w:before="60" w:after="60"/>
              <w:jc w:val="left"/>
              <w:rPr>
                <w:rFonts w:asciiTheme="minorHAnsi" w:eastAsia="Times New Roman" w:hAnsiTheme="minorHAnsi" w:cstheme="minorHAnsi"/>
                <w:szCs w:val="20"/>
                <w:lang w:val="es-MX"/>
              </w:rPr>
            </w:pPr>
            <w:r w:rsidRPr="00EC5F6F">
              <w:rPr>
                <w:rFonts w:asciiTheme="minorHAnsi" w:eastAsia="Times New Roman" w:hAnsiTheme="minorHAnsi" w:cstheme="minorHAnsi"/>
                <w:szCs w:val="20"/>
                <w:lang w:val="es-MX"/>
              </w:rPr>
              <w:t>En caso de NO contar con capacidad de personal clave con experiencia y conocimientos, por favor describa cómo se atenderá la gestión y administración del contrato y/o proyecto.</w:t>
            </w:r>
          </w:p>
        </w:tc>
      </w:tr>
      <w:tr w:rsidR="00EC5F6F" w:rsidRPr="002F7BA0" w14:paraId="0FD2880B" w14:textId="77777777" w:rsidTr="00285301">
        <w:tc>
          <w:tcPr>
            <w:tcW w:w="92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Batang" w:cs="Arial"/>
                <w:kern w:val="18"/>
                <w:szCs w:val="20"/>
                <w:lang w:val="es-MX"/>
              </w:rPr>
              <w:id w:val="1474564764"/>
              <w:placeholder>
                <w:docPart w:val="622CB189B7124184B3D0136F016D6B90"/>
              </w:placeholder>
              <w:showingPlcHdr/>
            </w:sdtPr>
            <w:sdtEndPr/>
            <w:sdtContent>
              <w:p w14:paraId="18DDCB72" w14:textId="56F93263" w:rsidR="00EC5F6F" w:rsidRPr="00EC5F6F" w:rsidRDefault="00EC5F6F" w:rsidP="00EC5F6F">
                <w:pPr>
                  <w:ind w:left="851"/>
                  <w:jc w:val="left"/>
                  <w:rPr>
                    <w:rFonts w:eastAsia="Batang" w:cs="Arial"/>
                    <w:kern w:val="18"/>
                    <w:szCs w:val="20"/>
                    <w:lang w:val="es-MX"/>
                  </w:rPr>
                </w:pPr>
                <w:r w:rsidRPr="00EC5F6F">
                  <w:rPr>
                    <w:rStyle w:val="Textodelmarcadordeposicin"/>
                    <w:rFonts w:asciiTheme="minorHAnsi" w:hAnsiTheme="minorHAnsi" w:cstheme="minorHAnsi"/>
                  </w:rPr>
                  <w:t>Haga clic aquí para escribir texto.</w:t>
                </w:r>
              </w:p>
            </w:sdtContent>
          </w:sdt>
        </w:tc>
      </w:tr>
    </w:tbl>
    <w:p w14:paraId="5CE2300D" w14:textId="7E490DB4" w:rsidR="00885954" w:rsidRDefault="00885954"/>
    <w:p w14:paraId="7F1E9540" w14:textId="53A82974" w:rsidR="00CD59AF" w:rsidRDefault="00CD59AF" w:rsidP="00CD59AF">
      <w:pPr>
        <w:pStyle w:val="Ttulo1"/>
      </w:pPr>
      <w:r w:rsidRPr="00CD59AF">
        <w:rPr>
          <w:rFonts w:cs="Arial"/>
          <w:kern w:val="18"/>
          <w:szCs w:val="21"/>
        </w:rPr>
        <w:t>APROBACIÓN DE LA FICHA</w:t>
      </w:r>
      <w:r w:rsidRPr="00CD59AF">
        <w:rPr>
          <w:rFonts w:cs="Arial"/>
          <w:bCs w:val="0"/>
          <w:kern w:val="18"/>
          <w:szCs w:val="21"/>
        </w:rPr>
        <w:t xml:space="preserve"> DEL PROYECTO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260"/>
        <w:gridCol w:w="3203"/>
        <w:gridCol w:w="1944"/>
      </w:tblGrid>
      <w:tr w:rsidR="00EC5F6F" w:rsidRPr="003A00CB" w14:paraId="626DB31A" w14:textId="77777777" w:rsidTr="00CD59AF">
        <w:trPr>
          <w:jc w:val="center"/>
        </w:trPr>
        <w:tc>
          <w:tcPr>
            <w:tcW w:w="92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BF92C0" w14:textId="5853739B" w:rsidR="00EC5F6F" w:rsidRPr="003A00CB" w:rsidRDefault="00EC5F6F" w:rsidP="00CD59AF">
            <w:pPr>
              <w:pStyle w:val="Ttulo2"/>
              <w:numPr>
                <w:ilvl w:val="0"/>
                <w:numId w:val="0"/>
              </w:numPr>
              <w:ind w:left="576" w:hanging="576"/>
              <w:rPr>
                <w:iCs w:val="0"/>
              </w:rPr>
            </w:pPr>
            <w:r>
              <w:rPr>
                <w:iCs w:val="0"/>
              </w:rPr>
              <w:t>RESPO</w:t>
            </w:r>
            <w:r w:rsidR="00010383">
              <w:rPr>
                <w:iCs w:val="0"/>
              </w:rPr>
              <w:t>N</w:t>
            </w:r>
            <w:r>
              <w:rPr>
                <w:iCs w:val="0"/>
              </w:rPr>
              <w:t>SABLE DE LA PROPUESTA DEL PROYECTO</w:t>
            </w:r>
          </w:p>
        </w:tc>
      </w:tr>
      <w:tr w:rsidR="00EC5F6F" w:rsidRPr="00EC5F6F" w14:paraId="003F8335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63B2C7" w14:textId="015E6339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  <w:t>FECHA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E51C9" w14:textId="7B4D78AA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 w:rsidRPr="00EC5F6F">
              <w:rPr>
                <w:rFonts w:asciiTheme="minorHAnsi" w:hAnsiTheme="minorHAnsi" w:cstheme="minorHAnsi"/>
                <w:b/>
                <w:bCs/>
              </w:rPr>
              <w:t>NOMBRE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D749E8" w14:textId="634FE8CE" w:rsidR="00EC5F6F" w:rsidRPr="00EC5F6F" w:rsidRDefault="00EC5F6F" w:rsidP="00EC5F6F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CARGO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B4E80" w14:textId="4494B188" w:rsidR="00EC5F6F" w:rsidRP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EC5F6F" w:rsidRPr="00EC5F6F" w14:paraId="0BD152D1" w14:textId="77777777" w:rsidTr="00CD59AF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4FD3" w14:textId="77777777" w:rsidR="00EC5F6F" w:rsidRDefault="00EC5F6F" w:rsidP="00285301">
            <w:pPr>
              <w:spacing w:before="60" w:after="60"/>
              <w:jc w:val="center"/>
              <w:rPr>
                <w:rFonts w:asciiTheme="minorHAnsi" w:eastAsia="Batang" w:hAnsiTheme="minorHAnsi" w:cstheme="minorHAnsi"/>
                <w:b/>
                <w:bCs/>
                <w:kern w:val="18"/>
                <w:szCs w:val="20"/>
                <w:lang w:val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24BF" w14:textId="77777777" w:rsidR="00EC5F6F" w:rsidRP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99E15" w14:textId="77777777" w:rsidR="00EC5F6F" w:rsidRDefault="00EC5F6F" w:rsidP="00EC5F6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27EA5" w14:textId="77777777" w:rsidR="00EC5F6F" w:rsidRDefault="00EC5F6F" w:rsidP="00285301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6F6CE507" w14:textId="3F9B1F1A" w:rsidR="00EC5F6F" w:rsidRDefault="00EC5F6F"/>
    <w:sectPr w:rsidR="00EC5F6F" w:rsidSect="00DA7BFA">
      <w:headerReference w:type="default" r:id="rId11"/>
      <w:pgSz w:w="12240" w:h="15840" w:code="1"/>
      <w:pgMar w:top="1134" w:right="1134" w:bottom="1134" w:left="1418" w:header="737" w:footer="737" w:gutter="0"/>
      <w:pgBorders w:offsetFrom="page">
        <w:top w:val="single" w:sz="12" w:space="24" w:color="4472C4" w:themeColor="accent5"/>
        <w:left w:val="single" w:sz="12" w:space="24" w:color="4472C4" w:themeColor="accent5"/>
        <w:bottom w:val="single" w:sz="12" w:space="24" w:color="4472C4" w:themeColor="accent5"/>
        <w:right w:val="single" w:sz="12" w:space="24" w:color="4472C4" w:themeColor="accent5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409AC" w14:textId="77777777" w:rsidR="00251F76" w:rsidRDefault="00251F76" w:rsidP="00675EA2">
      <w:pPr>
        <w:spacing w:before="0" w:after="0"/>
      </w:pPr>
      <w:r>
        <w:separator/>
      </w:r>
    </w:p>
  </w:endnote>
  <w:endnote w:type="continuationSeparator" w:id="0">
    <w:p w14:paraId="4367AEF2" w14:textId="77777777" w:rsidR="00251F76" w:rsidRDefault="00251F76" w:rsidP="00675E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37741" w14:textId="77777777" w:rsidR="00251F76" w:rsidRDefault="00251F76" w:rsidP="00675EA2">
      <w:pPr>
        <w:spacing w:before="0" w:after="0"/>
      </w:pPr>
      <w:r>
        <w:separator/>
      </w:r>
    </w:p>
  </w:footnote>
  <w:footnote w:type="continuationSeparator" w:id="0">
    <w:p w14:paraId="448746DE" w14:textId="77777777" w:rsidR="00251F76" w:rsidRDefault="00251F76" w:rsidP="00675E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top w:val="double" w:sz="4" w:space="0" w:color="333399"/>
        <w:left w:val="double" w:sz="4" w:space="0" w:color="333399"/>
        <w:bottom w:val="double" w:sz="4" w:space="0" w:color="333399"/>
        <w:right w:val="double" w:sz="4" w:space="0" w:color="333399"/>
        <w:insideH w:val="single" w:sz="4" w:space="0" w:color="333399"/>
        <w:insideV w:val="single" w:sz="4" w:space="0" w:color="333399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403"/>
      <w:gridCol w:w="992"/>
      <w:gridCol w:w="2476"/>
      <w:gridCol w:w="4838"/>
    </w:tblGrid>
    <w:tr w:rsidR="00E12843" w:rsidRPr="00A23C31" w14:paraId="4183F395" w14:textId="77777777" w:rsidTr="005F5CD6">
      <w:trPr>
        <w:cantSplit/>
        <w:trHeight w:val="344"/>
      </w:trPr>
      <w:tc>
        <w:tcPr>
          <w:tcW w:w="1403" w:type="dxa"/>
          <w:vMerge w:val="restart"/>
          <w:vAlign w:val="center"/>
        </w:tcPr>
        <w:p w14:paraId="612D7FCE" w14:textId="77777777" w:rsidR="00E12843" w:rsidRPr="00A23C31" w:rsidRDefault="00251F76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  <w:r>
            <w:rPr>
              <w:rFonts w:eastAsia="Times New Roman" w:cs="Arial"/>
              <w:noProof/>
              <w:sz w:val="20"/>
              <w:szCs w:val="20"/>
              <w:lang w:val="es-ES" w:eastAsia="x-none"/>
            </w:rPr>
            <w:object w:dxaOrig="1440" w:dyaOrig="1440" w14:anchorId="298CE7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15pt;margin-top:12.7pt;width:37.7pt;height:45pt;z-index:251659264">
                <v:imagedata r:id="rId1" o:title=""/>
                <w10:wrap type="square"/>
              </v:shape>
              <o:OLEObject Type="Embed" ProgID="PBrush" ShapeID="_x0000_s2049" DrawAspect="Content" ObjectID="_1635673961" r:id="rId2"/>
            </w:object>
          </w:r>
        </w:p>
      </w:tc>
      <w:tc>
        <w:tcPr>
          <w:tcW w:w="3468" w:type="dxa"/>
          <w:gridSpan w:val="2"/>
          <w:vAlign w:val="center"/>
        </w:tcPr>
        <w:p w14:paraId="16ED04B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  <w:t>FORMATO</w:t>
          </w:r>
        </w:p>
      </w:tc>
      <w:tc>
        <w:tcPr>
          <w:tcW w:w="4838" w:type="dxa"/>
          <w:vMerge w:val="restart"/>
          <w:vAlign w:val="center"/>
        </w:tcPr>
        <w:p w14:paraId="1DDB1330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 w:val="20"/>
              <w:szCs w:val="20"/>
              <w:lang w:val="es-ES" w:eastAsia="x-none"/>
            </w:rPr>
          </w:pPr>
        </w:p>
        <w:p w14:paraId="787BD414" w14:textId="77777777" w:rsidR="00E12843" w:rsidRPr="00523F7C" w:rsidRDefault="00E12843" w:rsidP="00523F7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b/>
              <w:snapToGrid w:val="0"/>
              <w:color w:val="000000"/>
              <w:szCs w:val="20"/>
              <w:lang w:val="es-ES" w:eastAsia="x-none"/>
            </w:rPr>
          </w:pPr>
          <w:r w:rsidRPr="004F3FBB"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>FICHA</w:t>
          </w:r>
          <w:r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 xml:space="preserve"> DE</w:t>
          </w:r>
          <w:r w:rsidRPr="004F3FBB">
            <w:rPr>
              <w:rFonts w:eastAsia="Times New Roman" w:cs="Arial"/>
              <w:b/>
              <w:snapToGrid w:val="0"/>
              <w:color w:val="000000"/>
              <w:sz w:val="32"/>
              <w:szCs w:val="20"/>
              <w:lang w:val="es-ES" w:eastAsia="x-none"/>
            </w:rPr>
            <w:t xml:space="preserve"> PROYECTO</w:t>
          </w:r>
        </w:p>
      </w:tc>
    </w:tr>
    <w:tr w:rsidR="00E12843" w:rsidRPr="00A23C31" w14:paraId="392D8E3C" w14:textId="77777777" w:rsidTr="005F5CD6">
      <w:trPr>
        <w:cantSplit/>
        <w:trHeight w:val="412"/>
      </w:trPr>
      <w:tc>
        <w:tcPr>
          <w:tcW w:w="1403" w:type="dxa"/>
          <w:vMerge/>
          <w:vAlign w:val="center"/>
        </w:tcPr>
        <w:p w14:paraId="7E247FC1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59460D24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</w:pPr>
          <w:r w:rsidRPr="00A23C31"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Código</w:t>
          </w:r>
          <w:r>
            <w:rPr>
              <w:rFonts w:eastAsia="Times New Roman" w:cs="Arial"/>
              <w:snapToGrid w:val="0"/>
              <w:color w:val="000000"/>
              <w:sz w:val="20"/>
              <w:szCs w:val="20"/>
              <w:lang w:val="es-ES" w:eastAsia="x-none"/>
            </w:rPr>
            <w:t>:</w:t>
          </w:r>
        </w:p>
      </w:tc>
      <w:tc>
        <w:tcPr>
          <w:tcW w:w="2476" w:type="dxa"/>
          <w:vAlign w:val="center"/>
        </w:tcPr>
        <w:p w14:paraId="6F730BFF" w14:textId="77777777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</w:pPr>
          <w:r>
            <w:rPr>
              <w:rFonts w:eastAsia="Times New Roman" w:cs="Arial"/>
              <w:snapToGrid w:val="0"/>
              <w:sz w:val="20"/>
              <w:szCs w:val="20"/>
              <w:lang w:val="es-ES" w:eastAsia="x-none"/>
            </w:rPr>
            <w:t>GP-FMTO-001</w:t>
          </w:r>
        </w:p>
      </w:tc>
      <w:tc>
        <w:tcPr>
          <w:tcW w:w="4838" w:type="dxa"/>
          <w:vMerge/>
          <w:vAlign w:val="center"/>
        </w:tcPr>
        <w:p w14:paraId="2BA0216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</w:tr>
    <w:tr w:rsidR="00E12843" w:rsidRPr="00A23C31" w14:paraId="369595F7" w14:textId="77777777" w:rsidTr="005F5CD6">
      <w:trPr>
        <w:cantSplit/>
        <w:trHeight w:val="506"/>
      </w:trPr>
      <w:tc>
        <w:tcPr>
          <w:tcW w:w="1403" w:type="dxa"/>
          <w:vMerge/>
          <w:vAlign w:val="center"/>
        </w:tcPr>
        <w:p w14:paraId="23B66146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es-ES_tradnl" w:eastAsia="x-none"/>
            </w:rPr>
          </w:pPr>
        </w:p>
      </w:tc>
      <w:tc>
        <w:tcPr>
          <w:tcW w:w="992" w:type="dxa"/>
          <w:vAlign w:val="center"/>
        </w:tcPr>
        <w:p w14:paraId="26BE8D3A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left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 w:rsidRPr="004F3FBB">
            <w:rPr>
              <w:rFonts w:eastAsia="Times New Roman" w:cs="Arial"/>
              <w:snapToGrid w:val="0"/>
              <w:color w:val="000000"/>
              <w:sz w:val="20"/>
              <w:szCs w:val="18"/>
              <w:lang w:val="es-ES" w:eastAsia="x-none"/>
            </w:rPr>
            <w:t xml:space="preserve">Edición: </w:t>
          </w:r>
        </w:p>
      </w:tc>
      <w:tc>
        <w:tcPr>
          <w:tcW w:w="2476" w:type="dxa"/>
          <w:vAlign w:val="center"/>
        </w:tcPr>
        <w:p w14:paraId="773CB8E4" w14:textId="5EAE86D1" w:rsidR="00E12843" w:rsidRPr="00A23C31" w:rsidRDefault="00E12843" w:rsidP="0075611C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</w:pPr>
          <w:r>
            <w:rPr>
              <w:rFonts w:eastAsia="Times New Roman" w:cs="Arial"/>
              <w:snapToGrid w:val="0"/>
              <w:color w:val="000000"/>
              <w:sz w:val="18"/>
              <w:szCs w:val="18"/>
              <w:lang w:val="es-ES" w:eastAsia="x-none"/>
            </w:rPr>
            <w:t>002</w:t>
          </w:r>
        </w:p>
      </w:tc>
      <w:tc>
        <w:tcPr>
          <w:tcW w:w="4838" w:type="dxa"/>
          <w:vMerge/>
          <w:vAlign w:val="center"/>
        </w:tcPr>
        <w:p w14:paraId="6F8E0653" w14:textId="77777777" w:rsidR="00E12843" w:rsidRPr="00A23C31" w:rsidRDefault="00E12843" w:rsidP="00DB14F0">
          <w:pPr>
            <w:widowControl w:val="0"/>
            <w:tabs>
              <w:tab w:val="center" w:pos="4419"/>
              <w:tab w:val="right" w:pos="8838"/>
            </w:tabs>
            <w:spacing w:before="0" w:after="0"/>
            <w:jc w:val="center"/>
            <w:rPr>
              <w:rFonts w:eastAsia="Times New Roman" w:cs="Arial"/>
              <w:snapToGrid w:val="0"/>
              <w:sz w:val="20"/>
              <w:szCs w:val="20"/>
              <w:lang w:val="pt-BR" w:eastAsia="x-none"/>
            </w:rPr>
          </w:pPr>
        </w:p>
      </w:tc>
    </w:tr>
  </w:tbl>
  <w:p w14:paraId="23A6E94B" w14:textId="77777777" w:rsidR="00E12843" w:rsidRDefault="00E128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86DB8"/>
    <w:multiLevelType w:val="hybridMultilevel"/>
    <w:tmpl w:val="FE9EBE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7096"/>
    <w:multiLevelType w:val="hybridMultilevel"/>
    <w:tmpl w:val="E36C24E6"/>
    <w:lvl w:ilvl="0" w:tplc="91C231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3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1"/>
  </w:num>
  <w:num w:numId="14">
    <w:abstractNumId w:val="3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F3"/>
    <w:rsid w:val="00003BD6"/>
    <w:rsid w:val="00010383"/>
    <w:rsid w:val="00056A65"/>
    <w:rsid w:val="000800A5"/>
    <w:rsid w:val="00097B20"/>
    <w:rsid w:val="000C03B6"/>
    <w:rsid w:val="000D1A38"/>
    <w:rsid w:val="000D5B87"/>
    <w:rsid w:val="0014743F"/>
    <w:rsid w:val="00177747"/>
    <w:rsid w:val="00183617"/>
    <w:rsid w:val="00183AF8"/>
    <w:rsid w:val="001A1C3E"/>
    <w:rsid w:val="001C2DB3"/>
    <w:rsid w:val="001D6BBB"/>
    <w:rsid w:val="001F1EDB"/>
    <w:rsid w:val="00213D42"/>
    <w:rsid w:val="00215F87"/>
    <w:rsid w:val="002300C3"/>
    <w:rsid w:val="00250BA3"/>
    <w:rsid w:val="00251F76"/>
    <w:rsid w:val="00256BF0"/>
    <w:rsid w:val="00285301"/>
    <w:rsid w:val="002B4FBF"/>
    <w:rsid w:val="002F7BA0"/>
    <w:rsid w:val="00303274"/>
    <w:rsid w:val="00333C51"/>
    <w:rsid w:val="00351DF3"/>
    <w:rsid w:val="00355A59"/>
    <w:rsid w:val="00363926"/>
    <w:rsid w:val="003701AA"/>
    <w:rsid w:val="003816D0"/>
    <w:rsid w:val="00391C8A"/>
    <w:rsid w:val="003A00CB"/>
    <w:rsid w:val="003A2CA7"/>
    <w:rsid w:val="00402339"/>
    <w:rsid w:val="00422EE7"/>
    <w:rsid w:val="004753A7"/>
    <w:rsid w:val="004B33D8"/>
    <w:rsid w:val="004D286A"/>
    <w:rsid w:val="004D4763"/>
    <w:rsid w:val="004F3FBB"/>
    <w:rsid w:val="00523F7C"/>
    <w:rsid w:val="005F5CD6"/>
    <w:rsid w:val="00613751"/>
    <w:rsid w:val="0062099F"/>
    <w:rsid w:val="0062196F"/>
    <w:rsid w:val="00624EC3"/>
    <w:rsid w:val="00642F07"/>
    <w:rsid w:val="00652D64"/>
    <w:rsid w:val="00675EA2"/>
    <w:rsid w:val="0068498C"/>
    <w:rsid w:val="006A298C"/>
    <w:rsid w:val="006A2B69"/>
    <w:rsid w:val="006D18E2"/>
    <w:rsid w:val="006E669D"/>
    <w:rsid w:val="00736C52"/>
    <w:rsid w:val="007441C7"/>
    <w:rsid w:val="0075611C"/>
    <w:rsid w:val="00765E2B"/>
    <w:rsid w:val="007735EB"/>
    <w:rsid w:val="00776028"/>
    <w:rsid w:val="007D6B70"/>
    <w:rsid w:val="00806F63"/>
    <w:rsid w:val="008439FD"/>
    <w:rsid w:val="0085281E"/>
    <w:rsid w:val="008718DB"/>
    <w:rsid w:val="0088573F"/>
    <w:rsid w:val="00885954"/>
    <w:rsid w:val="008A2B92"/>
    <w:rsid w:val="008C1016"/>
    <w:rsid w:val="008E181E"/>
    <w:rsid w:val="008F0BDB"/>
    <w:rsid w:val="0092690E"/>
    <w:rsid w:val="009405E0"/>
    <w:rsid w:val="00942E17"/>
    <w:rsid w:val="00950370"/>
    <w:rsid w:val="00966AC6"/>
    <w:rsid w:val="009E3A13"/>
    <w:rsid w:val="009E4025"/>
    <w:rsid w:val="009E7FD3"/>
    <w:rsid w:val="00A34E59"/>
    <w:rsid w:val="00A52CA4"/>
    <w:rsid w:val="00A63E21"/>
    <w:rsid w:val="00A84DCB"/>
    <w:rsid w:val="00AA3EC0"/>
    <w:rsid w:val="00AB0BED"/>
    <w:rsid w:val="00AC2E7A"/>
    <w:rsid w:val="00AC34C7"/>
    <w:rsid w:val="00AC3E16"/>
    <w:rsid w:val="00B0168F"/>
    <w:rsid w:val="00B032C3"/>
    <w:rsid w:val="00B35605"/>
    <w:rsid w:val="00B465CD"/>
    <w:rsid w:val="00B62D1F"/>
    <w:rsid w:val="00BE228F"/>
    <w:rsid w:val="00BF331E"/>
    <w:rsid w:val="00C11896"/>
    <w:rsid w:val="00C23CBB"/>
    <w:rsid w:val="00C26BC9"/>
    <w:rsid w:val="00C446C6"/>
    <w:rsid w:val="00C72E26"/>
    <w:rsid w:val="00C7751D"/>
    <w:rsid w:val="00CB1E6A"/>
    <w:rsid w:val="00CD13D4"/>
    <w:rsid w:val="00CD59AF"/>
    <w:rsid w:val="00CD6CDE"/>
    <w:rsid w:val="00CE0970"/>
    <w:rsid w:val="00D24B53"/>
    <w:rsid w:val="00D26F42"/>
    <w:rsid w:val="00D34266"/>
    <w:rsid w:val="00D47B87"/>
    <w:rsid w:val="00D65AFD"/>
    <w:rsid w:val="00D66E9B"/>
    <w:rsid w:val="00D90D64"/>
    <w:rsid w:val="00DA7BFA"/>
    <w:rsid w:val="00DB14F0"/>
    <w:rsid w:val="00DC5D75"/>
    <w:rsid w:val="00E0412F"/>
    <w:rsid w:val="00E118DE"/>
    <w:rsid w:val="00E12843"/>
    <w:rsid w:val="00E21C64"/>
    <w:rsid w:val="00E33D1F"/>
    <w:rsid w:val="00E755C3"/>
    <w:rsid w:val="00E8699B"/>
    <w:rsid w:val="00E9254B"/>
    <w:rsid w:val="00EA4375"/>
    <w:rsid w:val="00EB0B5B"/>
    <w:rsid w:val="00EC5F6F"/>
    <w:rsid w:val="00ED393E"/>
    <w:rsid w:val="00ED4B2C"/>
    <w:rsid w:val="00F312AC"/>
    <w:rsid w:val="00F56BD4"/>
    <w:rsid w:val="00F62A09"/>
    <w:rsid w:val="00F93203"/>
    <w:rsid w:val="00FB0C1A"/>
    <w:rsid w:val="00FC47F3"/>
    <w:rsid w:val="00FE1BB8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C520590"/>
  <w15:chartTrackingRefBased/>
  <w15:docId w15:val="{A3D7AC87-908C-41DB-8EC5-DDCC1B9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99B"/>
    <w:pPr>
      <w:spacing w:before="120" w:after="120" w:line="240" w:lineRule="auto"/>
      <w:jc w:val="both"/>
    </w:pPr>
    <w:rPr>
      <w:rFonts w:ascii="Arial" w:eastAsia="Calibri" w:hAnsi="Aria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03BD6"/>
    <w:pPr>
      <w:keepNext/>
      <w:keepLines/>
      <w:numPr>
        <w:numId w:val="2"/>
      </w:numPr>
      <w:spacing w:before="480" w:after="360" w:line="360" w:lineRule="auto"/>
      <w:outlineLvl w:val="0"/>
    </w:pPr>
    <w:rPr>
      <w:rFonts w:asciiTheme="minorHAnsi" w:eastAsia="Batang" w:hAnsiTheme="minorHAnsi" w:cstheme="minorHAnsi"/>
      <w:b/>
      <w:bCs/>
      <w:sz w:val="24"/>
      <w:szCs w:val="24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393E"/>
    <w:pPr>
      <w:keepNext/>
      <w:keepLines/>
      <w:numPr>
        <w:ilvl w:val="1"/>
        <w:numId w:val="2"/>
      </w:numPr>
      <w:spacing w:before="0" w:after="0" w:line="360" w:lineRule="auto"/>
      <w:outlineLvl w:val="1"/>
    </w:pPr>
    <w:rPr>
      <w:rFonts w:asciiTheme="minorHAnsi" w:eastAsia="Batang" w:hAnsiTheme="minorHAnsi" w:cstheme="minorHAnsi"/>
      <w:b/>
      <w:bCs/>
      <w:iCs/>
      <w:kern w:val="18"/>
      <w:sz w:val="24"/>
      <w:szCs w:val="24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393E"/>
    <w:pPr>
      <w:keepNext/>
      <w:keepLines/>
      <w:numPr>
        <w:ilvl w:val="2"/>
        <w:numId w:val="2"/>
      </w:numPr>
      <w:spacing w:before="0" w:after="0" w:line="360" w:lineRule="auto"/>
      <w:outlineLvl w:val="2"/>
    </w:pPr>
    <w:rPr>
      <w:rFonts w:asciiTheme="minorHAnsi" w:eastAsia="Batang" w:hAnsiTheme="minorHAnsi" w:cstheme="minorHAnsi"/>
      <w:b/>
      <w:bCs/>
      <w:kern w:val="18"/>
      <w:lang w:val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3BD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BD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BD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BD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BD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BD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6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99B"/>
    <w:rPr>
      <w:rFonts w:ascii="Arial" w:eastAsia="Calibri" w:hAnsi="Arial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942E17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42E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2E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2E17"/>
    <w:rPr>
      <w:rFonts w:ascii="Arial" w:eastAsia="Calibri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2E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2E17"/>
    <w:rPr>
      <w:rFonts w:ascii="Arial" w:eastAsia="Calibri" w:hAnsi="Arial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E1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17"/>
    <w:rPr>
      <w:rFonts w:ascii="Segoe UI" w:eastAsia="Calibri" w:hAnsi="Segoe UI" w:cs="Segoe UI"/>
      <w:sz w:val="18"/>
      <w:szCs w:val="18"/>
    </w:rPr>
  </w:style>
  <w:style w:type="character" w:customStyle="1" w:styleId="ya-q-full-text">
    <w:name w:val="ya-q-full-text"/>
    <w:basedOn w:val="Fuentedeprrafopredeter"/>
    <w:rsid w:val="00303274"/>
  </w:style>
  <w:style w:type="paragraph" w:styleId="Prrafodelista">
    <w:name w:val="List Paragraph"/>
    <w:basedOn w:val="Normal"/>
    <w:uiPriority w:val="34"/>
    <w:qFormat/>
    <w:rsid w:val="00A52C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75EA2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EA2"/>
    <w:rPr>
      <w:rFonts w:ascii="Arial" w:eastAsia="Calibri" w:hAnsi="Arial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03BD6"/>
    <w:rPr>
      <w:rFonts w:eastAsia="Batang" w:cstheme="minorHAnsi"/>
      <w:b/>
      <w:bCs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D393E"/>
    <w:rPr>
      <w:rFonts w:eastAsia="Batang" w:cstheme="minorHAnsi"/>
      <w:b/>
      <w:bCs/>
      <w:iCs/>
      <w:kern w:val="18"/>
      <w:sz w:val="24"/>
      <w:szCs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ED393E"/>
    <w:rPr>
      <w:rFonts w:eastAsia="Batang" w:cstheme="minorHAnsi"/>
      <w:b/>
      <w:bCs/>
      <w:kern w:val="1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003B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B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B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B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EC5F6F"/>
    <w:pPr>
      <w:spacing w:after="0" w:line="240" w:lineRule="auto"/>
    </w:pPr>
    <w:rPr>
      <w:rFonts w:eastAsiaTheme="minorEastAsia"/>
      <w:lang w:eastAsia="es-H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flores\Downloads\Plantilla%20de%20Ficha%20Tecnica%20de%20Proyecto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37ECA34114267ACFC912AC7BB9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A4CA5-464B-484F-B7DF-DC93BDA63F0F}"/>
      </w:docPartPr>
      <w:docPartBody>
        <w:p w:rsidR="006A55A0" w:rsidRDefault="0062314C" w:rsidP="0062314C">
          <w:pPr>
            <w:pStyle w:val="6BB37ECA34114267ACFC912AC7BB93C5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1C63D07F554A769F9253470B9E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61F7-6833-4459-A166-7B49AA1666A6}"/>
      </w:docPartPr>
      <w:docPartBody>
        <w:p w:rsidR="006A55A0" w:rsidRDefault="0062314C" w:rsidP="0062314C">
          <w:pPr>
            <w:pStyle w:val="EF1C63D07F554A769F9253470B9E5F915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C734A9227344951945E5F2FDECE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128EC-B759-47AC-8707-4BA64F77F56C}"/>
      </w:docPartPr>
      <w:docPartBody>
        <w:p w:rsidR="006A55A0" w:rsidRDefault="0062314C" w:rsidP="0062314C">
          <w:pPr>
            <w:pStyle w:val="EC734A9227344951945E5F2FDECE5CAB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9DBDF3735D8417790CF429AE19C1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C6388-19B8-477A-998C-E63EC1257317}"/>
      </w:docPartPr>
      <w:docPartBody>
        <w:p w:rsidR="006A55A0" w:rsidRDefault="0062314C" w:rsidP="0062314C">
          <w:pPr>
            <w:pStyle w:val="D9DBDF3735D8417790CF429AE19C133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D095BEC73E634738A84326464DA55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8F8B8-1A6C-4D9A-A42A-FF9AA25F6711}"/>
      </w:docPartPr>
      <w:docPartBody>
        <w:p w:rsidR="006A55A0" w:rsidRDefault="0062314C" w:rsidP="0062314C">
          <w:pPr>
            <w:pStyle w:val="D095BEC73E634738A84326464DA557D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1416506B5F64D3CBBFD1F15D3DCD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BF165-15BF-47EF-BE24-2661CE8D37AE}"/>
      </w:docPartPr>
      <w:docPartBody>
        <w:p w:rsidR="006A55A0" w:rsidRDefault="0062314C" w:rsidP="0062314C">
          <w:pPr>
            <w:pStyle w:val="01416506B5F64D3CBBFD1F15D3DCDBB4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DD020010FFD4A2F8316D5BF7EB1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5B7BE-631F-442A-8F8A-5124B9F307D7}"/>
      </w:docPartPr>
      <w:docPartBody>
        <w:p w:rsidR="006A55A0" w:rsidRDefault="0062314C" w:rsidP="0062314C">
          <w:pPr>
            <w:pStyle w:val="EDD020010FFD4A2F8316D5BF7EB1D33D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B3A7892007A45DFB158F3FA79D00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4293-C6B3-4920-89A2-086A027D3538}"/>
      </w:docPartPr>
      <w:docPartBody>
        <w:p w:rsidR="006A55A0" w:rsidRDefault="0062314C" w:rsidP="0062314C">
          <w:pPr>
            <w:pStyle w:val="2B3A7892007A45DFB158F3FA79D00850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A01BC53FD3914347AE106D8AFFA8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C071-ED26-4A8D-9433-0411579A78E6}"/>
      </w:docPartPr>
      <w:docPartBody>
        <w:p w:rsidR="006A55A0" w:rsidRDefault="0062314C" w:rsidP="0062314C">
          <w:pPr>
            <w:pStyle w:val="A01BC53FD3914347AE106D8AFFA84983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0808AC10CB734C85A5F22F3B5F99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3F6A-BFF6-49EC-8442-A3227F131B2D}"/>
      </w:docPartPr>
      <w:docPartBody>
        <w:p w:rsidR="006A55A0" w:rsidRDefault="0062314C" w:rsidP="0062314C">
          <w:pPr>
            <w:pStyle w:val="0808AC10CB734C85A5F22F3B5F999DEE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77C81A3882244C791359B65C358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2F3A-E1EA-4ACA-8E0E-A7F82C8229C0}"/>
      </w:docPartPr>
      <w:docPartBody>
        <w:p w:rsidR="006A55A0" w:rsidRDefault="0062314C" w:rsidP="0062314C">
          <w:pPr>
            <w:pStyle w:val="177C81A3882244C791359B65C35892AA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E0F3B58F01F4921B561D30285A9D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C2686-F606-44AD-B53C-2C61337296FB}"/>
      </w:docPartPr>
      <w:docPartBody>
        <w:p w:rsidR="006A55A0" w:rsidRDefault="0062314C" w:rsidP="0062314C">
          <w:pPr>
            <w:pStyle w:val="7E0F3B58F01F4921B561D30285A9D7E4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7456C24C474D4C8001A2C43DE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91B8-1ACE-48CA-903B-912EA0554FCA}"/>
      </w:docPartPr>
      <w:docPartBody>
        <w:p w:rsidR="006A55A0" w:rsidRDefault="0062314C" w:rsidP="0062314C">
          <w:pPr>
            <w:pStyle w:val="3E7456C24C474D4C8001A2C43DE46DB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629319DCE948EB95190C2D298A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F69A-4387-4199-876C-0CCDE0E74FB6}"/>
      </w:docPartPr>
      <w:docPartBody>
        <w:p w:rsidR="006A55A0" w:rsidRDefault="0062314C" w:rsidP="0062314C">
          <w:pPr>
            <w:pStyle w:val="1F629319DCE948EB95190C2D298AD7D9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BEC9712C4C421E992CAF148D678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9E4B9-C882-478C-8B73-05A4C8DC7B30}"/>
      </w:docPartPr>
      <w:docPartBody>
        <w:p w:rsidR="006A55A0" w:rsidRDefault="0062314C" w:rsidP="0062314C">
          <w:pPr>
            <w:pStyle w:val="4EBEC9712C4C421E992CAF148D67875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88D7FDF54B40EB9E0DEAAF8EFEC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D90C-8F3D-41EA-9001-E02FFD7996FD}"/>
      </w:docPartPr>
      <w:docPartBody>
        <w:p w:rsidR="006A55A0" w:rsidRDefault="0062314C" w:rsidP="0062314C">
          <w:pPr>
            <w:pStyle w:val="9688D7FDF54B40EB9E0DEAAF8EFECF0C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4B1AD986D4E4082E1A80D961E5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BE640-D0CF-4573-A54E-BE29BB4CCBF3}"/>
      </w:docPartPr>
      <w:docPartBody>
        <w:p w:rsidR="006A55A0" w:rsidRDefault="0062314C" w:rsidP="0062314C">
          <w:pPr>
            <w:pStyle w:val="3B64B1AD986D4E4082E1A80D961E50D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12FC2DE9E242BEBFFBEE395BA5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20CF-7BD9-4753-AC17-6EE453792A03}"/>
      </w:docPartPr>
      <w:docPartBody>
        <w:p w:rsidR="006A55A0" w:rsidRDefault="0062314C" w:rsidP="0062314C">
          <w:pPr>
            <w:pStyle w:val="7E12FC2DE9E242BEBFFBEE395BA5330D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1541DA516C4FC3A65AC081819E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25A4B-6A0F-4542-8F64-1C4736E9F1F7}"/>
      </w:docPartPr>
      <w:docPartBody>
        <w:p w:rsidR="006A55A0" w:rsidRDefault="0062314C" w:rsidP="0062314C">
          <w:pPr>
            <w:pStyle w:val="7B1541DA516C4FC3A65AC081819E54C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DC951B34384A5FA76CC9FCCA3B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5CFCA-8D88-463E-A0C1-CBC2019E28E3}"/>
      </w:docPartPr>
      <w:docPartBody>
        <w:p w:rsidR="006A55A0" w:rsidRDefault="0062314C" w:rsidP="0062314C">
          <w:pPr>
            <w:pStyle w:val="2FDC951B34384A5FA76CC9FCCA3B05C6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5331FD54D1C45049B18F7B6A17C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B5AB-595C-484C-9783-90AC8C7A7ACF}"/>
      </w:docPartPr>
      <w:docPartBody>
        <w:p w:rsidR="006A55A0" w:rsidRDefault="0062314C" w:rsidP="0062314C">
          <w:pPr>
            <w:pStyle w:val="B5331FD54D1C45049B18F7B6A17CBA4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BCA79FECAD41C78FF59079CD03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6F90A-D64A-46CC-999B-A9E6D7F44511}"/>
      </w:docPartPr>
      <w:docPartBody>
        <w:p w:rsidR="006A55A0" w:rsidRDefault="0062314C" w:rsidP="0062314C">
          <w:pPr>
            <w:pStyle w:val="1DBCA79FECAD41C78FF59079CD03A143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FB30760B4B45148CA8371D07DCA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C26D-7518-4FBB-B1EC-3B7CB5DB9F0D}"/>
      </w:docPartPr>
      <w:docPartBody>
        <w:p w:rsidR="006A55A0" w:rsidRDefault="0062314C" w:rsidP="0062314C">
          <w:pPr>
            <w:pStyle w:val="80FB30760B4B45148CA8371D07DCAB6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9E1A2885C9439DB5828E615031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5806E-9859-4280-B01A-62584FD85000}"/>
      </w:docPartPr>
      <w:docPartBody>
        <w:p w:rsidR="006A55A0" w:rsidRDefault="0062314C" w:rsidP="0062314C">
          <w:pPr>
            <w:pStyle w:val="2D9E1A2885C9439DB5828E6150313255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B54E05328F4C20B93507338069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24190-A66C-4DD2-872A-A8DE3AF49FC8}"/>
      </w:docPartPr>
      <w:docPartBody>
        <w:p w:rsidR="006A55A0" w:rsidRDefault="0062314C" w:rsidP="0062314C">
          <w:pPr>
            <w:pStyle w:val="2BB54E05328F4C20B935073380690152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FDEC3385B7D4F01B45838B26EB52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D277-B9C2-4D48-A751-B8EAFDC2B5AF}"/>
      </w:docPartPr>
      <w:docPartBody>
        <w:p w:rsidR="006A55A0" w:rsidRDefault="0062314C" w:rsidP="0062314C">
          <w:pPr>
            <w:pStyle w:val="EFDEC3385B7D4F01B45838B26EB5203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3ADB32C70144B60882A1B85B05C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45E6-009A-4042-945A-0657864E526E}"/>
      </w:docPartPr>
      <w:docPartBody>
        <w:p w:rsidR="006A55A0" w:rsidRDefault="0062314C" w:rsidP="0062314C">
          <w:pPr>
            <w:pStyle w:val="03ADB32C70144B60882A1B85B05C02D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165CBD378013436D9A12F2A042807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53809-4601-4692-9BCF-9E48D1ECB28F}"/>
      </w:docPartPr>
      <w:docPartBody>
        <w:p w:rsidR="006A55A0" w:rsidRDefault="0062314C" w:rsidP="0062314C">
          <w:pPr>
            <w:pStyle w:val="165CBD378013436D9A12F2A0428079E1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2F1BA9DAD03446BB14D8ED73C02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1BE2D-657C-409E-A7A7-5920095E2151}"/>
      </w:docPartPr>
      <w:docPartBody>
        <w:p w:rsidR="006A55A0" w:rsidRDefault="0062314C" w:rsidP="0062314C">
          <w:pPr>
            <w:pStyle w:val="A2F1BA9DAD03446BB14D8ED73C026CE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C8CB65C4BBC24B97A0679D3F14182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9151-E4EB-4AEE-9330-069DD5F18C9B}"/>
      </w:docPartPr>
      <w:docPartBody>
        <w:p w:rsidR="006A55A0" w:rsidRDefault="0062314C" w:rsidP="0062314C">
          <w:pPr>
            <w:pStyle w:val="C8CB65C4BBC24B97A0679D3F1418205A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8EA20C07709141CB9225587599815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0525-A3A3-40CF-941A-D56CDAC9B0E2}"/>
      </w:docPartPr>
      <w:docPartBody>
        <w:p w:rsidR="006A55A0" w:rsidRDefault="0062314C" w:rsidP="0062314C">
          <w:pPr>
            <w:pStyle w:val="8EA20C07709141CB9225587599815B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63239A5356E4F9B93653ED74CA3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339E9-3C9A-4694-9F9E-66EF9DFA1B65}"/>
      </w:docPartPr>
      <w:docPartBody>
        <w:p w:rsidR="006A55A0" w:rsidRDefault="0062314C" w:rsidP="0062314C">
          <w:pPr>
            <w:pStyle w:val="663239A5356E4F9B93653ED74CA3856B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AE1BD3825F5448F995CA9B6989F15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A4E5-E9D1-4D29-85BE-C661A89FA6CF}"/>
      </w:docPartPr>
      <w:docPartBody>
        <w:p w:rsidR="006A55A0" w:rsidRDefault="0062314C" w:rsidP="0062314C">
          <w:pPr>
            <w:pStyle w:val="AE1BD3825F5448F995CA9B6989F1560F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B7DF59765B042F0A128B5F11EDC1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7060-2BCC-43A1-BDDA-3ABAB774727E}"/>
      </w:docPartPr>
      <w:docPartBody>
        <w:p w:rsidR="006A55A0" w:rsidRDefault="0062314C" w:rsidP="0062314C">
          <w:pPr>
            <w:pStyle w:val="BB7DF59765B042F0A128B5F11EDC12BD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E9BCF33D759446A1BF0DA49CEA7C3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236C-30CE-4545-B733-663E02037D70}"/>
      </w:docPartPr>
      <w:docPartBody>
        <w:p w:rsidR="006A55A0" w:rsidRDefault="0062314C" w:rsidP="0062314C">
          <w:pPr>
            <w:pStyle w:val="E9BCF33D759446A1BF0DA49CEA7C3A4E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0E4CCBD1F45D4F3FA0A182E98F66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EED3-879F-4DFD-B9AC-9A2F5055A704}"/>
      </w:docPartPr>
      <w:docPartBody>
        <w:p w:rsidR="006A55A0" w:rsidRDefault="0062314C" w:rsidP="0062314C">
          <w:pPr>
            <w:pStyle w:val="0E4CCBD1F45D4F3FA0A182E98F66E1CC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FA7307BFE12B4BA2B37A4CB7A02D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7C5CE-A623-4B47-B5AE-6652616463C9}"/>
      </w:docPartPr>
      <w:docPartBody>
        <w:p w:rsidR="006A55A0" w:rsidRDefault="0062314C" w:rsidP="0062314C">
          <w:pPr>
            <w:pStyle w:val="FA7307BFE12B4BA2B37A4CB7A02DAE32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622CB189B7124184B3D0136F016D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BFEB-ABB9-4C1D-A606-4302B860C19A}"/>
      </w:docPartPr>
      <w:docPartBody>
        <w:p w:rsidR="006A55A0" w:rsidRDefault="0062314C" w:rsidP="0062314C">
          <w:pPr>
            <w:pStyle w:val="622CB189B7124184B3D0136F016D6B904"/>
          </w:pPr>
          <w:r w:rsidRPr="00EC5F6F">
            <w:rPr>
              <w:rStyle w:val="Textodelmarcadordeposicin"/>
              <w:rFonts w:asciiTheme="minorHAnsi" w:hAnsiTheme="minorHAnsi" w:cstheme="minorHAnsi"/>
            </w:rPr>
            <w:t>Haga clic aquí para escribir texto.</w:t>
          </w:r>
        </w:p>
      </w:docPartBody>
    </w:docPart>
    <w:docPart>
      <w:docPartPr>
        <w:name w:val="B5C256341D794185B1833D00ECBE0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C8903-4F15-4A19-9786-F134DE28192E}"/>
      </w:docPartPr>
      <w:docPartBody>
        <w:p w:rsidR="005C4FAF" w:rsidRDefault="0062314C" w:rsidP="0062314C">
          <w:pPr>
            <w:pStyle w:val="B5C256341D794185B1833D00ECBE0566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9E31EDBF9744BD5985D5D6E2BEB2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44BF-4716-4614-A6FD-D0EB7280D436}"/>
      </w:docPartPr>
      <w:docPartBody>
        <w:p w:rsidR="005C4FAF" w:rsidRDefault="0062314C" w:rsidP="0062314C">
          <w:pPr>
            <w:pStyle w:val="19E31EDBF9744BD5985D5D6E2BEB2537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25983E59CC9847EE8B9C1D71EE5C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2F03-7059-4F2B-B82B-C4CF46B27232}"/>
      </w:docPartPr>
      <w:docPartBody>
        <w:p w:rsidR="005C4FAF" w:rsidRDefault="0062314C" w:rsidP="0062314C">
          <w:pPr>
            <w:pStyle w:val="25983E59CC9847EE8B9C1D71EE5CAB3F4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D7E9A3F46FA4047BC7B6ED790F0D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CEA43-A37D-4B5F-BB94-B2E27A355B70}"/>
      </w:docPartPr>
      <w:docPartBody>
        <w:p w:rsidR="005C4FAF" w:rsidRDefault="0062314C" w:rsidP="0062314C">
          <w:pPr>
            <w:pStyle w:val="8D7E9A3F46FA4047BC7B6ED790F0D64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C8A0D8054C4F7A8F754681EAB5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B7E6D-1A33-440D-A1A2-A35776E1FBF4}"/>
      </w:docPartPr>
      <w:docPartBody>
        <w:p w:rsidR="005C4FAF" w:rsidRDefault="0062314C" w:rsidP="0062314C">
          <w:pPr>
            <w:pStyle w:val="90C8A0D8054C4F7A8F754681EAB560E0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0B864922D4454CA08663BB4518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08D1-AD32-450A-B8E7-71C199A682F6}"/>
      </w:docPartPr>
      <w:docPartBody>
        <w:p w:rsidR="005C4FAF" w:rsidRDefault="0062314C" w:rsidP="0062314C">
          <w:pPr>
            <w:pStyle w:val="170B864922D4454CA08663BB45180E01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889E4652BB4DAFAF23FC061573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252D-8B79-4EB1-9EE9-0EB0059761E3}"/>
      </w:docPartPr>
      <w:docPartBody>
        <w:p w:rsidR="005C4FAF" w:rsidRDefault="0062314C" w:rsidP="0062314C">
          <w:pPr>
            <w:pStyle w:val="68889E4652BB4DAFAF23FC06157307B8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1CC974D44745BE9A13949CF410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111-E5F5-4902-A9A2-B30BE1C69FE8}"/>
      </w:docPartPr>
      <w:docPartBody>
        <w:p w:rsidR="005C4FAF" w:rsidRDefault="0062314C" w:rsidP="0062314C">
          <w:pPr>
            <w:pStyle w:val="211CC974D44745BE9A13949CF410C3FE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278D78CEAA40519E3C6B39C7EE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DBA2E-DD2E-43C6-91D8-157986196198}"/>
      </w:docPartPr>
      <w:docPartBody>
        <w:p w:rsidR="005C4FAF" w:rsidRDefault="0062314C" w:rsidP="0062314C">
          <w:pPr>
            <w:pStyle w:val="E3278D78CEAA40519E3C6B39C7EE2BD24"/>
          </w:pPr>
          <w:r w:rsidRPr="0070515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3A119162C5C44B28C37800078D9B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857B-4965-4014-83DC-A15DEED42AB3}"/>
      </w:docPartPr>
      <w:docPartBody>
        <w:p w:rsidR="00DA6EF5" w:rsidRDefault="0062314C" w:rsidP="0062314C">
          <w:pPr>
            <w:pStyle w:val="13A119162C5C44B28C37800078D9B983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3DF999739F024D138B68B91C6DBE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D14FE-E455-4881-B648-06EAEAC7F232}"/>
      </w:docPartPr>
      <w:docPartBody>
        <w:p w:rsidR="00DA6EF5" w:rsidRDefault="0062314C" w:rsidP="0062314C">
          <w:pPr>
            <w:pStyle w:val="3DF999739F024D138B68B91C6DBE8A1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C810DBCE1FF4BE6A84606FBA63E0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1EF82-9ACD-4AEC-9681-5F139E03BCA9}"/>
      </w:docPartPr>
      <w:docPartBody>
        <w:p w:rsidR="00DA6EF5" w:rsidRDefault="0062314C" w:rsidP="0062314C">
          <w:pPr>
            <w:pStyle w:val="CC810DBCE1FF4BE6A84606FBA63E0778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89916FC985EA406C85E3158E90B0C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17D3-A279-4000-B8CB-46416A53EB02}"/>
      </w:docPartPr>
      <w:docPartBody>
        <w:p w:rsidR="00DA6EF5" w:rsidRDefault="0062314C" w:rsidP="0062314C">
          <w:pPr>
            <w:pStyle w:val="89916FC985EA406C85E3158E90B0CFAC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1EA5DB262499499C8A51528C0B50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1528-DA95-42EB-A6B2-D24633C9F990}"/>
      </w:docPartPr>
      <w:docPartBody>
        <w:p w:rsidR="00DA6EF5" w:rsidRDefault="0062314C" w:rsidP="0062314C">
          <w:pPr>
            <w:pStyle w:val="1EA5DB262499499C8A51528C0B507CD0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3E0E0931B2EA46BEA696183EE0E0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C1EE-C0EF-4916-B302-7BC112F400E6}"/>
      </w:docPartPr>
      <w:docPartBody>
        <w:p w:rsidR="00DA6EF5" w:rsidRDefault="0062314C" w:rsidP="0062314C">
          <w:pPr>
            <w:pStyle w:val="3E0E0931B2EA46BEA696183EE0E0A06A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42DE8543B327446289647913BB9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3ADF-7A17-448E-8528-9BA244383BDE}"/>
      </w:docPartPr>
      <w:docPartBody>
        <w:p w:rsidR="00DA6EF5" w:rsidRDefault="0062314C" w:rsidP="0062314C">
          <w:pPr>
            <w:pStyle w:val="42DE8543B327446289647913BB9A625C1"/>
          </w:pPr>
          <w:r w:rsidRPr="004D4763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CDA3257526404BAB9595BE8174953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A4A8F-0EE5-45D5-AF1D-88B2741E9B7D}"/>
      </w:docPartPr>
      <w:docPartBody>
        <w:p w:rsidR="00DA6EF5" w:rsidRDefault="0062314C" w:rsidP="0062314C">
          <w:pPr>
            <w:pStyle w:val="CDA3257526404BAB9595BE81749536E8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6B3DC0ECB74FE5A0249E8957E79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B594-BDCB-4F34-8B13-5A8B887C6539}"/>
      </w:docPartPr>
      <w:docPartBody>
        <w:p w:rsidR="00DA6EF5" w:rsidRDefault="0062314C" w:rsidP="0062314C">
          <w:pPr>
            <w:pStyle w:val="6A6B3DC0ECB74FE5A0249E8957E792D61"/>
          </w:pPr>
          <w:r w:rsidRPr="0070515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D06FCD31CD34CC0B3BE0D136114B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D94D-37E1-4576-A999-6E2CA06BF8F5}"/>
      </w:docPartPr>
      <w:docPartBody>
        <w:p w:rsidR="00DA6EF5" w:rsidRDefault="0062314C" w:rsidP="0062314C">
          <w:pPr>
            <w:pStyle w:val="6D06FCD31CD34CC0B3BE0D136114BEB9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DF2B0AB58BF4CA2B21B33D7A0FAD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22D0-224F-4685-B4EF-C7EE635C9E10}"/>
      </w:docPartPr>
      <w:docPartBody>
        <w:p w:rsidR="00DA6EF5" w:rsidRDefault="0062314C" w:rsidP="0062314C">
          <w:pPr>
            <w:pStyle w:val="BDF2B0AB58BF4CA2B21B33D7A0FAD30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EBBBBE23B6CF40C48B54980E36612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4F0C-6B8C-4B3D-BD00-9C78E129DCF3}"/>
      </w:docPartPr>
      <w:docPartBody>
        <w:p w:rsidR="00DA6EF5" w:rsidRDefault="0062314C" w:rsidP="0062314C">
          <w:pPr>
            <w:pStyle w:val="EBBBBE23B6CF40C48B54980E3661258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9EF115AEE2EB4CEF888020EB858B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A51E-0440-47CC-BAE0-E4C09D631994}"/>
      </w:docPartPr>
      <w:docPartBody>
        <w:p w:rsidR="00DA6EF5" w:rsidRDefault="0062314C" w:rsidP="0062314C">
          <w:pPr>
            <w:pStyle w:val="9EF115AEE2EB4CEF888020EB858B3C8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54ACB48527FB4C75B60F9DB006B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0BE7-0EF9-4390-835D-17C4C915C76B}"/>
      </w:docPartPr>
      <w:docPartBody>
        <w:p w:rsidR="00DA6EF5" w:rsidRDefault="0062314C" w:rsidP="0062314C">
          <w:pPr>
            <w:pStyle w:val="54ACB48527FB4C75B60F9DB006B6ED60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30F642375AB46EFA0EF3A00A508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BE38E-17B0-45E4-892A-D835771CB560}"/>
      </w:docPartPr>
      <w:docPartBody>
        <w:p w:rsidR="00DA6EF5" w:rsidRDefault="0062314C" w:rsidP="0062314C">
          <w:pPr>
            <w:pStyle w:val="730F642375AB46EFA0EF3A00A508C915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B0603F7F0B754FA9896C9769458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B2937-33D7-45DC-8F29-2D38FCEFCD7B}"/>
      </w:docPartPr>
      <w:docPartBody>
        <w:p w:rsidR="00DA6EF5" w:rsidRDefault="0062314C" w:rsidP="0062314C">
          <w:pPr>
            <w:pStyle w:val="B0603F7F0B754FA9896C9769458907EE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AA27A024C14773BD9BE9DA022C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F9D04-5F02-4947-9D6B-6F8C6DC14CC1}"/>
      </w:docPartPr>
      <w:docPartBody>
        <w:p w:rsidR="00DA6EF5" w:rsidRDefault="0062314C" w:rsidP="0062314C">
          <w:pPr>
            <w:pStyle w:val="71AA27A024C14773BD9BE9DA022CD1E7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93F812001AC454E9102B9C6C141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2B85-683E-4FC2-A9AB-FB0276FB46B8}"/>
      </w:docPartPr>
      <w:docPartBody>
        <w:p w:rsidR="00DA6EF5" w:rsidRDefault="0062314C" w:rsidP="0062314C">
          <w:pPr>
            <w:pStyle w:val="793F812001AC454E9102B9C6C141275F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C2FA6E5C3924473FAFB2CEA56059E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30077-9BE2-454B-B5F1-329FE3A0E4B9}"/>
      </w:docPartPr>
      <w:docPartBody>
        <w:p w:rsidR="00DA6EF5" w:rsidRDefault="0062314C" w:rsidP="0062314C">
          <w:pPr>
            <w:pStyle w:val="C2FA6E5C3924473FAFB2CEA56059E5A61"/>
          </w:pPr>
          <w:r w:rsidRPr="0085281E">
            <w:rPr>
              <w:rStyle w:val="Textodelmarcadordeposicin"/>
              <w:rFonts w:asciiTheme="minorHAnsi" w:hAnsiTheme="minorHAnsi"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61C40F63A2F5419DA67CE77E05485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12E3-83F2-490D-8269-51EEF48EF88C}"/>
      </w:docPartPr>
      <w:docPartBody>
        <w:p w:rsidR="00DA6EF5" w:rsidRDefault="0062314C" w:rsidP="0062314C">
          <w:pPr>
            <w:pStyle w:val="61C40F63A2F5419DA67CE77E05485DBF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  <w:docPart>
      <w:docPartPr>
        <w:name w:val="711AB3D7FA9E45A4BC1E3FEEB7B3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C390-6695-4BD3-8316-0E27B25D529E}"/>
      </w:docPartPr>
      <w:docPartBody>
        <w:p w:rsidR="00DA6EF5" w:rsidRDefault="0062314C" w:rsidP="0062314C">
          <w:pPr>
            <w:pStyle w:val="711AB3D7FA9E45A4BC1E3FEEB7B371BE"/>
          </w:pPr>
          <w:r w:rsidRPr="0085281E">
            <w:rPr>
              <w:rStyle w:val="Textodelmarcadordeposicin"/>
              <w:rFonts w:cstheme="minorHAnsi"/>
              <w:shd w:val="clear" w:color="auto" w:fill="FFFFFF" w:themeFill="background1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85AE1"/>
    <w:multiLevelType w:val="multilevel"/>
    <w:tmpl w:val="11C63D08"/>
    <w:lvl w:ilvl="0">
      <w:start w:val="1"/>
      <w:numFmt w:val="decimal"/>
      <w:lvlText w:val="%1."/>
      <w:lvlJc w:val="left"/>
      <w:pPr>
        <w:tabs>
          <w:tab w:val="num" w:pos="925"/>
        </w:tabs>
        <w:ind w:left="92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8"/>
        </w:tabs>
        <w:ind w:left="1848" w:hanging="432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05"/>
        </w:tabs>
        <w:ind w:left="17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5"/>
        </w:tabs>
        <w:ind w:left="2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5"/>
        </w:tabs>
        <w:ind w:left="2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5"/>
        </w:tabs>
        <w:ind w:left="3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5"/>
        </w:tabs>
        <w:ind w:left="3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5"/>
        </w:tabs>
        <w:ind w:left="4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885" w:hanging="1440"/>
      </w:pPr>
      <w:rPr>
        <w:rFonts w:hint="default"/>
      </w:rPr>
    </w:lvl>
  </w:abstractNum>
  <w:abstractNum w:abstractNumId="1" w15:restartNumberingAfterBreak="0">
    <w:nsid w:val="7A560193"/>
    <w:multiLevelType w:val="multilevel"/>
    <w:tmpl w:val="2634FE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23"/>
    <w:rsid w:val="000A3B32"/>
    <w:rsid w:val="00216A1E"/>
    <w:rsid w:val="00393C27"/>
    <w:rsid w:val="005C4FAF"/>
    <w:rsid w:val="0062314C"/>
    <w:rsid w:val="006A55A0"/>
    <w:rsid w:val="00760E05"/>
    <w:rsid w:val="00BE0B32"/>
    <w:rsid w:val="00D3744F"/>
    <w:rsid w:val="00DA6EF5"/>
    <w:rsid w:val="00DB691B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14C"/>
    <w:pPr>
      <w:keepNext/>
      <w:keepLines/>
      <w:numPr>
        <w:numId w:val="2"/>
      </w:numPr>
      <w:spacing w:before="480" w:after="360" w:line="360" w:lineRule="auto"/>
      <w:jc w:val="both"/>
      <w:outlineLvl w:val="0"/>
    </w:pPr>
    <w:rPr>
      <w:rFonts w:eastAsia="Batang" w:cstheme="minorHAnsi"/>
      <w:b/>
      <w:bCs/>
      <w:sz w:val="24"/>
      <w:szCs w:val="24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14C"/>
    <w:pPr>
      <w:keepNext/>
      <w:keepLines/>
      <w:numPr>
        <w:ilvl w:val="1"/>
        <w:numId w:val="2"/>
      </w:numPr>
      <w:spacing w:after="0" w:line="360" w:lineRule="auto"/>
      <w:jc w:val="both"/>
      <w:outlineLvl w:val="1"/>
    </w:pPr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14C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eastAsia="Batang" w:cstheme="minorHAnsi"/>
      <w:b/>
      <w:bCs/>
      <w:kern w:val="18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314C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14C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14C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14C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14C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14C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680CF327C4422898781AF4962BE022">
    <w:name w:val="13680CF327C4422898781AF4962BE022"/>
  </w:style>
  <w:style w:type="character" w:styleId="Textodelmarcadordeposicin">
    <w:name w:val="Placeholder Text"/>
    <w:basedOn w:val="Fuentedeprrafopredeter"/>
    <w:uiPriority w:val="99"/>
    <w:semiHidden/>
    <w:rsid w:val="0062314C"/>
    <w:rPr>
      <w:color w:val="808080"/>
    </w:rPr>
  </w:style>
  <w:style w:type="paragraph" w:customStyle="1" w:styleId="7B318447CF0940DF978D08E3D886660B">
    <w:name w:val="7B318447CF0940DF978D08E3D886660B"/>
  </w:style>
  <w:style w:type="paragraph" w:customStyle="1" w:styleId="7BE8D98B9DF847A89B1E30719838D0E5">
    <w:name w:val="7BE8D98B9DF847A89B1E30719838D0E5"/>
  </w:style>
  <w:style w:type="paragraph" w:customStyle="1" w:styleId="E73FA1335C444DA0BAE9B19F630EC897">
    <w:name w:val="E73FA1335C444DA0BAE9B19F630EC897"/>
  </w:style>
  <w:style w:type="paragraph" w:customStyle="1" w:styleId="B8F4CB5C44434B7C917CAE67A2465A1C">
    <w:name w:val="B8F4CB5C44434B7C917CAE67A2465A1C"/>
  </w:style>
  <w:style w:type="paragraph" w:customStyle="1" w:styleId="ACCC71420BE94FFF9461A12BE9F54A79">
    <w:name w:val="ACCC71420BE94FFF9461A12BE9F54A79"/>
  </w:style>
  <w:style w:type="paragraph" w:customStyle="1" w:styleId="1165401BEFEA4CF6B5224C9163B175BC">
    <w:name w:val="1165401BEFEA4CF6B5224C9163B175BC"/>
  </w:style>
  <w:style w:type="paragraph" w:customStyle="1" w:styleId="8C2B47FB150D4E6B8276C54C061D2AC0">
    <w:name w:val="8C2B47FB150D4E6B8276C54C061D2AC0"/>
  </w:style>
  <w:style w:type="paragraph" w:customStyle="1" w:styleId="0BF579D43136429DB745098EBC7C1C65">
    <w:name w:val="0BF579D43136429DB745098EBC7C1C65"/>
  </w:style>
  <w:style w:type="paragraph" w:customStyle="1" w:styleId="4BF57ADC35F043498E42AA7BB1999172">
    <w:name w:val="4BF57ADC35F043498E42AA7BB1999172"/>
  </w:style>
  <w:style w:type="paragraph" w:customStyle="1" w:styleId="D9518ED69F194FD4906160541514802E">
    <w:name w:val="D9518ED69F194FD4906160541514802E"/>
  </w:style>
  <w:style w:type="paragraph" w:customStyle="1" w:styleId="315936C3A6C44ADF826C8C27F79FCB05">
    <w:name w:val="315936C3A6C44ADF826C8C27F79FCB05"/>
  </w:style>
  <w:style w:type="paragraph" w:customStyle="1" w:styleId="9C7F387C86EB4D22BA6A5F22C80350C1">
    <w:name w:val="9C7F387C86EB4D22BA6A5F22C80350C1"/>
  </w:style>
  <w:style w:type="paragraph" w:customStyle="1" w:styleId="48EF7B88574140B094836C5821C3C1F7">
    <w:name w:val="48EF7B88574140B094836C5821C3C1F7"/>
  </w:style>
  <w:style w:type="paragraph" w:customStyle="1" w:styleId="97195F6E5ED8403682B7D2805A3952BC">
    <w:name w:val="97195F6E5ED8403682B7D2805A3952BC"/>
  </w:style>
  <w:style w:type="paragraph" w:customStyle="1" w:styleId="BA6B5EC422D7485A8C2687B20DA1EE32">
    <w:name w:val="BA6B5EC422D7485A8C2687B20DA1EE32"/>
  </w:style>
  <w:style w:type="paragraph" w:customStyle="1" w:styleId="A3D45D3980FC4A01824563D8E518AE15">
    <w:name w:val="A3D45D3980FC4A01824563D8E518AE15"/>
  </w:style>
  <w:style w:type="paragraph" w:customStyle="1" w:styleId="8C79FF5F387141A584385453CF8ED3D2">
    <w:name w:val="8C79FF5F387141A584385453CF8ED3D2"/>
  </w:style>
  <w:style w:type="paragraph" w:customStyle="1" w:styleId="12B5F1FE03104201B80EDFB0FFBAB1B0">
    <w:name w:val="12B5F1FE03104201B80EDFB0FFBAB1B0"/>
  </w:style>
  <w:style w:type="paragraph" w:customStyle="1" w:styleId="D80E8B846F5641408A4E487A40AFB834">
    <w:name w:val="D80E8B846F5641408A4E487A40AFB834"/>
  </w:style>
  <w:style w:type="paragraph" w:customStyle="1" w:styleId="DC9DC252AF0A432FA8E92DBA8B5C50F5">
    <w:name w:val="DC9DC252AF0A432FA8E92DBA8B5C50F5"/>
  </w:style>
  <w:style w:type="paragraph" w:customStyle="1" w:styleId="BACF255CD9D84D029EEEF2C8422C2CFD">
    <w:name w:val="BACF255CD9D84D029EEEF2C8422C2CFD"/>
  </w:style>
  <w:style w:type="paragraph" w:customStyle="1" w:styleId="921AFDC4478B41DB88214647686E5119">
    <w:name w:val="921AFDC4478B41DB88214647686E5119"/>
  </w:style>
  <w:style w:type="paragraph" w:customStyle="1" w:styleId="3FDCA12637454638B75FE4F2F4F24FBB">
    <w:name w:val="3FDCA12637454638B75FE4F2F4F24FBB"/>
  </w:style>
  <w:style w:type="paragraph" w:customStyle="1" w:styleId="9B1A4F4F5C1847569417CD62A0C891A0">
    <w:name w:val="9B1A4F4F5C1847569417CD62A0C891A0"/>
  </w:style>
  <w:style w:type="paragraph" w:customStyle="1" w:styleId="643A952F7A2C47C5AAA23F581C45D114">
    <w:name w:val="643A952F7A2C47C5AAA23F581C45D114"/>
  </w:style>
  <w:style w:type="paragraph" w:customStyle="1" w:styleId="B3A82F5B39CF4438AD2A1AE5059A02E9">
    <w:name w:val="B3A82F5B39CF4438AD2A1AE5059A02E9"/>
  </w:style>
  <w:style w:type="paragraph" w:customStyle="1" w:styleId="1231387DF6AC48AEA0096FFE5B9CFED7">
    <w:name w:val="1231387DF6AC48AEA0096FFE5B9CFED7"/>
  </w:style>
  <w:style w:type="paragraph" w:customStyle="1" w:styleId="E9D2EB7DD1A94DE0B593C6FEB894E04C">
    <w:name w:val="E9D2EB7DD1A94DE0B593C6FEB894E04C"/>
  </w:style>
  <w:style w:type="paragraph" w:customStyle="1" w:styleId="F434AF7455F443C19E9C3DC27E9CA680">
    <w:name w:val="F434AF7455F443C19E9C3DC27E9CA680"/>
  </w:style>
  <w:style w:type="paragraph" w:customStyle="1" w:styleId="BA21CFC21B0C460F9B1FE8B75C1AECAD">
    <w:name w:val="BA21CFC21B0C460F9B1FE8B75C1AECAD"/>
  </w:style>
  <w:style w:type="paragraph" w:customStyle="1" w:styleId="D5CADDC9FABA42848112434C2A79E6DA">
    <w:name w:val="D5CADDC9FABA42848112434C2A79E6DA"/>
  </w:style>
  <w:style w:type="paragraph" w:customStyle="1" w:styleId="19499DBF9F554AC1A89C821D51ED704C">
    <w:name w:val="19499DBF9F554AC1A89C821D51ED704C"/>
  </w:style>
  <w:style w:type="paragraph" w:customStyle="1" w:styleId="9AB52543F0A04BD3994273D23244D51C">
    <w:name w:val="9AB52543F0A04BD3994273D23244D51C"/>
  </w:style>
  <w:style w:type="paragraph" w:customStyle="1" w:styleId="C1E0A3AF00314D9983C82944E2FEAB51">
    <w:name w:val="C1E0A3AF00314D9983C82944E2FEAB51"/>
  </w:style>
  <w:style w:type="paragraph" w:customStyle="1" w:styleId="582974C87A874FCC8B62F04ABB057022">
    <w:name w:val="582974C87A874FCC8B62F04ABB057022"/>
  </w:style>
  <w:style w:type="paragraph" w:customStyle="1" w:styleId="ED4C286B9A444D618F0583A308F92720">
    <w:name w:val="ED4C286B9A444D618F0583A308F92720"/>
  </w:style>
  <w:style w:type="paragraph" w:customStyle="1" w:styleId="29A25E76EAB345EFA3893B9EB17C534C">
    <w:name w:val="29A25E76EAB345EFA3893B9EB17C534C"/>
  </w:style>
  <w:style w:type="paragraph" w:customStyle="1" w:styleId="5873501E017D45E9904B5FF4008A0A84">
    <w:name w:val="5873501E017D45E9904B5FF4008A0A84"/>
  </w:style>
  <w:style w:type="paragraph" w:customStyle="1" w:styleId="3679BE8CE9BB4F88BF091094D697AD8D">
    <w:name w:val="3679BE8CE9BB4F88BF091094D697AD8D"/>
  </w:style>
  <w:style w:type="paragraph" w:customStyle="1" w:styleId="F4E1E2F47C664859A1D7F1AED1C0D078">
    <w:name w:val="F4E1E2F47C664859A1D7F1AED1C0D078"/>
  </w:style>
  <w:style w:type="paragraph" w:customStyle="1" w:styleId="D29AE7B65D9547DC91AD9BF8582A7027">
    <w:name w:val="D29AE7B65D9547DC91AD9BF8582A7027"/>
  </w:style>
  <w:style w:type="paragraph" w:customStyle="1" w:styleId="472F42CA0DCC4630964FF165E5413E06">
    <w:name w:val="472F42CA0DCC4630964FF165E5413E06"/>
  </w:style>
  <w:style w:type="paragraph" w:customStyle="1" w:styleId="EC74A2F0AC7E492AADD22F8ECB630F70">
    <w:name w:val="EC74A2F0AC7E492AADD22F8ECB630F70"/>
  </w:style>
  <w:style w:type="paragraph" w:customStyle="1" w:styleId="6B1787408370468DA57D5B271CECFB18">
    <w:name w:val="6B1787408370468DA57D5B271CECFB18"/>
  </w:style>
  <w:style w:type="paragraph" w:customStyle="1" w:styleId="EA9634F50DD74244A682EDE9C27CB880">
    <w:name w:val="EA9634F50DD74244A682EDE9C27CB880"/>
  </w:style>
  <w:style w:type="paragraph" w:customStyle="1" w:styleId="4E47246B913C414AB0F661F6DF1E1F53">
    <w:name w:val="4E47246B913C414AB0F661F6DF1E1F53"/>
  </w:style>
  <w:style w:type="paragraph" w:customStyle="1" w:styleId="3F0BA62E8BD340FD8E0D471525643183">
    <w:name w:val="3F0BA62E8BD340FD8E0D471525643183"/>
  </w:style>
  <w:style w:type="paragraph" w:customStyle="1" w:styleId="866A1335914544698B363FF6E87F9637">
    <w:name w:val="866A1335914544698B363FF6E87F9637"/>
  </w:style>
  <w:style w:type="paragraph" w:customStyle="1" w:styleId="0760F3A9899B47B7AADDD12CB4DA76ED">
    <w:name w:val="0760F3A9899B47B7AADDD12CB4DA76ED"/>
  </w:style>
  <w:style w:type="paragraph" w:customStyle="1" w:styleId="4A239756182C4B6F8136FFE89E66FA5D">
    <w:name w:val="4A239756182C4B6F8136FFE89E66FA5D"/>
  </w:style>
  <w:style w:type="paragraph" w:customStyle="1" w:styleId="2C5F6901F82B4B65A0089EE6F9A382B5">
    <w:name w:val="2C5F6901F82B4B65A0089EE6F9A382B5"/>
  </w:style>
  <w:style w:type="paragraph" w:customStyle="1" w:styleId="DFADD08551A2410CACB569D472539F41">
    <w:name w:val="DFADD08551A2410CACB569D472539F41"/>
  </w:style>
  <w:style w:type="paragraph" w:customStyle="1" w:styleId="93DC98EA49314971A25C7183941ED149">
    <w:name w:val="93DC98EA49314971A25C7183941ED149"/>
  </w:style>
  <w:style w:type="paragraph" w:customStyle="1" w:styleId="1CC8A4D25DF3453E8E9DA3D655D25FB7">
    <w:name w:val="1CC8A4D25DF3453E8E9DA3D655D25FB7"/>
  </w:style>
  <w:style w:type="paragraph" w:customStyle="1" w:styleId="8F6B43CA5EBF49849BB99DF091B1BD36">
    <w:name w:val="8F6B43CA5EBF49849BB99DF091B1BD36"/>
  </w:style>
  <w:style w:type="paragraph" w:customStyle="1" w:styleId="D55E16CF745941BD80F0C6DAC7C8B97F">
    <w:name w:val="D55E16CF745941BD80F0C6DAC7C8B97F"/>
  </w:style>
  <w:style w:type="paragraph" w:customStyle="1" w:styleId="24076DC6567542BBA4E139C9A0A3B664">
    <w:name w:val="24076DC6567542BBA4E139C9A0A3B664"/>
  </w:style>
  <w:style w:type="paragraph" w:customStyle="1" w:styleId="3E868DEC563B4056B82B1393039C75B3">
    <w:name w:val="3E868DEC563B4056B82B1393039C75B3"/>
  </w:style>
  <w:style w:type="paragraph" w:customStyle="1" w:styleId="E3D9D4673C3A4398A07BA04DD479C870">
    <w:name w:val="E3D9D4673C3A4398A07BA04DD479C870"/>
  </w:style>
  <w:style w:type="paragraph" w:customStyle="1" w:styleId="C93E62911E4A4F2D93AFD25824933FDE">
    <w:name w:val="C93E62911E4A4F2D93AFD25824933FDE"/>
  </w:style>
  <w:style w:type="paragraph" w:customStyle="1" w:styleId="3FA9E733380143FDABE7683B3381C1A9">
    <w:name w:val="3FA9E733380143FDABE7683B3381C1A9"/>
  </w:style>
  <w:style w:type="paragraph" w:customStyle="1" w:styleId="43988419CB5D43A89C2AF9331C5386AE">
    <w:name w:val="43988419CB5D43A89C2AF9331C5386AE"/>
  </w:style>
  <w:style w:type="paragraph" w:customStyle="1" w:styleId="276904985BB1492F84A7090520B1C08A">
    <w:name w:val="276904985BB1492F84A7090520B1C08A"/>
  </w:style>
  <w:style w:type="paragraph" w:customStyle="1" w:styleId="767176BF45934D89A13FC77F4C331851">
    <w:name w:val="767176BF45934D89A13FC77F4C331851"/>
  </w:style>
  <w:style w:type="paragraph" w:customStyle="1" w:styleId="7D67DE3A0ABB4C779138AE4E3680E150">
    <w:name w:val="7D67DE3A0ABB4C779138AE4E3680E150"/>
  </w:style>
  <w:style w:type="paragraph" w:customStyle="1" w:styleId="85EC57786DC44A16881A3C031A037C8A">
    <w:name w:val="85EC57786DC44A16881A3C031A037C8A"/>
  </w:style>
  <w:style w:type="paragraph" w:customStyle="1" w:styleId="7D1C101098BF48AF83FC8DCCB4655C61">
    <w:name w:val="7D1C101098BF48AF83FC8DCCB4655C61"/>
  </w:style>
  <w:style w:type="paragraph" w:customStyle="1" w:styleId="058EC2B84B624A8EB528B9766AF9649E">
    <w:name w:val="058EC2B84B624A8EB528B9766AF9649E"/>
  </w:style>
  <w:style w:type="paragraph" w:customStyle="1" w:styleId="B49601CBD47D4EA5B85050CCB4B8DE39">
    <w:name w:val="B49601CBD47D4EA5B85050CCB4B8DE39"/>
  </w:style>
  <w:style w:type="paragraph" w:customStyle="1" w:styleId="BC9CA5D644C1409C9EA39E1935F40C23">
    <w:name w:val="BC9CA5D644C1409C9EA39E1935F40C23"/>
  </w:style>
  <w:style w:type="paragraph" w:customStyle="1" w:styleId="8232F1ADD1B74D24B6B336B75FC325B8">
    <w:name w:val="8232F1ADD1B74D24B6B336B75FC325B8"/>
  </w:style>
  <w:style w:type="paragraph" w:customStyle="1" w:styleId="8561B54B9CC841FBA5F7C60E092A3A88">
    <w:name w:val="8561B54B9CC841FBA5F7C60E092A3A88"/>
  </w:style>
  <w:style w:type="paragraph" w:customStyle="1" w:styleId="51D739851B3A4C468B7252CFEA50DFB0">
    <w:name w:val="51D739851B3A4C468B7252CFEA50DFB0"/>
  </w:style>
  <w:style w:type="paragraph" w:customStyle="1" w:styleId="A0770EE05AF34C10935D4C016A479868">
    <w:name w:val="A0770EE05AF34C10935D4C016A479868"/>
  </w:style>
  <w:style w:type="paragraph" w:customStyle="1" w:styleId="56F7CE6EB14B4208BAB0E6FC94B30101">
    <w:name w:val="56F7CE6EB14B4208BAB0E6FC94B30101"/>
    <w:rsid w:val="00216A1E"/>
  </w:style>
  <w:style w:type="paragraph" w:customStyle="1" w:styleId="937F567D678D4BFA92CE9E328EC47348">
    <w:name w:val="937F567D678D4BFA92CE9E328EC47348"/>
    <w:rsid w:val="00216A1E"/>
  </w:style>
  <w:style w:type="paragraph" w:customStyle="1" w:styleId="1B38F869820E47A4A3DAF15132A382F2">
    <w:name w:val="1B38F869820E47A4A3DAF15132A382F2"/>
    <w:rsid w:val="00216A1E"/>
  </w:style>
  <w:style w:type="paragraph" w:customStyle="1" w:styleId="02BE93153F8F408687D4F7B845653CAC">
    <w:name w:val="02BE93153F8F408687D4F7B845653CAC"/>
    <w:rsid w:val="00216A1E"/>
  </w:style>
  <w:style w:type="paragraph" w:customStyle="1" w:styleId="0FC0FFA0747C45A8A3C4D413226332F1">
    <w:name w:val="0FC0FFA0747C45A8A3C4D413226332F1"/>
    <w:rsid w:val="00216A1E"/>
  </w:style>
  <w:style w:type="paragraph" w:customStyle="1" w:styleId="FB40EC8EEBF64ED6B9C0D42D29853C6D">
    <w:name w:val="FB40EC8EEBF64ED6B9C0D42D29853C6D"/>
    <w:rsid w:val="00216A1E"/>
  </w:style>
  <w:style w:type="paragraph" w:customStyle="1" w:styleId="86910F8686D947ADAB965CEC0816199F">
    <w:name w:val="86910F8686D947ADAB965CEC0816199F"/>
    <w:rsid w:val="00216A1E"/>
  </w:style>
  <w:style w:type="paragraph" w:customStyle="1" w:styleId="2070DB36AAB046B7BA15A6F9ABD436E6">
    <w:name w:val="2070DB36AAB046B7BA15A6F9ABD436E6"/>
    <w:rsid w:val="00216A1E"/>
  </w:style>
  <w:style w:type="paragraph" w:customStyle="1" w:styleId="271B643A5D104ACFA55AC03664BCE831">
    <w:name w:val="271B643A5D104ACFA55AC03664BCE831"/>
    <w:rsid w:val="00216A1E"/>
  </w:style>
  <w:style w:type="paragraph" w:customStyle="1" w:styleId="C3A403F58FFB4B57B83905D99BBA6425">
    <w:name w:val="C3A403F58FFB4B57B83905D99BBA6425"/>
    <w:rsid w:val="00216A1E"/>
  </w:style>
  <w:style w:type="paragraph" w:customStyle="1" w:styleId="86F7485ACDF74201AED630FAC73C2A28">
    <w:name w:val="86F7485ACDF74201AED630FAC73C2A28"/>
    <w:rsid w:val="00216A1E"/>
  </w:style>
  <w:style w:type="paragraph" w:customStyle="1" w:styleId="E35EAC9EDAB74E91B7BBDBF10E155720">
    <w:name w:val="E35EAC9EDAB74E91B7BBDBF10E155720"/>
    <w:rsid w:val="00216A1E"/>
  </w:style>
  <w:style w:type="paragraph" w:customStyle="1" w:styleId="2D57F8E9BFA64ED08AFBD749D690BC76">
    <w:name w:val="2D57F8E9BFA64ED08AFBD749D690BC76"/>
    <w:rsid w:val="00216A1E"/>
  </w:style>
  <w:style w:type="paragraph" w:customStyle="1" w:styleId="84B0A97A5EBA4EC29DD6830DEB04F3EF">
    <w:name w:val="84B0A97A5EBA4EC29DD6830DEB04F3EF"/>
    <w:rsid w:val="00216A1E"/>
  </w:style>
  <w:style w:type="paragraph" w:customStyle="1" w:styleId="3FF4F1FBD84B4D809456EE0C9A66417C">
    <w:name w:val="3FF4F1FBD84B4D809456EE0C9A66417C"/>
    <w:rsid w:val="00216A1E"/>
  </w:style>
  <w:style w:type="paragraph" w:customStyle="1" w:styleId="461B9AD8ACD44F90825F25B9E05D3BD7">
    <w:name w:val="461B9AD8ACD44F90825F25B9E05D3BD7"/>
    <w:rsid w:val="00216A1E"/>
  </w:style>
  <w:style w:type="paragraph" w:customStyle="1" w:styleId="09A9779A09384EC89C7329504BB7B77A">
    <w:name w:val="09A9779A09384EC89C7329504BB7B77A"/>
    <w:rsid w:val="00216A1E"/>
  </w:style>
  <w:style w:type="paragraph" w:customStyle="1" w:styleId="6A2C4ACFEB5D4B2591B7EBEB9E4818BC">
    <w:name w:val="6A2C4ACFEB5D4B2591B7EBEB9E4818BC"/>
    <w:rsid w:val="00216A1E"/>
  </w:style>
  <w:style w:type="paragraph" w:customStyle="1" w:styleId="311C00E2507946D9AE8E750C188EBB69">
    <w:name w:val="311C00E2507946D9AE8E750C188EBB69"/>
    <w:rsid w:val="00216A1E"/>
  </w:style>
  <w:style w:type="paragraph" w:customStyle="1" w:styleId="CABE6CE3353040DAA0968287A02ADC5F">
    <w:name w:val="CABE6CE3353040DAA0968287A02ADC5F"/>
    <w:rsid w:val="00216A1E"/>
  </w:style>
  <w:style w:type="paragraph" w:customStyle="1" w:styleId="A7EE7EB358004F399BF72F3A732F3FB6">
    <w:name w:val="A7EE7EB358004F399BF72F3A732F3FB6"/>
    <w:rsid w:val="00216A1E"/>
  </w:style>
  <w:style w:type="paragraph" w:customStyle="1" w:styleId="0CC61CDB223B47FEB7AC30022A4BE866">
    <w:name w:val="0CC61CDB223B47FEB7AC30022A4BE866"/>
    <w:rsid w:val="00216A1E"/>
  </w:style>
  <w:style w:type="paragraph" w:customStyle="1" w:styleId="870E4977027A42279B983C6733C89340">
    <w:name w:val="870E4977027A42279B983C6733C89340"/>
    <w:rsid w:val="00216A1E"/>
  </w:style>
  <w:style w:type="paragraph" w:customStyle="1" w:styleId="F237E855277943B982EE39F2861A3C9B">
    <w:name w:val="F237E855277943B982EE39F2861A3C9B"/>
    <w:rsid w:val="00216A1E"/>
  </w:style>
  <w:style w:type="paragraph" w:customStyle="1" w:styleId="435E2C130F274655904FFADF9FFBD1BA">
    <w:name w:val="435E2C130F274655904FFADF9FFBD1BA"/>
    <w:rsid w:val="00216A1E"/>
  </w:style>
  <w:style w:type="paragraph" w:customStyle="1" w:styleId="A97EDC0331DE4CE5A56BEBFD9E7134BB">
    <w:name w:val="A97EDC0331DE4CE5A56BEBFD9E7134BB"/>
    <w:rsid w:val="00216A1E"/>
  </w:style>
  <w:style w:type="paragraph" w:customStyle="1" w:styleId="8587538A5A324681AC42F21928A41629">
    <w:name w:val="8587538A5A324681AC42F21928A41629"/>
    <w:rsid w:val="00216A1E"/>
  </w:style>
  <w:style w:type="paragraph" w:customStyle="1" w:styleId="CC56F9C0909A4D04AFDDD54B3C3301DC">
    <w:name w:val="CC56F9C0909A4D04AFDDD54B3C3301DC"/>
    <w:rsid w:val="00216A1E"/>
  </w:style>
  <w:style w:type="paragraph" w:customStyle="1" w:styleId="DFD116A3966E4CBCB311E1D4EF9E812D">
    <w:name w:val="DFD116A3966E4CBCB311E1D4EF9E812D"/>
    <w:rsid w:val="00216A1E"/>
  </w:style>
  <w:style w:type="paragraph" w:customStyle="1" w:styleId="35D9BF58089B4B598CDF5B18682A50B7">
    <w:name w:val="35D9BF58089B4B598CDF5B18682A50B7"/>
    <w:rsid w:val="00216A1E"/>
  </w:style>
  <w:style w:type="paragraph" w:customStyle="1" w:styleId="D75190AEFB4545D2982BB7CBA2D202E7">
    <w:name w:val="D75190AEFB4545D2982BB7CBA2D202E7"/>
    <w:rsid w:val="00216A1E"/>
  </w:style>
  <w:style w:type="paragraph" w:customStyle="1" w:styleId="025FBC031A9641C191CF0EFF4AD626F7">
    <w:name w:val="025FBC031A9641C191CF0EFF4AD626F7"/>
    <w:rsid w:val="00216A1E"/>
  </w:style>
  <w:style w:type="paragraph" w:customStyle="1" w:styleId="726AE9B87E994F1E9F4665F3161BA6B4">
    <w:name w:val="726AE9B87E994F1E9F4665F3161BA6B4"/>
    <w:rsid w:val="00216A1E"/>
  </w:style>
  <w:style w:type="paragraph" w:customStyle="1" w:styleId="A9028B4EEAA94ABC814CF2779545FEA9">
    <w:name w:val="A9028B4EEAA94ABC814CF2779545FEA9"/>
    <w:rsid w:val="00216A1E"/>
  </w:style>
  <w:style w:type="paragraph" w:customStyle="1" w:styleId="E2C88CEF8DB34B2B81514F2F9893913E">
    <w:name w:val="E2C88CEF8DB34B2B81514F2F9893913E"/>
    <w:rsid w:val="00216A1E"/>
  </w:style>
  <w:style w:type="paragraph" w:customStyle="1" w:styleId="61AC3CCEC69344E6A8F14088AEEC595B">
    <w:name w:val="61AC3CCEC69344E6A8F14088AEEC595B"/>
    <w:rsid w:val="00216A1E"/>
  </w:style>
  <w:style w:type="paragraph" w:customStyle="1" w:styleId="9B1535C3751A4F639F9AD378A913C387">
    <w:name w:val="9B1535C3751A4F639F9AD378A913C387"/>
    <w:rsid w:val="00216A1E"/>
  </w:style>
  <w:style w:type="paragraph" w:customStyle="1" w:styleId="F79BEDA9A68A449FBBF6398663492C92">
    <w:name w:val="F79BEDA9A68A449FBBF6398663492C92"/>
    <w:rsid w:val="00216A1E"/>
  </w:style>
  <w:style w:type="paragraph" w:customStyle="1" w:styleId="274126DE3DBC4537901A713BDC59E2CD">
    <w:name w:val="274126DE3DBC4537901A713BDC59E2CD"/>
    <w:rsid w:val="00216A1E"/>
  </w:style>
  <w:style w:type="paragraph" w:customStyle="1" w:styleId="45C3E433256C436AB16CB6FAE3015BFB">
    <w:name w:val="45C3E433256C436AB16CB6FAE3015BFB"/>
    <w:rsid w:val="00216A1E"/>
  </w:style>
  <w:style w:type="paragraph" w:customStyle="1" w:styleId="20EE580451EF4814B9398254FF7A81F5">
    <w:name w:val="20EE580451EF4814B9398254FF7A81F5"/>
    <w:rsid w:val="00216A1E"/>
  </w:style>
  <w:style w:type="paragraph" w:customStyle="1" w:styleId="E5EB1D24348A45418768AB600E6AD2AE">
    <w:name w:val="E5EB1D24348A45418768AB600E6AD2AE"/>
    <w:rsid w:val="00216A1E"/>
  </w:style>
  <w:style w:type="paragraph" w:customStyle="1" w:styleId="9B53E54905C74716A4B86859BF5D1709">
    <w:name w:val="9B53E54905C74716A4B86859BF5D1709"/>
    <w:rsid w:val="00216A1E"/>
  </w:style>
  <w:style w:type="paragraph" w:customStyle="1" w:styleId="D8BE00CD330749DEBA2C4975693C926C">
    <w:name w:val="D8BE00CD330749DEBA2C4975693C926C"/>
    <w:rsid w:val="00216A1E"/>
  </w:style>
  <w:style w:type="paragraph" w:customStyle="1" w:styleId="4220017AFC644677807C8547F471A3C3">
    <w:name w:val="4220017AFC644677807C8547F471A3C3"/>
    <w:rsid w:val="00216A1E"/>
  </w:style>
  <w:style w:type="paragraph" w:customStyle="1" w:styleId="6791781E1D334072A5AECEA605C0EF76">
    <w:name w:val="6791781E1D334072A5AECEA605C0EF76"/>
    <w:rsid w:val="00216A1E"/>
  </w:style>
  <w:style w:type="paragraph" w:customStyle="1" w:styleId="D294FE73997441C1BED97A9167234EC7">
    <w:name w:val="D294FE73997441C1BED97A9167234EC7"/>
    <w:rsid w:val="00216A1E"/>
  </w:style>
  <w:style w:type="paragraph" w:customStyle="1" w:styleId="B3EB98FE993A40CA83883A5DC11E32EA">
    <w:name w:val="B3EB98FE993A40CA83883A5DC11E32EA"/>
    <w:rsid w:val="00216A1E"/>
  </w:style>
  <w:style w:type="paragraph" w:customStyle="1" w:styleId="8C6E3050080F4B2A8C887A7765F7509A">
    <w:name w:val="8C6E3050080F4B2A8C887A7765F7509A"/>
    <w:rsid w:val="00216A1E"/>
  </w:style>
  <w:style w:type="paragraph" w:customStyle="1" w:styleId="67D5024F538244E0AEE023CDD7C774E0">
    <w:name w:val="67D5024F538244E0AEE023CDD7C774E0"/>
    <w:rsid w:val="00216A1E"/>
  </w:style>
  <w:style w:type="paragraph" w:customStyle="1" w:styleId="CC715BC0AB194FF59BCE8FDE58E5A551">
    <w:name w:val="CC715BC0AB194FF59BCE8FDE58E5A551"/>
    <w:rsid w:val="00216A1E"/>
  </w:style>
  <w:style w:type="paragraph" w:customStyle="1" w:styleId="EBA0306D0912405A81B5B98A7DFE4CE8">
    <w:name w:val="EBA0306D0912405A81B5B98A7DFE4CE8"/>
    <w:rsid w:val="00216A1E"/>
  </w:style>
  <w:style w:type="paragraph" w:customStyle="1" w:styleId="5E8E2C99E99C44EF84C5B2CC66CD3DF6">
    <w:name w:val="5E8E2C99E99C44EF84C5B2CC66CD3DF6"/>
    <w:rsid w:val="00216A1E"/>
  </w:style>
  <w:style w:type="paragraph" w:customStyle="1" w:styleId="A3DA1E0892CC404F8088A0C77A1D831E">
    <w:name w:val="A3DA1E0892CC404F8088A0C77A1D831E"/>
    <w:rsid w:val="00216A1E"/>
  </w:style>
  <w:style w:type="paragraph" w:customStyle="1" w:styleId="ED2904F71ACB455D911EB16FD2AC5DA2">
    <w:name w:val="ED2904F71ACB455D911EB16FD2AC5DA2"/>
    <w:rsid w:val="00216A1E"/>
  </w:style>
  <w:style w:type="paragraph" w:customStyle="1" w:styleId="7F593B656DC948E781D5A1D1584033B3">
    <w:name w:val="7F593B656DC948E781D5A1D1584033B3"/>
    <w:rsid w:val="00216A1E"/>
  </w:style>
  <w:style w:type="paragraph" w:customStyle="1" w:styleId="43D9F5E8E333405EADCB2AE7223EA96E">
    <w:name w:val="43D9F5E8E333405EADCB2AE7223EA96E"/>
    <w:rsid w:val="00216A1E"/>
  </w:style>
  <w:style w:type="paragraph" w:customStyle="1" w:styleId="350D1F330B1444ABB66315279C5B395A">
    <w:name w:val="350D1F330B1444ABB66315279C5B395A"/>
    <w:rsid w:val="00216A1E"/>
  </w:style>
  <w:style w:type="paragraph" w:customStyle="1" w:styleId="FCB943720EF648589E5FA0F5252507E7">
    <w:name w:val="FCB943720EF648589E5FA0F5252507E7"/>
    <w:rsid w:val="00216A1E"/>
  </w:style>
  <w:style w:type="paragraph" w:customStyle="1" w:styleId="8D6D902DA5C94B03B1712072D8B02561">
    <w:name w:val="8D6D902DA5C94B03B1712072D8B02561"/>
    <w:rsid w:val="00216A1E"/>
  </w:style>
  <w:style w:type="paragraph" w:customStyle="1" w:styleId="4F4B36DC369A4B6984420C8AED25D790">
    <w:name w:val="4F4B36DC369A4B6984420C8AED25D790"/>
    <w:rsid w:val="00216A1E"/>
  </w:style>
  <w:style w:type="paragraph" w:customStyle="1" w:styleId="93F2754B2E3C44F89DF25E154C6A5463">
    <w:name w:val="93F2754B2E3C44F89DF25E154C6A5463"/>
    <w:rsid w:val="00216A1E"/>
  </w:style>
  <w:style w:type="paragraph" w:customStyle="1" w:styleId="31DC855A1F7C45C798DBAD7C57A458FE">
    <w:name w:val="31DC855A1F7C45C798DBAD7C57A458FE"/>
    <w:rsid w:val="00216A1E"/>
  </w:style>
  <w:style w:type="paragraph" w:customStyle="1" w:styleId="E5352BBBB8A04C00BC678812592D4189">
    <w:name w:val="E5352BBBB8A04C00BC678812592D4189"/>
    <w:rsid w:val="00216A1E"/>
  </w:style>
  <w:style w:type="paragraph" w:customStyle="1" w:styleId="D660F718747D4FE9BEFA4C14D55E4BDF">
    <w:name w:val="D660F718747D4FE9BEFA4C14D55E4BDF"/>
    <w:rsid w:val="00216A1E"/>
  </w:style>
  <w:style w:type="paragraph" w:customStyle="1" w:styleId="CCF36654AEF84941AB9BDD174CE909A3">
    <w:name w:val="CCF36654AEF84941AB9BDD174CE909A3"/>
    <w:rsid w:val="00216A1E"/>
  </w:style>
  <w:style w:type="paragraph" w:customStyle="1" w:styleId="B1151E18BA984D4D97CF50F121453F72">
    <w:name w:val="B1151E18BA984D4D97CF50F121453F72"/>
    <w:rsid w:val="00216A1E"/>
  </w:style>
  <w:style w:type="paragraph" w:customStyle="1" w:styleId="0AA91B43F9FF436EB71019FE0EFAFA0A">
    <w:name w:val="0AA91B43F9FF436EB71019FE0EFAFA0A"/>
    <w:rsid w:val="00216A1E"/>
  </w:style>
  <w:style w:type="paragraph" w:customStyle="1" w:styleId="DD786FF0C6D543CCA07BC42EDA68BCC7">
    <w:name w:val="DD786FF0C6D543CCA07BC42EDA68BCC7"/>
    <w:rsid w:val="00216A1E"/>
  </w:style>
  <w:style w:type="paragraph" w:customStyle="1" w:styleId="AB2A2A76A82F4B3C8979BF780CBFC976">
    <w:name w:val="AB2A2A76A82F4B3C8979BF780CBFC976"/>
    <w:rsid w:val="00216A1E"/>
  </w:style>
  <w:style w:type="paragraph" w:customStyle="1" w:styleId="BE2F763D9B6244FFA6B74AB53D53A93E">
    <w:name w:val="BE2F763D9B6244FFA6B74AB53D53A93E"/>
    <w:rsid w:val="00216A1E"/>
  </w:style>
  <w:style w:type="paragraph" w:customStyle="1" w:styleId="1BDAB71EEF63427F8ABB1D20F058D574">
    <w:name w:val="1BDAB71EEF63427F8ABB1D20F058D574"/>
    <w:rsid w:val="00216A1E"/>
  </w:style>
  <w:style w:type="paragraph" w:customStyle="1" w:styleId="B219DAA77FC747B297ACAEE277A8A46A">
    <w:name w:val="B219DAA77FC747B297ACAEE277A8A46A"/>
    <w:rsid w:val="00216A1E"/>
  </w:style>
  <w:style w:type="paragraph" w:customStyle="1" w:styleId="11DAD246FF644D46A9B398016CFD8B40">
    <w:name w:val="11DAD246FF644D46A9B398016CFD8B40"/>
    <w:rsid w:val="00216A1E"/>
  </w:style>
  <w:style w:type="paragraph" w:customStyle="1" w:styleId="D20528D43E8E4940974FCD192AFC8895">
    <w:name w:val="D20528D43E8E4940974FCD192AFC8895"/>
    <w:rsid w:val="00216A1E"/>
  </w:style>
  <w:style w:type="paragraph" w:customStyle="1" w:styleId="BE2380B327A347819CD8394C0FEB5A41">
    <w:name w:val="BE2380B327A347819CD8394C0FEB5A41"/>
    <w:rsid w:val="00216A1E"/>
  </w:style>
  <w:style w:type="paragraph" w:customStyle="1" w:styleId="242B5C02EF59499496B5266DC41A621F">
    <w:name w:val="242B5C02EF59499496B5266DC41A621F"/>
    <w:rsid w:val="00216A1E"/>
  </w:style>
  <w:style w:type="paragraph" w:customStyle="1" w:styleId="8B9A96F40BB543368CC54443A3B8D584">
    <w:name w:val="8B9A96F40BB543368CC54443A3B8D584"/>
    <w:rsid w:val="00216A1E"/>
  </w:style>
  <w:style w:type="paragraph" w:customStyle="1" w:styleId="39247C35BAA3457C99A6CEF8B335D1C4">
    <w:name w:val="39247C35BAA3457C99A6CEF8B335D1C4"/>
    <w:rsid w:val="00216A1E"/>
  </w:style>
  <w:style w:type="paragraph" w:customStyle="1" w:styleId="4C5A8E7C9CB348CA84CD12E557881A0C">
    <w:name w:val="4C5A8E7C9CB348CA84CD12E557881A0C"/>
    <w:rsid w:val="00216A1E"/>
  </w:style>
  <w:style w:type="paragraph" w:customStyle="1" w:styleId="843CF51AAAB945C69C78F67626BDC793">
    <w:name w:val="843CF51AAAB945C69C78F67626BDC793"/>
    <w:rsid w:val="00216A1E"/>
  </w:style>
  <w:style w:type="paragraph" w:customStyle="1" w:styleId="084E6098FB97456B82E3C3A5BBA61447">
    <w:name w:val="084E6098FB97456B82E3C3A5BBA61447"/>
    <w:rsid w:val="00216A1E"/>
  </w:style>
  <w:style w:type="paragraph" w:customStyle="1" w:styleId="FDD190A3D18942919A178AC3F433492F">
    <w:name w:val="FDD190A3D18942919A178AC3F433492F"/>
    <w:rsid w:val="00216A1E"/>
  </w:style>
  <w:style w:type="paragraph" w:customStyle="1" w:styleId="A1FE082733BB44C1B742988ACE4EDD9E">
    <w:name w:val="A1FE082733BB44C1B742988ACE4EDD9E"/>
    <w:rsid w:val="00216A1E"/>
  </w:style>
  <w:style w:type="paragraph" w:customStyle="1" w:styleId="8E405C5C518E457C9F842332DB95B66B">
    <w:name w:val="8E405C5C518E457C9F842332DB95B66B"/>
    <w:rsid w:val="00216A1E"/>
  </w:style>
  <w:style w:type="paragraph" w:customStyle="1" w:styleId="0238F5DB67DD48F4A5D7B094C4053939">
    <w:name w:val="0238F5DB67DD48F4A5D7B094C4053939"/>
    <w:rsid w:val="00216A1E"/>
  </w:style>
  <w:style w:type="paragraph" w:customStyle="1" w:styleId="54248DBA7D62415A9CBBECDB86D30737">
    <w:name w:val="54248DBA7D62415A9CBBECDB86D30737"/>
    <w:rsid w:val="00216A1E"/>
  </w:style>
  <w:style w:type="paragraph" w:customStyle="1" w:styleId="C1740FBE9DD641E695D2582109A4DD9A">
    <w:name w:val="C1740FBE9DD641E695D2582109A4DD9A"/>
    <w:rsid w:val="00216A1E"/>
  </w:style>
  <w:style w:type="paragraph" w:customStyle="1" w:styleId="53CE4C0420A44BCB9EF2F0AB4AA58513">
    <w:name w:val="53CE4C0420A44BCB9EF2F0AB4AA58513"/>
    <w:rsid w:val="00216A1E"/>
  </w:style>
  <w:style w:type="paragraph" w:customStyle="1" w:styleId="013AE48D19734B3B8D1EDC935052726A">
    <w:name w:val="013AE48D19734B3B8D1EDC935052726A"/>
    <w:rsid w:val="00216A1E"/>
  </w:style>
  <w:style w:type="paragraph" w:customStyle="1" w:styleId="24D66D16270440CCBCD15338ABE3BBFA">
    <w:name w:val="24D66D16270440CCBCD15338ABE3BBFA"/>
    <w:rsid w:val="00216A1E"/>
  </w:style>
  <w:style w:type="paragraph" w:customStyle="1" w:styleId="FDBFF3E97C8B4A4A8F9BFC492DE63542">
    <w:name w:val="FDBFF3E97C8B4A4A8F9BFC492DE63542"/>
    <w:rsid w:val="00216A1E"/>
  </w:style>
  <w:style w:type="paragraph" w:customStyle="1" w:styleId="D613997F4DDC4DA189C4A79DC3CF0102">
    <w:name w:val="D613997F4DDC4DA189C4A79DC3CF0102"/>
    <w:rsid w:val="00216A1E"/>
  </w:style>
  <w:style w:type="paragraph" w:customStyle="1" w:styleId="F1334B25F7D34F16A60D5AC38BC33351">
    <w:name w:val="F1334B25F7D34F16A60D5AC38BC33351"/>
    <w:rsid w:val="00216A1E"/>
  </w:style>
  <w:style w:type="paragraph" w:customStyle="1" w:styleId="EF6E506718A24C66AF6310639316DAD6">
    <w:name w:val="EF6E506718A24C66AF6310639316DAD6"/>
    <w:rsid w:val="00216A1E"/>
  </w:style>
  <w:style w:type="paragraph" w:customStyle="1" w:styleId="D905CAB2F8CC49219E3C104C611714AB">
    <w:name w:val="D905CAB2F8CC49219E3C104C611714AB"/>
    <w:rsid w:val="00216A1E"/>
  </w:style>
  <w:style w:type="paragraph" w:customStyle="1" w:styleId="6DBAEFDBFEDC4A02A04FC78FE1BF727E">
    <w:name w:val="6DBAEFDBFEDC4A02A04FC78FE1BF727E"/>
    <w:rsid w:val="00216A1E"/>
  </w:style>
  <w:style w:type="paragraph" w:customStyle="1" w:styleId="B53D44188FC845F2B94F0BD09447E4A7">
    <w:name w:val="B53D44188FC845F2B94F0BD09447E4A7"/>
    <w:rsid w:val="00216A1E"/>
  </w:style>
  <w:style w:type="paragraph" w:customStyle="1" w:styleId="896E6AFE85CD4E7CBE8381D38EE54CC1">
    <w:name w:val="896E6AFE85CD4E7CBE8381D38EE54CC1"/>
    <w:rsid w:val="00216A1E"/>
  </w:style>
  <w:style w:type="paragraph" w:customStyle="1" w:styleId="41D8A33ED15D4AA39752593387E478BF">
    <w:name w:val="41D8A33ED15D4AA39752593387E478BF"/>
    <w:rsid w:val="00216A1E"/>
  </w:style>
  <w:style w:type="paragraph" w:customStyle="1" w:styleId="EAD9CC79D2A74EF7B969C7FE17F2FFAD">
    <w:name w:val="EAD9CC79D2A74EF7B969C7FE17F2FFAD"/>
    <w:rsid w:val="00216A1E"/>
  </w:style>
  <w:style w:type="paragraph" w:customStyle="1" w:styleId="39EC0458C1CF48CC8D4A3BCF7BAC8679">
    <w:name w:val="39EC0458C1CF48CC8D4A3BCF7BAC8679"/>
    <w:rsid w:val="00216A1E"/>
  </w:style>
  <w:style w:type="paragraph" w:customStyle="1" w:styleId="4309F978A06E409383831AAE3A92799F">
    <w:name w:val="4309F978A06E409383831AAE3A92799F"/>
    <w:rsid w:val="00216A1E"/>
  </w:style>
  <w:style w:type="paragraph" w:customStyle="1" w:styleId="32527A7AB32B42E09F2CE6B3C7C7038D">
    <w:name w:val="32527A7AB32B42E09F2CE6B3C7C7038D"/>
    <w:rsid w:val="00216A1E"/>
  </w:style>
  <w:style w:type="paragraph" w:customStyle="1" w:styleId="99CAB58612424BE790D10AA4F95205C8">
    <w:name w:val="99CAB58612424BE790D10AA4F95205C8"/>
    <w:rsid w:val="00216A1E"/>
  </w:style>
  <w:style w:type="paragraph" w:customStyle="1" w:styleId="286CF0859D8C4A9BAE99847A7C1E43F3">
    <w:name w:val="286CF0859D8C4A9BAE99847A7C1E43F3"/>
    <w:rsid w:val="00216A1E"/>
  </w:style>
  <w:style w:type="paragraph" w:customStyle="1" w:styleId="2C6411D94C384CFBAD39D33FF3A95E18">
    <w:name w:val="2C6411D94C384CFBAD39D33FF3A95E18"/>
    <w:rsid w:val="00216A1E"/>
  </w:style>
  <w:style w:type="paragraph" w:customStyle="1" w:styleId="7F2A75388F7348B6985EED534986024A">
    <w:name w:val="7F2A75388F7348B6985EED534986024A"/>
    <w:rsid w:val="00216A1E"/>
  </w:style>
  <w:style w:type="paragraph" w:customStyle="1" w:styleId="83C1C99D27FB4A7091A85B2E28AC5F86">
    <w:name w:val="83C1C99D27FB4A7091A85B2E28AC5F86"/>
    <w:rsid w:val="00216A1E"/>
  </w:style>
  <w:style w:type="paragraph" w:customStyle="1" w:styleId="2B8BBCC5B7044AE597574E57CD242BCF">
    <w:name w:val="2B8BBCC5B7044AE597574E57CD242BCF"/>
    <w:rsid w:val="00216A1E"/>
  </w:style>
  <w:style w:type="paragraph" w:customStyle="1" w:styleId="7F0D7F56E2AE4D5DA28203B8402B5A21">
    <w:name w:val="7F0D7F56E2AE4D5DA28203B8402B5A21"/>
    <w:rsid w:val="00216A1E"/>
  </w:style>
  <w:style w:type="paragraph" w:customStyle="1" w:styleId="AD856850434B4EC4B642E9A83D57A4A7">
    <w:name w:val="AD856850434B4EC4B642E9A83D57A4A7"/>
    <w:rsid w:val="00216A1E"/>
  </w:style>
  <w:style w:type="paragraph" w:customStyle="1" w:styleId="983388E79DDA49EDB700B386CF73275E">
    <w:name w:val="983388E79DDA49EDB700B386CF73275E"/>
    <w:rsid w:val="00216A1E"/>
  </w:style>
  <w:style w:type="paragraph" w:customStyle="1" w:styleId="91AF1A101F2748C482B7BFC82C880C14">
    <w:name w:val="91AF1A101F2748C482B7BFC82C880C14"/>
    <w:rsid w:val="00216A1E"/>
  </w:style>
  <w:style w:type="paragraph" w:customStyle="1" w:styleId="4237A51FF4D14B3F99243B78D91E6F44">
    <w:name w:val="4237A51FF4D14B3F99243B78D91E6F44"/>
    <w:rsid w:val="00216A1E"/>
  </w:style>
  <w:style w:type="paragraph" w:customStyle="1" w:styleId="A1F39BCC7B9E41D3BDF30784FCC569E7">
    <w:name w:val="A1F39BCC7B9E41D3BDF30784FCC569E7"/>
    <w:rsid w:val="00216A1E"/>
  </w:style>
  <w:style w:type="paragraph" w:customStyle="1" w:styleId="58528E39060E4B50A498E89A533D8FFF">
    <w:name w:val="58528E39060E4B50A498E89A533D8FFF"/>
    <w:rsid w:val="00216A1E"/>
  </w:style>
  <w:style w:type="paragraph" w:customStyle="1" w:styleId="9B607B35E83246A98BCC84CBCE074AD7">
    <w:name w:val="9B607B35E83246A98BCC84CBCE074AD7"/>
    <w:rsid w:val="00216A1E"/>
  </w:style>
  <w:style w:type="paragraph" w:customStyle="1" w:styleId="00ADEBCDF26546ABBD7AF93923714D00">
    <w:name w:val="00ADEBCDF26546ABBD7AF93923714D00"/>
    <w:rsid w:val="00216A1E"/>
  </w:style>
  <w:style w:type="paragraph" w:customStyle="1" w:styleId="226629250EF442809F3DB3FE1278391D">
    <w:name w:val="226629250EF442809F3DB3FE1278391D"/>
    <w:rsid w:val="00216A1E"/>
  </w:style>
  <w:style w:type="paragraph" w:customStyle="1" w:styleId="92E795034E8D42C29463CEBE92CE8B8D">
    <w:name w:val="92E795034E8D42C29463CEBE92CE8B8D"/>
    <w:rsid w:val="00216A1E"/>
  </w:style>
  <w:style w:type="paragraph" w:customStyle="1" w:styleId="8F3C5DE4F8DF4C70B31FE36CA6321E93">
    <w:name w:val="8F3C5DE4F8DF4C70B31FE36CA6321E93"/>
    <w:rsid w:val="00216A1E"/>
  </w:style>
  <w:style w:type="paragraph" w:customStyle="1" w:styleId="334179C8C7864B938C1AEC147AB973B4">
    <w:name w:val="334179C8C7864B938C1AEC147AB973B4"/>
    <w:rsid w:val="00216A1E"/>
  </w:style>
  <w:style w:type="paragraph" w:customStyle="1" w:styleId="D145591472FF480882571801F7D2A4ED">
    <w:name w:val="D145591472FF480882571801F7D2A4ED"/>
    <w:rsid w:val="00216A1E"/>
  </w:style>
  <w:style w:type="paragraph" w:customStyle="1" w:styleId="8DECA2FEDA4A40FFA7C0BA08A098B71D">
    <w:name w:val="8DECA2FEDA4A40FFA7C0BA08A098B71D"/>
    <w:rsid w:val="00216A1E"/>
  </w:style>
  <w:style w:type="paragraph" w:customStyle="1" w:styleId="C66B78B43C794741AC1CB6BC623B1DDB">
    <w:name w:val="C66B78B43C794741AC1CB6BC623B1DDB"/>
    <w:rsid w:val="00216A1E"/>
  </w:style>
  <w:style w:type="paragraph" w:customStyle="1" w:styleId="4EC3FD7D536140CDA08227C41005B0D8">
    <w:name w:val="4EC3FD7D536140CDA08227C41005B0D8"/>
    <w:rsid w:val="00216A1E"/>
  </w:style>
  <w:style w:type="paragraph" w:customStyle="1" w:styleId="40B165D799CE4CA2A36C11C7DE56E483">
    <w:name w:val="40B165D799CE4CA2A36C11C7DE56E483"/>
    <w:rsid w:val="00216A1E"/>
  </w:style>
  <w:style w:type="paragraph" w:customStyle="1" w:styleId="BC818D23125A4893AB278CEC4FBEFD30">
    <w:name w:val="BC818D23125A4893AB278CEC4FBEFD30"/>
    <w:rsid w:val="00216A1E"/>
  </w:style>
  <w:style w:type="paragraph" w:customStyle="1" w:styleId="A1477A3B4080485F9F0635AD4074F169">
    <w:name w:val="A1477A3B4080485F9F0635AD4074F169"/>
    <w:rsid w:val="00216A1E"/>
  </w:style>
  <w:style w:type="paragraph" w:customStyle="1" w:styleId="4A912A973FE84988B02431DE0249BB6F">
    <w:name w:val="4A912A973FE84988B02431DE0249BB6F"/>
    <w:rsid w:val="00216A1E"/>
  </w:style>
  <w:style w:type="paragraph" w:customStyle="1" w:styleId="122C57F54B14416FACABF7C0272230A4">
    <w:name w:val="122C57F54B14416FACABF7C0272230A4"/>
    <w:rsid w:val="00216A1E"/>
  </w:style>
  <w:style w:type="paragraph" w:customStyle="1" w:styleId="FE19BA9E55524A4C984C3C1A6F26DFEE">
    <w:name w:val="FE19BA9E55524A4C984C3C1A6F26DFEE"/>
    <w:rsid w:val="00216A1E"/>
  </w:style>
  <w:style w:type="paragraph" w:customStyle="1" w:styleId="907C8CB2D4BE44D6BD79C83F96AB44B8">
    <w:name w:val="907C8CB2D4BE44D6BD79C83F96AB44B8"/>
    <w:rsid w:val="00216A1E"/>
  </w:style>
  <w:style w:type="paragraph" w:customStyle="1" w:styleId="3F15CA6CA2BD4CF996C9B0014A535762">
    <w:name w:val="3F15CA6CA2BD4CF996C9B0014A535762"/>
    <w:rsid w:val="00216A1E"/>
  </w:style>
  <w:style w:type="paragraph" w:customStyle="1" w:styleId="382A7D6F9A2042109E3B2D6673AB5B2C">
    <w:name w:val="382A7D6F9A2042109E3B2D6673AB5B2C"/>
    <w:rsid w:val="00216A1E"/>
  </w:style>
  <w:style w:type="paragraph" w:customStyle="1" w:styleId="0B9A367188F6449DA213D3EF45A2F0D8">
    <w:name w:val="0B9A367188F6449DA213D3EF45A2F0D8"/>
    <w:rsid w:val="00216A1E"/>
  </w:style>
  <w:style w:type="paragraph" w:customStyle="1" w:styleId="B6290297CB1D412DB1FF57A46191BD92">
    <w:name w:val="B6290297CB1D412DB1FF57A46191BD92"/>
    <w:rsid w:val="00216A1E"/>
  </w:style>
  <w:style w:type="paragraph" w:customStyle="1" w:styleId="9977005A283644EE826FE3FBC12F1C16">
    <w:name w:val="9977005A283644EE826FE3FBC12F1C16"/>
    <w:rsid w:val="00216A1E"/>
  </w:style>
  <w:style w:type="paragraph" w:customStyle="1" w:styleId="85EA7ED4B010465A8DAAAB8E75B3643B">
    <w:name w:val="85EA7ED4B010465A8DAAAB8E75B3643B"/>
    <w:rsid w:val="00216A1E"/>
  </w:style>
  <w:style w:type="paragraph" w:customStyle="1" w:styleId="B188E6511F5747ABAB4728A259360F4A">
    <w:name w:val="B188E6511F5747ABAB4728A259360F4A"/>
    <w:rsid w:val="00216A1E"/>
  </w:style>
  <w:style w:type="paragraph" w:customStyle="1" w:styleId="159FBA7E35064E0DA6EA04723C9C9946">
    <w:name w:val="159FBA7E35064E0DA6EA04723C9C9946"/>
    <w:rsid w:val="00216A1E"/>
  </w:style>
  <w:style w:type="paragraph" w:customStyle="1" w:styleId="A0CA930EFCB74FB7A5F95C1EA5F4FA4F">
    <w:name w:val="A0CA930EFCB74FB7A5F95C1EA5F4FA4F"/>
    <w:rsid w:val="00216A1E"/>
  </w:style>
  <w:style w:type="paragraph" w:customStyle="1" w:styleId="76FE63CC326048A982E22A1B991B5583">
    <w:name w:val="76FE63CC326048A982E22A1B991B5583"/>
    <w:rsid w:val="00216A1E"/>
  </w:style>
  <w:style w:type="paragraph" w:customStyle="1" w:styleId="FAF9DEF2CF8C419F8063F12467B37ED6">
    <w:name w:val="FAF9DEF2CF8C419F8063F12467B37ED6"/>
    <w:rsid w:val="00216A1E"/>
  </w:style>
  <w:style w:type="paragraph" w:customStyle="1" w:styleId="1C4D3FD98B124276B18D1053A6739B1D">
    <w:name w:val="1C4D3FD98B124276B18D1053A6739B1D"/>
    <w:rsid w:val="00216A1E"/>
  </w:style>
  <w:style w:type="paragraph" w:customStyle="1" w:styleId="D46A0E18DC41423281A6071CDB80375F">
    <w:name w:val="D46A0E18DC41423281A6071CDB80375F"/>
    <w:rsid w:val="00216A1E"/>
  </w:style>
  <w:style w:type="paragraph" w:customStyle="1" w:styleId="494B454AF8BA4E69B3731277D907BBB3">
    <w:name w:val="494B454AF8BA4E69B3731277D907BBB3"/>
    <w:rsid w:val="00216A1E"/>
  </w:style>
  <w:style w:type="paragraph" w:customStyle="1" w:styleId="C14E8ED9B7BC43CFA95C63AC9442A781">
    <w:name w:val="C14E8ED9B7BC43CFA95C63AC9442A781"/>
    <w:rsid w:val="00216A1E"/>
  </w:style>
  <w:style w:type="paragraph" w:customStyle="1" w:styleId="2C24E97E86D54F3E8FE4A2503875805D">
    <w:name w:val="2C24E97E86D54F3E8FE4A2503875805D"/>
    <w:rsid w:val="00216A1E"/>
  </w:style>
  <w:style w:type="paragraph" w:customStyle="1" w:styleId="3BDA458EBEA046E29D901D272F404393">
    <w:name w:val="3BDA458EBEA046E29D901D272F404393"/>
    <w:rsid w:val="00216A1E"/>
  </w:style>
  <w:style w:type="paragraph" w:customStyle="1" w:styleId="0134F0FEA773445F8D3BE2EB79F1B55A">
    <w:name w:val="0134F0FEA773445F8D3BE2EB79F1B55A"/>
    <w:rsid w:val="00216A1E"/>
  </w:style>
  <w:style w:type="paragraph" w:customStyle="1" w:styleId="7D455514556945D3AD10E7C3BEB6D808">
    <w:name w:val="7D455514556945D3AD10E7C3BEB6D808"/>
    <w:rsid w:val="00216A1E"/>
  </w:style>
  <w:style w:type="paragraph" w:customStyle="1" w:styleId="DBDB6C77007C4B4B9761FB687CE741C8">
    <w:name w:val="DBDB6C77007C4B4B9761FB687CE741C8"/>
    <w:rsid w:val="00216A1E"/>
  </w:style>
  <w:style w:type="paragraph" w:customStyle="1" w:styleId="2993694098644BE194E43D5BB3F76ED7">
    <w:name w:val="2993694098644BE194E43D5BB3F76ED7"/>
    <w:rsid w:val="00216A1E"/>
  </w:style>
  <w:style w:type="paragraph" w:customStyle="1" w:styleId="CA9576C640E446BCA66CA63074FB3C63">
    <w:name w:val="CA9576C640E446BCA66CA63074FB3C63"/>
    <w:rsid w:val="00216A1E"/>
  </w:style>
  <w:style w:type="paragraph" w:customStyle="1" w:styleId="13680CF327C4422898781AF4962BE0221">
    <w:name w:val="13680CF327C4422898781AF4962BE02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1">
    <w:name w:val="7B318447CF0940DF978D08E3D886660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1">
    <w:name w:val="56F7CE6EB14B4208BAB0E6FC94B3010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1">
    <w:name w:val="7BE8D98B9DF847A89B1E30719838D0E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1">
    <w:name w:val="E73FA1335C444DA0BAE9B19F630EC89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1">
    <w:name w:val="B8F4CB5C44434B7C917CAE67A2465A1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1">
    <w:name w:val="86910F8686D947ADAB965CEC08161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1">
    <w:name w:val="2070DB36AAB046B7BA15A6F9ABD436E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1">
    <w:name w:val="271B643A5D104ACFA55AC03664BCE83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1">
    <w:name w:val="C3A403F58FFB4B57B83905D99BBA642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1">
    <w:name w:val="86F7485ACDF74201AED630FAC73C2A2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1">
    <w:name w:val="E35EAC9EDAB74E91B7BBDBF10E15572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1">
    <w:name w:val="C66B78B43C794741AC1CB6BC623B1DD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1">
    <w:name w:val="4EC3FD7D536140CDA08227C41005B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1">
    <w:name w:val="40B165D799CE4CA2A36C11C7DE56E4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1">
    <w:name w:val="91AF1A101F2748C482B7BFC82C880C1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1">
    <w:name w:val="4237A51FF4D14B3F99243B78D91E6F4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1">
    <w:name w:val="A1F39BCC7B9E41D3BDF30784FCC569E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1">
    <w:name w:val="58528E39060E4B50A498E89A533D8FF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1">
    <w:name w:val="9B607B35E83246A98BCC84CBCE074A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1">
    <w:name w:val="00ADEBCDF26546ABBD7AF93923714D0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1">
    <w:name w:val="226629250EF442809F3DB3FE127839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1">
    <w:name w:val="92E795034E8D42C29463CEBE92CE8B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1">
    <w:name w:val="8F3C5DE4F8DF4C70B31FE36CA6321E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1">
    <w:name w:val="334179C8C7864B938C1AEC147AB973B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1">
    <w:name w:val="D145591472FF480882571801F7D2A4E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1">
    <w:name w:val="8DECA2FEDA4A40FFA7C0BA08A098B7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1">
    <w:name w:val="0134F0FEA773445F8D3BE2EB79F1B55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1">
    <w:name w:val="EF6E506718A24C66AF6310639316DA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1">
    <w:name w:val="39EC0458C1CF48CC8D4A3BCF7BAC867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1">
    <w:name w:val="4309F978A06E409383831AAE3A92799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1">
    <w:name w:val="32527A7AB32B42E09F2CE6B3C7C7038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1">
    <w:name w:val="99CAB58612424BE790D10AA4F95205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1">
    <w:name w:val="286CF0859D8C4A9BAE99847A7C1E43F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1">
    <w:name w:val="2C6411D94C384CFBAD39D33FF3A95E1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1">
    <w:name w:val="BC818D23125A4893AB278CEC4FBEFD3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1">
    <w:name w:val="7D455514556945D3AD10E7C3BEB6D80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1">
    <w:name w:val="DBDB6C77007C4B4B9761FB687CE741C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1">
    <w:name w:val="2993694098644BE194E43D5BB3F76ED7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1">
    <w:name w:val="1CC8A4D25DF3453E8E9DA3D655D25FB71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1">
    <w:name w:val="4A912A973FE84988B02431DE0249BB6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1">
    <w:name w:val="122C57F54B14416FACABF7C0272230A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1">
    <w:name w:val="FE19BA9E55524A4C984C3C1A6F26DFE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1">
    <w:name w:val="907C8CB2D4BE44D6BD79C83F96AB44B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1">
    <w:name w:val="3F15CA6CA2BD4CF996C9B0014A5357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1">
    <w:name w:val="382A7D6F9A2042109E3B2D6673AB5B2C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1">
    <w:name w:val="0B9A367188F6449DA213D3EF45A2F0D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1">
    <w:name w:val="B6290297CB1D412DB1FF57A46191BD9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1">
    <w:name w:val="9977005A283644EE826FE3FBC12F1C1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1">
    <w:name w:val="85EA7ED4B010465A8DAAAB8E75B3643B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1">
    <w:name w:val="B188E6511F5747ABAB4728A259360F4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1">
    <w:name w:val="159FBA7E35064E0DA6EA04723C9C994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1">
    <w:name w:val="A0CA930EFCB74FB7A5F95C1EA5F4FA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1">
    <w:name w:val="76FE63CC326048A982E22A1B991B558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1">
    <w:name w:val="FAF9DEF2CF8C419F8063F12467B37ED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1">
    <w:name w:val="1C4D3FD98B124276B18D1053A6739B1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1">
    <w:name w:val="D46A0E18DC41423281A6071CDB80375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1">
    <w:name w:val="494B454AF8BA4E69B3731277D907BB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1">
    <w:name w:val="C14E8ED9B7BC43CFA95C63AC9442A78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1">
    <w:name w:val="2C24E97E86D54F3E8FE4A2503875805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1">
    <w:name w:val="3BDA458EBEA046E29D901D272F40439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1">
    <w:name w:val="8F6B43CA5EBF49849BB99DF091B1BD3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1">
    <w:name w:val="D55E16CF745941BD80F0C6DAC7C8B97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1">
    <w:name w:val="24076DC6567542BBA4E139C9A0A3B664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1">
    <w:name w:val="3E868DEC563B4056B82B1393039C75B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1">
    <w:name w:val="C93E62911E4A4F2D93AFD25824933FD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1">
    <w:name w:val="3FA9E733380143FDABE7683B3381C1A9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1">
    <w:name w:val="43988419CB5D43A89C2AF9331C5386A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1">
    <w:name w:val="276904985BB1492F84A7090520B1C0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1">
    <w:name w:val="7D67DE3A0ABB4C779138AE4E3680E150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1">
    <w:name w:val="85EC57786DC44A16881A3C031A037C8A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1">
    <w:name w:val="7D1C101098BF48AF83FC8DCCB4655C6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1">
    <w:name w:val="058EC2B84B624A8EB528B9766AF964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1">
    <w:name w:val="BC9CA5D644C1409C9EA39E1935F40C2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1">
    <w:name w:val="A0770EE05AF34C10935D4C016A479868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3B862A622D34A26BB969DF3D98F65FD">
    <w:name w:val="F3B862A622D34A26BB969DF3D98F65FD"/>
    <w:rsid w:val="006A55A0"/>
  </w:style>
  <w:style w:type="paragraph" w:customStyle="1" w:styleId="1C7053A7BF344BCB96F1CB1F0E961586">
    <w:name w:val="1C7053A7BF344BCB96F1CB1F0E961586"/>
    <w:rsid w:val="006A55A0"/>
  </w:style>
  <w:style w:type="paragraph" w:customStyle="1" w:styleId="93300C5B448E4B358EE9CEC8BE2E2245">
    <w:name w:val="93300C5B448E4B358EE9CEC8BE2E2245"/>
    <w:rsid w:val="006A55A0"/>
  </w:style>
  <w:style w:type="paragraph" w:customStyle="1" w:styleId="18540269EA3142D689B77CD63032CD96">
    <w:name w:val="18540269EA3142D689B77CD63032CD96"/>
    <w:rsid w:val="006A55A0"/>
  </w:style>
  <w:style w:type="paragraph" w:customStyle="1" w:styleId="684392CCF84C438FBE5BA0DEB1312387">
    <w:name w:val="684392CCF84C438FBE5BA0DEB1312387"/>
    <w:rsid w:val="006A55A0"/>
  </w:style>
  <w:style w:type="paragraph" w:customStyle="1" w:styleId="B3BC5E2FC7164FF191FAC1205B77F6C2">
    <w:name w:val="B3BC5E2FC7164FF191FAC1205B77F6C2"/>
    <w:rsid w:val="006A55A0"/>
  </w:style>
  <w:style w:type="paragraph" w:customStyle="1" w:styleId="1C7053A7BF344BCB96F1CB1F0E9615861">
    <w:name w:val="1C7053A7BF344BCB96F1CB1F0E961586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3300C5B448E4B358EE9CEC8BE2E22451">
    <w:name w:val="93300C5B448E4B358EE9CEC8BE2E224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3BC5E2FC7164FF191FAC1205B77F6C21">
    <w:name w:val="B3BC5E2FC7164FF191FAC1205B77F6C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2">
    <w:name w:val="7B318447CF0940DF978D08E3D886660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6F7CE6EB14B4208BAB0E6FC94B301012">
    <w:name w:val="56F7CE6EB14B4208BAB0E6FC94B3010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E8D98B9DF847A89B1E30719838D0E52">
    <w:name w:val="7BE8D98B9DF847A89B1E30719838D0E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73FA1335C444DA0BAE9B19F630EC8972">
    <w:name w:val="E73FA1335C444DA0BAE9B19F630EC89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2">
    <w:name w:val="B8F4CB5C44434B7C917CAE67A2465A1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2">
    <w:name w:val="86910F8686D947ADAB965CEC08161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2">
    <w:name w:val="2070DB36AAB046B7BA15A6F9ABD436E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2">
    <w:name w:val="271B643A5D104ACFA55AC03664BCE83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2">
    <w:name w:val="C3A403F58FFB4B57B83905D99BBA6425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2">
    <w:name w:val="86F7485ACDF74201AED630FAC73C2A2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2">
    <w:name w:val="E35EAC9EDAB74E91B7BBDBF10E15572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2">
    <w:name w:val="C66B78B43C794741AC1CB6BC623B1DD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2">
    <w:name w:val="4EC3FD7D536140CDA08227C41005B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2">
    <w:name w:val="40B165D799CE4CA2A36C11C7DE56E4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2">
    <w:name w:val="91AF1A101F2748C482B7BFC82C880C1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2">
    <w:name w:val="4237A51FF4D14B3F99243B78D91E6F4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2">
    <w:name w:val="A1F39BCC7B9E41D3BDF30784FCC569E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2">
    <w:name w:val="58528E39060E4B50A498E89A533D8FF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2">
    <w:name w:val="9B607B35E83246A98BCC84CBCE074A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2">
    <w:name w:val="00ADEBCDF26546ABBD7AF93923714D0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2">
    <w:name w:val="226629250EF442809F3DB3FE127839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2">
    <w:name w:val="92E795034E8D42C29463CEBE92CE8B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2">
    <w:name w:val="8F3C5DE4F8DF4C70B31FE36CA6321E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2">
    <w:name w:val="334179C8C7864B938C1AEC147AB973B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2">
    <w:name w:val="D145591472FF480882571801F7D2A4E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2">
    <w:name w:val="8DECA2FEDA4A40FFA7C0BA08A098B7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2">
    <w:name w:val="0134F0FEA773445F8D3BE2EB79F1B55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2">
    <w:name w:val="EF6E506718A24C66AF6310639316DA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2">
    <w:name w:val="39EC0458C1CF48CC8D4A3BCF7BAC867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2">
    <w:name w:val="4309F978A06E409383831AAE3A92799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2">
    <w:name w:val="32527A7AB32B42E09F2CE6B3C7C7038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2">
    <w:name w:val="99CAB58612424BE790D10AA4F95205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2">
    <w:name w:val="286CF0859D8C4A9BAE99847A7C1E43F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2">
    <w:name w:val="2C6411D94C384CFBAD39D33FF3A95E1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2">
    <w:name w:val="BC818D23125A4893AB278CEC4FBEFD3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2">
    <w:name w:val="7D455514556945D3AD10E7C3BEB6D80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2">
    <w:name w:val="DBDB6C77007C4B4B9761FB687CE741C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2">
    <w:name w:val="2993694098644BE194E43D5BB3F76ED7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2">
    <w:name w:val="1CC8A4D25DF3453E8E9DA3D655D25FB72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2">
    <w:name w:val="4A912A973FE84988B02431DE0249BB6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2">
    <w:name w:val="122C57F54B14416FACABF7C0272230A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2">
    <w:name w:val="FE19BA9E55524A4C984C3C1A6F26DFE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2">
    <w:name w:val="907C8CB2D4BE44D6BD79C83F96AB44B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2">
    <w:name w:val="3F15CA6CA2BD4CF996C9B0014A53576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2">
    <w:name w:val="382A7D6F9A2042109E3B2D6673AB5B2C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2">
    <w:name w:val="0B9A367188F6449DA213D3EF45A2F0D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2">
    <w:name w:val="B6290297CB1D412DB1FF57A46191BD92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2">
    <w:name w:val="9977005A283644EE826FE3FBC12F1C1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2">
    <w:name w:val="85EA7ED4B010465A8DAAAB8E75B3643B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2">
    <w:name w:val="B188E6511F5747ABAB4728A259360F4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2">
    <w:name w:val="159FBA7E35064E0DA6EA04723C9C994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2">
    <w:name w:val="A0CA930EFCB74FB7A5F95C1EA5F4FA4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2">
    <w:name w:val="76FE63CC326048A982E22A1B991B558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2">
    <w:name w:val="FAF9DEF2CF8C419F8063F12467B37ED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2">
    <w:name w:val="1C4D3FD98B124276B18D1053A6739B1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2">
    <w:name w:val="D46A0E18DC41423281A6071CDB80375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2">
    <w:name w:val="494B454AF8BA4E69B3731277D907BB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2">
    <w:name w:val="C14E8ED9B7BC43CFA95C63AC9442A78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2">
    <w:name w:val="2C24E97E86D54F3E8FE4A2503875805D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2">
    <w:name w:val="3BDA458EBEA046E29D901D272F40439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2">
    <w:name w:val="8F6B43CA5EBF49849BB99DF091B1BD36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2">
    <w:name w:val="D55E16CF745941BD80F0C6DAC7C8B97F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2">
    <w:name w:val="24076DC6567542BBA4E139C9A0A3B664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2">
    <w:name w:val="3E868DEC563B4056B82B1393039C75B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2">
    <w:name w:val="C93E62911E4A4F2D93AFD25824933FD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2">
    <w:name w:val="3FA9E733380143FDABE7683B3381C1A9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2">
    <w:name w:val="43988419CB5D43A89C2AF9331C5386A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2">
    <w:name w:val="276904985BB1492F84A7090520B1C0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2">
    <w:name w:val="7D67DE3A0ABB4C779138AE4E3680E150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2">
    <w:name w:val="85EC57786DC44A16881A3C031A037C8A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2">
    <w:name w:val="7D1C101098BF48AF83FC8DCCB4655C61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2">
    <w:name w:val="058EC2B84B624A8EB528B9766AF9649E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2">
    <w:name w:val="BC9CA5D644C1409C9EA39E1935F40C23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2">
    <w:name w:val="A0770EE05AF34C10935D4C016A4798682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1B6D905AB14E2BA1B5E1E253A85F97">
    <w:name w:val="B01B6D905AB14E2BA1B5E1E253A85F97"/>
    <w:rsid w:val="006A55A0"/>
  </w:style>
  <w:style w:type="paragraph" w:customStyle="1" w:styleId="E6B8450EB1034C6E955F94237361DE49">
    <w:name w:val="E6B8450EB1034C6E955F94237361DE49"/>
    <w:rsid w:val="006A55A0"/>
  </w:style>
  <w:style w:type="paragraph" w:customStyle="1" w:styleId="F31BDBB4D5E3449F9BDBF5C35EF6622D">
    <w:name w:val="F31BDBB4D5E3449F9BDBF5C35EF6622D"/>
    <w:rsid w:val="006A55A0"/>
  </w:style>
  <w:style w:type="paragraph" w:customStyle="1" w:styleId="C7CABCDA9B0F4208A8AB1FA28147E6B4">
    <w:name w:val="C7CABCDA9B0F4208A8AB1FA28147E6B4"/>
    <w:rsid w:val="006A55A0"/>
  </w:style>
  <w:style w:type="paragraph" w:customStyle="1" w:styleId="19EBE657403849AAA6F4B1EC8D47904B">
    <w:name w:val="19EBE657403849AAA6F4B1EC8D47904B"/>
    <w:rsid w:val="006A55A0"/>
  </w:style>
  <w:style w:type="paragraph" w:customStyle="1" w:styleId="6BB37ECA34114267ACFC912AC7BB93C5">
    <w:name w:val="6BB37ECA34114267ACFC912AC7BB93C5"/>
    <w:rsid w:val="006A55A0"/>
  </w:style>
  <w:style w:type="paragraph" w:customStyle="1" w:styleId="F7207F14C188474686F7DB5526824311">
    <w:name w:val="F7207F14C188474686F7DB5526824311"/>
    <w:rsid w:val="006A55A0"/>
  </w:style>
  <w:style w:type="paragraph" w:customStyle="1" w:styleId="EF1C63D07F554A769F9253470B9E5F91">
    <w:name w:val="EF1C63D07F554A769F9253470B9E5F91"/>
    <w:rsid w:val="006A55A0"/>
  </w:style>
  <w:style w:type="paragraph" w:customStyle="1" w:styleId="4515AA805AEC4313AD22021EBF8515CA">
    <w:name w:val="4515AA805AEC4313AD22021EBF8515CA"/>
    <w:rsid w:val="006A55A0"/>
  </w:style>
  <w:style w:type="paragraph" w:customStyle="1" w:styleId="97C7534CA0874483B797CF6468703A30">
    <w:name w:val="97C7534CA0874483B797CF6468703A30"/>
    <w:rsid w:val="006A55A0"/>
  </w:style>
  <w:style w:type="paragraph" w:customStyle="1" w:styleId="87CE483E0C964A888279664C8D405C6E">
    <w:name w:val="87CE483E0C964A888279664C8D405C6E"/>
    <w:rsid w:val="006A55A0"/>
  </w:style>
  <w:style w:type="paragraph" w:customStyle="1" w:styleId="546FF98974064358A970D8274C4A2F51">
    <w:name w:val="546FF98974064358A970D8274C4A2F51"/>
    <w:rsid w:val="006A55A0"/>
  </w:style>
  <w:style w:type="paragraph" w:customStyle="1" w:styleId="4E430BBCB2AE49E3BBC75341C91AFEA3">
    <w:name w:val="4E430BBCB2AE49E3BBC75341C91AFEA3"/>
    <w:rsid w:val="006A55A0"/>
  </w:style>
  <w:style w:type="paragraph" w:customStyle="1" w:styleId="31A36C5EDB694AC8B8EDCBA29B4D4062">
    <w:name w:val="31A36C5EDB694AC8B8EDCBA29B4D4062"/>
    <w:rsid w:val="006A55A0"/>
  </w:style>
  <w:style w:type="paragraph" w:customStyle="1" w:styleId="5590F8391C5F41C5810D446904AFEC63">
    <w:name w:val="5590F8391C5F41C5810D446904AFEC63"/>
    <w:rsid w:val="006A55A0"/>
  </w:style>
  <w:style w:type="paragraph" w:customStyle="1" w:styleId="F8A99D25350F451F944DFE5B049CEF4F">
    <w:name w:val="F8A99D25350F451F944DFE5B049CEF4F"/>
    <w:rsid w:val="006A55A0"/>
  </w:style>
  <w:style w:type="paragraph" w:customStyle="1" w:styleId="651E7FDE452247239BF7E39272FE0BAD">
    <w:name w:val="651E7FDE452247239BF7E39272FE0BAD"/>
    <w:rsid w:val="006A55A0"/>
  </w:style>
  <w:style w:type="paragraph" w:customStyle="1" w:styleId="9C22B3ED19794333852E28E09C2EB845">
    <w:name w:val="9C22B3ED19794333852E28E09C2EB845"/>
    <w:rsid w:val="006A55A0"/>
  </w:style>
  <w:style w:type="paragraph" w:customStyle="1" w:styleId="3971272BECAB46E5BD889D745B9536FA">
    <w:name w:val="3971272BECAB46E5BD889D745B9536FA"/>
    <w:rsid w:val="006A55A0"/>
  </w:style>
  <w:style w:type="paragraph" w:customStyle="1" w:styleId="8E0A1C6A462043D28E643F79714F8280">
    <w:name w:val="8E0A1C6A462043D28E643F79714F8280"/>
    <w:rsid w:val="006A55A0"/>
  </w:style>
  <w:style w:type="paragraph" w:customStyle="1" w:styleId="A050C3F31FB84D2785D778787383359E">
    <w:name w:val="A050C3F31FB84D2785D778787383359E"/>
    <w:rsid w:val="006A55A0"/>
  </w:style>
  <w:style w:type="paragraph" w:customStyle="1" w:styleId="6BB37ECA34114267ACFC912AC7BB93C51">
    <w:name w:val="6BB37ECA34114267ACFC912AC7BB93C5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1">
    <w:name w:val="EF1C63D07F554A769F9253470B9E5F91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1">
    <w:name w:val="87CE483E0C964A888279664C8D405C6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1">
    <w:name w:val="4E430BBCB2AE49E3BBC75341C91AFEA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1">
    <w:name w:val="31A36C5EDB694AC8B8EDCBA29B4D4062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1">
    <w:name w:val="5590F8391C5F41C5810D446904AFEC63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1">
    <w:name w:val="F8A99D25350F451F944DFE5B049CEF4F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1">
    <w:name w:val="651E7FDE452247239BF7E39272FE0BAD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1">
    <w:name w:val="A050C3F31FB84D2785D778787383359E1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F4CB5C44434B7C917CAE67A2465A1C3">
    <w:name w:val="B8F4CB5C44434B7C917CAE67A2465A1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910F8686D947ADAB965CEC0816199F3">
    <w:name w:val="86910F8686D947ADAB965CEC08161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070DB36AAB046B7BA15A6F9ABD436E63">
    <w:name w:val="2070DB36AAB046B7BA15A6F9ABD436E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1B643A5D104ACFA55AC03664BCE8313">
    <w:name w:val="271B643A5D104ACFA55AC03664BCE83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A403F58FFB4B57B83905D99BBA64253">
    <w:name w:val="C3A403F58FFB4B57B83905D99BBA6425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6F7485ACDF74201AED630FAC73C2A283">
    <w:name w:val="86F7485ACDF74201AED630FAC73C2A2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5EAC9EDAB74E91B7BBDBF10E1557203">
    <w:name w:val="E35EAC9EDAB74E91B7BBDBF10E15572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66B78B43C794741AC1CB6BC623B1DDB3">
    <w:name w:val="C66B78B43C794741AC1CB6BC623B1DD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C3FD7D536140CDA08227C41005B0D83">
    <w:name w:val="4EC3FD7D536140CDA08227C41005B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0B165D799CE4CA2A36C11C7DE56E4833">
    <w:name w:val="40B165D799CE4CA2A36C11C7DE56E4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318447CF0940DF978D08E3D886660B3">
    <w:name w:val="7B318447CF0940DF978D08E3D886660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1AF1A101F2748C482B7BFC82C880C143">
    <w:name w:val="91AF1A101F2748C482B7BFC82C880C1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37A51FF4D14B3F99243B78D91E6F443">
    <w:name w:val="4237A51FF4D14B3F99243B78D91E6F4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1F39BCC7B9E41D3BDF30784FCC569E73">
    <w:name w:val="A1F39BCC7B9E41D3BDF30784FCC569E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8528E39060E4B50A498E89A533D8FFF3">
    <w:name w:val="58528E39060E4B50A498E89A533D8FF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B607B35E83246A98BCC84CBCE074AD73">
    <w:name w:val="9B607B35E83246A98BCC84CBCE074A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0ADEBCDF26546ABBD7AF93923714D003">
    <w:name w:val="00ADEBCDF26546ABBD7AF93923714D0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26629250EF442809F3DB3FE1278391D3">
    <w:name w:val="226629250EF442809F3DB3FE127839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2E795034E8D42C29463CEBE92CE8B8D3">
    <w:name w:val="92E795034E8D42C29463CEBE92CE8B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3C5DE4F8DF4C70B31FE36CA6321E933">
    <w:name w:val="8F3C5DE4F8DF4C70B31FE36CA6321E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34179C8C7864B938C1AEC147AB973B43">
    <w:name w:val="334179C8C7864B938C1AEC147AB973B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145591472FF480882571801F7D2A4ED3">
    <w:name w:val="D145591472FF480882571801F7D2A4E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ECA2FEDA4A40FFA7C0BA08A098B71D3">
    <w:name w:val="8DECA2FEDA4A40FFA7C0BA08A098B7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34F0FEA773445F8D3BE2EB79F1B55A3">
    <w:name w:val="0134F0FEA773445F8D3BE2EB79F1B55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6E506718A24C66AF6310639316DAD63">
    <w:name w:val="EF6E506718A24C66AF6310639316DA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EC0458C1CF48CC8D4A3BCF7BAC86793">
    <w:name w:val="39EC0458C1CF48CC8D4A3BCF7BAC867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09F978A06E409383831AAE3A92799F3">
    <w:name w:val="4309F978A06E409383831AAE3A92799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2527A7AB32B42E09F2CE6B3C7C7038D3">
    <w:name w:val="32527A7AB32B42E09F2CE6B3C7C7038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CAB58612424BE790D10AA4F95205C83">
    <w:name w:val="99CAB58612424BE790D10AA4F95205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86CF0859D8C4A9BAE99847A7C1E43F33">
    <w:name w:val="286CF0859D8C4A9BAE99847A7C1E43F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6411D94C384CFBAD39D33FF3A95E183">
    <w:name w:val="2C6411D94C384CFBAD39D33FF3A95E1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818D23125A4893AB278CEC4FBEFD303">
    <w:name w:val="BC818D23125A4893AB278CEC4FBEFD3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455514556945D3AD10E7C3BEB6D8083">
    <w:name w:val="7D455514556945D3AD10E7C3BEB6D80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BDB6C77007C4B4B9761FB687CE741C83">
    <w:name w:val="DBDB6C77007C4B4B9761FB687CE741C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993694098644BE194E43D5BB3F76ED73">
    <w:name w:val="2993694098644BE194E43D5BB3F76ED7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C8A4D25DF3453E8E9DA3D655D25FB73">
    <w:name w:val="1CC8A4D25DF3453E8E9DA3D655D25FB73"/>
    <w:rsid w:val="006A55A0"/>
    <w:pPr>
      <w:spacing w:before="120" w:after="120" w:line="240" w:lineRule="auto"/>
      <w:ind w:left="720"/>
      <w:contextualSpacing/>
      <w:jc w:val="both"/>
    </w:pPr>
    <w:rPr>
      <w:rFonts w:ascii="Arial" w:eastAsia="Calibri" w:hAnsi="Arial" w:cs="Times New Roman"/>
      <w:lang w:eastAsia="en-US"/>
    </w:rPr>
  </w:style>
  <w:style w:type="paragraph" w:customStyle="1" w:styleId="4A912A973FE84988B02431DE0249BB6F3">
    <w:name w:val="4A912A973FE84988B02431DE0249BB6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22C57F54B14416FACABF7C0272230A43">
    <w:name w:val="122C57F54B14416FACABF7C0272230A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E19BA9E55524A4C984C3C1A6F26DFEE3">
    <w:name w:val="FE19BA9E55524A4C984C3C1A6F26DFE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7C8CB2D4BE44D6BD79C83F96AB44B83">
    <w:name w:val="907C8CB2D4BE44D6BD79C83F96AB44B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15CA6CA2BD4CF996C9B0014A5357623">
    <w:name w:val="3F15CA6CA2BD4CF996C9B0014A53576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82A7D6F9A2042109E3B2D6673AB5B2C3">
    <w:name w:val="382A7D6F9A2042109E3B2D6673AB5B2C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B9A367188F6449DA213D3EF45A2F0D83">
    <w:name w:val="0B9A367188F6449DA213D3EF45A2F0D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6290297CB1D412DB1FF57A46191BD923">
    <w:name w:val="B6290297CB1D412DB1FF57A46191BD92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977005A283644EE826FE3FBC12F1C163">
    <w:name w:val="9977005A283644EE826FE3FBC12F1C1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A7ED4B010465A8DAAAB8E75B3643B3">
    <w:name w:val="85EA7ED4B010465A8DAAAB8E75B3643B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188E6511F5747ABAB4728A259360F4A3">
    <w:name w:val="B188E6511F5747ABAB4728A259360F4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59FBA7E35064E0DA6EA04723C9C99463">
    <w:name w:val="159FBA7E35064E0DA6EA04723C9C994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CA930EFCB74FB7A5F95C1EA5F4FA4F3">
    <w:name w:val="A0CA930EFCB74FB7A5F95C1EA5F4FA4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6FE63CC326048A982E22A1B991B55833">
    <w:name w:val="76FE63CC326048A982E22A1B991B558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F9DEF2CF8C419F8063F12467B37ED63">
    <w:name w:val="FAF9DEF2CF8C419F8063F12467B37ED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C4D3FD98B124276B18D1053A6739B1D3">
    <w:name w:val="1C4D3FD98B124276B18D1053A6739B1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46A0E18DC41423281A6071CDB80375F3">
    <w:name w:val="D46A0E18DC41423281A6071CDB80375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94B454AF8BA4E69B3731277D907BBB33">
    <w:name w:val="494B454AF8BA4E69B3731277D907BB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14E8ED9B7BC43CFA95C63AC9442A7813">
    <w:name w:val="C14E8ED9B7BC43CFA95C63AC9442A78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24E97E86D54F3E8FE4A2503875805D3">
    <w:name w:val="2C24E97E86D54F3E8FE4A2503875805D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DA458EBEA046E29D901D272F4043933">
    <w:name w:val="3BDA458EBEA046E29D901D272F40439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F6B43CA5EBF49849BB99DF091B1BD363">
    <w:name w:val="8F6B43CA5EBF49849BB99DF091B1BD36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55E16CF745941BD80F0C6DAC7C8B97F3">
    <w:name w:val="D55E16CF745941BD80F0C6DAC7C8B97F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4076DC6567542BBA4E139C9A0A3B6643">
    <w:name w:val="24076DC6567542BBA4E139C9A0A3B664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868DEC563B4056B82B1393039C75B33">
    <w:name w:val="3E868DEC563B4056B82B1393039C75B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93E62911E4A4F2D93AFD25824933FDE3">
    <w:name w:val="C93E62911E4A4F2D93AFD25824933FD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FA9E733380143FDABE7683B3381C1A93">
    <w:name w:val="3FA9E733380143FDABE7683B3381C1A9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3988419CB5D43A89C2AF9331C5386AE3">
    <w:name w:val="43988419CB5D43A89C2AF9331C5386A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76904985BB1492F84A7090520B1C08A3">
    <w:name w:val="276904985BB1492F84A7090520B1C0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67DE3A0ABB4C779138AE4E3680E1503">
    <w:name w:val="7D67DE3A0ABB4C779138AE4E3680E150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5EC57786DC44A16881A3C031A037C8A3">
    <w:name w:val="85EC57786DC44A16881A3C031A037C8A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D1C101098BF48AF83FC8DCCB4655C613">
    <w:name w:val="7D1C101098BF48AF83FC8DCCB4655C61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58EC2B84B624A8EB528B9766AF9649E3">
    <w:name w:val="058EC2B84B624A8EB528B9766AF9649E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C9CA5D644C1409C9EA39E1935F40C233">
    <w:name w:val="BC9CA5D644C1409C9EA39E1935F40C23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3">
    <w:name w:val="A0770EE05AF34C10935D4C016A4798683"/>
    <w:rsid w:val="006A55A0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E61612DD98440E90DB2C6591DEFBD1">
    <w:name w:val="3BE61612DD98440E90DB2C6591DEFBD1"/>
    <w:rsid w:val="006A55A0"/>
  </w:style>
  <w:style w:type="paragraph" w:customStyle="1" w:styleId="A7F7FE795BB14E79A644CD23B6D26E33">
    <w:name w:val="A7F7FE795BB14E79A644CD23B6D26E33"/>
    <w:rsid w:val="006A55A0"/>
  </w:style>
  <w:style w:type="paragraph" w:customStyle="1" w:styleId="6039275EBDA144CE926054FF3595D29F">
    <w:name w:val="6039275EBDA144CE926054FF3595D29F"/>
    <w:rsid w:val="006A55A0"/>
  </w:style>
  <w:style w:type="paragraph" w:customStyle="1" w:styleId="E735415A9C884030946AF273CEFECC3B">
    <w:name w:val="E735415A9C884030946AF273CEFECC3B"/>
    <w:rsid w:val="006A55A0"/>
  </w:style>
  <w:style w:type="paragraph" w:customStyle="1" w:styleId="C1FDC8625D5E4F9883C347DECCBC9EEB">
    <w:name w:val="C1FDC8625D5E4F9883C347DECCBC9EEB"/>
    <w:rsid w:val="006A55A0"/>
  </w:style>
  <w:style w:type="paragraph" w:customStyle="1" w:styleId="1D52C3B59F114A1F97F20FAB910039E6">
    <w:name w:val="1D52C3B59F114A1F97F20FAB910039E6"/>
    <w:rsid w:val="006A55A0"/>
  </w:style>
  <w:style w:type="paragraph" w:customStyle="1" w:styleId="C3345CF1524149BBA79588CB7348C805">
    <w:name w:val="C3345CF1524149BBA79588CB7348C805"/>
    <w:rsid w:val="006A55A0"/>
  </w:style>
  <w:style w:type="paragraph" w:customStyle="1" w:styleId="7F30DA820F8C49058AFE037D613178AA">
    <w:name w:val="7F30DA820F8C49058AFE037D613178AA"/>
    <w:rsid w:val="006A55A0"/>
  </w:style>
  <w:style w:type="paragraph" w:customStyle="1" w:styleId="EC734A9227344951945E5F2FDECE5CAB">
    <w:name w:val="EC734A9227344951945E5F2FDECE5CAB"/>
    <w:rsid w:val="006A55A0"/>
  </w:style>
  <w:style w:type="paragraph" w:customStyle="1" w:styleId="6B8732493A6345CAB1A4979BBD769E72">
    <w:name w:val="6B8732493A6345CAB1A4979BBD769E72"/>
    <w:rsid w:val="006A55A0"/>
  </w:style>
  <w:style w:type="paragraph" w:customStyle="1" w:styleId="D9DBDF3735D8417790CF429AE19C133E">
    <w:name w:val="D9DBDF3735D8417790CF429AE19C133E"/>
    <w:rsid w:val="006A55A0"/>
  </w:style>
  <w:style w:type="paragraph" w:customStyle="1" w:styleId="D095BEC73E634738A84326464DA557D6">
    <w:name w:val="D095BEC73E634738A84326464DA557D6"/>
    <w:rsid w:val="006A55A0"/>
  </w:style>
  <w:style w:type="paragraph" w:customStyle="1" w:styleId="01416506B5F64D3CBBFD1F15D3DCDBB4">
    <w:name w:val="01416506B5F64D3CBBFD1F15D3DCDBB4"/>
    <w:rsid w:val="006A55A0"/>
  </w:style>
  <w:style w:type="paragraph" w:customStyle="1" w:styleId="EDD020010FFD4A2F8316D5BF7EB1D33D">
    <w:name w:val="EDD020010FFD4A2F8316D5BF7EB1D33D"/>
    <w:rsid w:val="006A55A0"/>
  </w:style>
  <w:style w:type="paragraph" w:customStyle="1" w:styleId="2B3A7892007A45DFB158F3FA79D00850">
    <w:name w:val="2B3A7892007A45DFB158F3FA79D00850"/>
    <w:rsid w:val="006A55A0"/>
  </w:style>
  <w:style w:type="paragraph" w:customStyle="1" w:styleId="A01BC53FD3914347AE106D8AFFA84983">
    <w:name w:val="A01BC53FD3914347AE106D8AFFA84983"/>
    <w:rsid w:val="006A55A0"/>
  </w:style>
  <w:style w:type="paragraph" w:customStyle="1" w:styleId="0808AC10CB734C85A5F22F3B5F999DEE">
    <w:name w:val="0808AC10CB734C85A5F22F3B5F999DEE"/>
    <w:rsid w:val="006A55A0"/>
  </w:style>
  <w:style w:type="paragraph" w:customStyle="1" w:styleId="177C81A3882244C791359B65C35892AA">
    <w:name w:val="177C81A3882244C791359B65C35892AA"/>
    <w:rsid w:val="006A55A0"/>
  </w:style>
  <w:style w:type="paragraph" w:customStyle="1" w:styleId="363C9CF4228A4E82B4CE62843F1B56B6">
    <w:name w:val="363C9CF4228A4E82B4CE62843F1B56B6"/>
    <w:rsid w:val="006A55A0"/>
  </w:style>
  <w:style w:type="paragraph" w:customStyle="1" w:styleId="96F5E73D3E1A40DBA24A25979E7CCF2B">
    <w:name w:val="96F5E73D3E1A40DBA24A25979E7CCF2B"/>
    <w:rsid w:val="006A55A0"/>
  </w:style>
  <w:style w:type="paragraph" w:customStyle="1" w:styleId="BFF2E6756EBE4E8590168B1724DEF2AF">
    <w:name w:val="BFF2E6756EBE4E8590168B1724DEF2AF"/>
    <w:rsid w:val="006A55A0"/>
  </w:style>
  <w:style w:type="paragraph" w:customStyle="1" w:styleId="2978AE27DDC94BE58B127F4385F12CD8">
    <w:name w:val="2978AE27DDC94BE58B127F4385F12CD8"/>
    <w:rsid w:val="006A55A0"/>
  </w:style>
  <w:style w:type="paragraph" w:customStyle="1" w:styleId="D25CD804775D4B48BFD8EAED68594546">
    <w:name w:val="D25CD804775D4B48BFD8EAED68594546"/>
    <w:rsid w:val="006A55A0"/>
  </w:style>
  <w:style w:type="paragraph" w:customStyle="1" w:styleId="4D21B015801C4E2A85F2E75FB2E6C5BF">
    <w:name w:val="4D21B015801C4E2A85F2E75FB2E6C5BF"/>
    <w:rsid w:val="006A55A0"/>
  </w:style>
  <w:style w:type="paragraph" w:customStyle="1" w:styleId="3AB4F0FB18A14C5B9B6F97E2BEA5DC01">
    <w:name w:val="3AB4F0FB18A14C5B9B6F97E2BEA5DC01"/>
    <w:rsid w:val="006A55A0"/>
  </w:style>
  <w:style w:type="paragraph" w:customStyle="1" w:styleId="4BE357D96F7D4A15BB87786E1DAFB35D">
    <w:name w:val="4BE357D96F7D4A15BB87786E1DAFB35D"/>
    <w:rsid w:val="006A55A0"/>
  </w:style>
  <w:style w:type="paragraph" w:customStyle="1" w:styleId="7AADB4A66FAB47658667A2BA1C86DD17">
    <w:name w:val="7AADB4A66FAB47658667A2BA1C86DD17"/>
    <w:rsid w:val="006A55A0"/>
  </w:style>
  <w:style w:type="paragraph" w:customStyle="1" w:styleId="A892DC40443349E68F888A8D8FA85574">
    <w:name w:val="A892DC40443349E68F888A8D8FA85574"/>
    <w:rsid w:val="006A55A0"/>
  </w:style>
  <w:style w:type="paragraph" w:customStyle="1" w:styleId="BBF43FE261EC4131A70CA844F57C81CB">
    <w:name w:val="BBF43FE261EC4131A70CA844F57C81CB"/>
    <w:rsid w:val="006A55A0"/>
  </w:style>
  <w:style w:type="paragraph" w:customStyle="1" w:styleId="D1DCDFF44752411C8585AA1F98CE27CA">
    <w:name w:val="D1DCDFF44752411C8585AA1F98CE27CA"/>
    <w:rsid w:val="006A55A0"/>
  </w:style>
  <w:style w:type="paragraph" w:customStyle="1" w:styleId="3AC98F8B2DE94247A1E91C600AF1E4A4">
    <w:name w:val="3AC98F8B2DE94247A1E91C600AF1E4A4"/>
    <w:rsid w:val="006A55A0"/>
  </w:style>
  <w:style w:type="paragraph" w:customStyle="1" w:styleId="D3A8C7173711424B945ED7F65FA46FAD">
    <w:name w:val="D3A8C7173711424B945ED7F65FA46FAD"/>
    <w:rsid w:val="006A55A0"/>
  </w:style>
  <w:style w:type="paragraph" w:customStyle="1" w:styleId="4CF672AE67984BC78835635E52BE244E">
    <w:name w:val="4CF672AE67984BC78835635E52BE244E"/>
    <w:rsid w:val="006A55A0"/>
  </w:style>
  <w:style w:type="paragraph" w:customStyle="1" w:styleId="6217D3902BFC46A7987B5CAF49FB38BA">
    <w:name w:val="6217D3902BFC46A7987B5CAF49FB38BA"/>
    <w:rsid w:val="006A55A0"/>
  </w:style>
  <w:style w:type="paragraph" w:customStyle="1" w:styleId="73C8C90548474AB780FB71ADBCD7E2A4">
    <w:name w:val="73C8C90548474AB780FB71ADBCD7E2A4"/>
    <w:rsid w:val="006A55A0"/>
  </w:style>
  <w:style w:type="paragraph" w:customStyle="1" w:styleId="BDF67F9B5A3A4F6F92F240FF5FAD96AC">
    <w:name w:val="BDF67F9B5A3A4F6F92F240FF5FAD96AC"/>
    <w:rsid w:val="006A55A0"/>
  </w:style>
  <w:style w:type="paragraph" w:customStyle="1" w:styleId="38200F44A867487EAA16261CB71570FB">
    <w:name w:val="38200F44A867487EAA16261CB71570FB"/>
    <w:rsid w:val="006A55A0"/>
  </w:style>
  <w:style w:type="paragraph" w:customStyle="1" w:styleId="D71036E0C8B14A6E8D7E71B8853AACA1">
    <w:name w:val="D71036E0C8B14A6E8D7E71B8853AACA1"/>
    <w:rsid w:val="006A55A0"/>
  </w:style>
  <w:style w:type="paragraph" w:customStyle="1" w:styleId="250080B8432743CC950AF86D8E393B1F">
    <w:name w:val="250080B8432743CC950AF86D8E393B1F"/>
    <w:rsid w:val="006A55A0"/>
  </w:style>
  <w:style w:type="paragraph" w:customStyle="1" w:styleId="7D3547C5D0A54B4BAA0A97BEAEFB3958">
    <w:name w:val="7D3547C5D0A54B4BAA0A97BEAEFB3958"/>
    <w:rsid w:val="006A55A0"/>
  </w:style>
  <w:style w:type="paragraph" w:customStyle="1" w:styleId="970B6C5DC7F44DF495A3DE7954417687">
    <w:name w:val="970B6C5DC7F44DF495A3DE7954417687"/>
    <w:rsid w:val="006A55A0"/>
  </w:style>
  <w:style w:type="paragraph" w:customStyle="1" w:styleId="4B9D5C788FA94C588083591F2B73C971">
    <w:name w:val="4B9D5C788FA94C588083591F2B73C971"/>
    <w:rsid w:val="006A55A0"/>
  </w:style>
  <w:style w:type="paragraph" w:customStyle="1" w:styleId="F20F9A1A8CBB4BD5A78EFD4D0A86F631">
    <w:name w:val="F20F9A1A8CBB4BD5A78EFD4D0A86F631"/>
    <w:rsid w:val="006A55A0"/>
  </w:style>
  <w:style w:type="paragraph" w:customStyle="1" w:styleId="50ACB17BC6894BF69F2B4333AFD9A29B">
    <w:name w:val="50ACB17BC6894BF69F2B4333AFD9A29B"/>
    <w:rsid w:val="006A55A0"/>
  </w:style>
  <w:style w:type="paragraph" w:customStyle="1" w:styleId="2FBA98ABB78644E89DDCA723212D420C">
    <w:name w:val="2FBA98ABB78644E89DDCA723212D420C"/>
    <w:rsid w:val="006A55A0"/>
  </w:style>
  <w:style w:type="paragraph" w:customStyle="1" w:styleId="38AE7496CEFD43E8AA739FC7C4223EF3">
    <w:name w:val="38AE7496CEFD43E8AA739FC7C4223EF3"/>
    <w:rsid w:val="006A55A0"/>
  </w:style>
  <w:style w:type="paragraph" w:customStyle="1" w:styleId="B0E75F56AE7748D383BEEBBDFEC8661D">
    <w:name w:val="B0E75F56AE7748D383BEEBBDFEC8661D"/>
    <w:rsid w:val="006A55A0"/>
  </w:style>
  <w:style w:type="paragraph" w:customStyle="1" w:styleId="C4AC7509169C43F6AF26B2353EF40739">
    <w:name w:val="C4AC7509169C43F6AF26B2353EF40739"/>
    <w:rsid w:val="006A55A0"/>
  </w:style>
  <w:style w:type="paragraph" w:customStyle="1" w:styleId="14950B70689F4780A3DFBF60AF91FD1A">
    <w:name w:val="14950B70689F4780A3DFBF60AF91FD1A"/>
    <w:rsid w:val="006A55A0"/>
  </w:style>
  <w:style w:type="paragraph" w:customStyle="1" w:styleId="28F20D5E36264C489076224B8E8BCDB6">
    <w:name w:val="28F20D5E36264C489076224B8E8BCDB6"/>
    <w:rsid w:val="006A55A0"/>
  </w:style>
  <w:style w:type="paragraph" w:customStyle="1" w:styleId="A0D135BA455C4E2D99F8B727D767A356">
    <w:name w:val="A0D135BA455C4E2D99F8B727D767A356"/>
    <w:rsid w:val="006A55A0"/>
  </w:style>
  <w:style w:type="paragraph" w:customStyle="1" w:styleId="2B4D28BC123C43CDB5814C811CBF24CF">
    <w:name w:val="2B4D28BC123C43CDB5814C811CBF24CF"/>
    <w:rsid w:val="006A55A0"/>
  </w:style>
  <w:style w:type="paragraph" w:customStyle="1" w:styleId="37EEFDA8C0004ADDB24EB76D117A5D5C">
    <w:name w:val="37EEFDA8C0004ADDB24EB76D117A5D5C"/>
    <w:rsid w:val="006A55A0"/>
  </w:style>
  <w:style w:type="paragraph" w:customStyle="1" w:styleId="9C919A992C804890870472C681621C76">
    <w:name w:val="9C919A992C804890870472C681621C76"/>
    <w:rsid w:val="006A55A0"/>
  </w:style>
  <w:style w:type="paragraph" w:customStyle="1" w:styleId="60793A7DA325439380857997C0130E94">
    <w:name w:val="60793A7DA325439380857997C0130E94"/>
    <w:rsid w:val="006A55A0"/>
  </w:style>
  <w:style w:type="paragraph" w:customStyle="1" w:styleId="60021FD5534F48F394A9B3030934A9C5">
    <w:name w:val="60021FD5534F48F394A9B3030934A9C5"/>
    <w:rsid w:val="006A55A0"/>
  </w:style>
  <w:style w:type="paragraph" w:customStyle="1" w:styleId="EEC3490F936C406D8E698D2EE62D1934">
    <w:name w:val="EEC3490F936C406D8E698D2EE62D1934"/>
    <w:rsid w:val="006A55A0"/>
  </w:style>
  <w:style w:type="paragraph" w:customStyle="1" w:styleId="12D1BC64E3D44D73A2A5A05D70958D16">
    <w:name w:val="12D1BC64E3D44D73A2A5A05D70958D16"/>
    <w:rsid w:val="006A55A0"/>
  </w:style>
  <w:style w:type="paragraph" w:customStyle="1" w:styleId="6029E750C59047AD9F420C2D9ADC4D27">
    <w:name w:val="6029E750C59047AD9F420C2D9ADC4D27"/>
    <w:rsid w:val="006A55A0"/>
  </w:style>
  <w:style w:type="paragraph" w:customStyle="1" w:styleId="24AD8111D94D408A91BE83C198AFE224">
    <w:name w:val="24AD8111D94D408A91BE83C198AFE224"/>
    <w:rsid w:val="006A55A0"/>
  </w:style>
  <w:style w:type="paragraph" w:customStyle="1" w:styleId="52EFAE7026664A3A9B66C0122D96B214">
    <w:name w:val="52EFAE7026664A3A9B66C0122D96B214"/>
    <w:rsid w:val="006A55A0"/>
  </w:style>
  <w:style w:type="paragraph" w:customStyle="1" w:styleId="E216FFF871BA4F77991CC28BB03A43AF">
    <w:name w:val="E216FFF871BA4F77991CC28BB03A43AF"/>
    <w:rsid w:val="006A55A0"/>
  </w:style>
  <w:style w:type="paragraph" w:customStyle="1" w:styleId="7D2AE3EC42DB48CCADCDECFD7F46783C">
    <w:name w:val="7D2AE3EC42DB48CCADCDECFD7F46783C"/>
    <w:rsid w:val="006A55A0"/>
  </w:style>
  <w:style w:type="paragraph" w:customStyle="1" w:styleId="092F081793A44FBD98C78D2BCD41D589">
    <w:name w:val="092F081793A44FBD98C78D2BCD41D589"/>
    <w:rsid w:val="006A55A0"/>
  </w:style>
  <w:style w:type="paragraph" w:customStyle="1" w:styleId="96EC0E5D2C574816AFB81BCE1BD89F97">
    <w:name w:val="96EC0E5D2C574816AFB81BCE1BD89F97"/>
    <w:rsid w:val="006A55A0"/>
  </w:style>
  <w:style w:type="paragraph" w:customStyle="1" w:styleId="176BC52C8F064FA7AF96A1F9E6D7F0D9">
    <w:name w:val="176BC52C8F064FA7AF96A1F9E6D7F0D9"/>
    <w:rsid w:val="006A55A0"/>
  </w:style>
  <w:style w:type="paragraph" w:customStyle="1" w:styleId="5D0B6D5E1C984541A6E9611FCD5C05FE">
    <w:name w:val="5D0B6D5E1C984541A6E9611FCD5C05FE"/>
    <w:rsid w:val="006A55A0"/>
  </w:style>
  <w:style w:type="paragraph" w:customStyle="1" w:styleId="09F9A11A4BF34F22AF4276C27FA74F67">
    <w:name w:val="09F9A11A4BF34F22AF4276C27FA74F67"/>
    <w:rsid w:val="006A55A0"/>
  </w:style>
  <w:style w:type="paragraph" w:customStyle="1" w:styleId="9851F438026E4E72BA98B8A07E84ABDF">
    <w:name w:val="9851F438026E4E72BA98B8A07E84ABDF"/>
    <w:rsid w:val="006A55A0"/>
  </w:style>
  <w:style w:type="paragraph" w:customStyle="1" w:styleId="FE13E2F2C15540EF83D4BE818CEB5276">
    <w:name w:val="FE13E2F2C15540EF83D4BE818CEB5276"/>
    <w:rsid w:val="006A55A0"/>
  </w:style>
  <w:style w:type="paragraph" w:customStyle="1" w:styleId="A0D5BEFBE9DC47EDA8DF6C139152BF23">
    <w:name w:val="A0D5BEFBE9DC47EDA8DF6C139152BF23"/>
    <w:rsid w:val="006A55A0"/>
  </w:style>
  <w:style w:type="paragraph" w:customStyle="1" w:styleId="5DCFCEFAF22146BAA639B9C15495FEB9">
    <w:name w:val="5DCFCEFAF22146BAA639B9C15495FEB9"/>
    <w:rsid w:val="006A55A0"/>
  </w:style>
  <w:style w:type="paragraph" w:customStyle="1" w:styleId="2A63E45D465A4BE791381B8D22428625">
    <w:name w:val="2A63E45D465A4BE791381B8D22428625"/>
    <w:rsid w:val="006A55A0"/>
  </w:style>
  <w:style w:type="paragraph" w:customStyle="1" w:styleId="7B7BC4AEE0474140ADE0363D18188951">
    <w:name w:val="7B7BC4AEE0474140ADE0363D18188951"/>
    <w:rsid w:val="006A55A0"/>
  </w:style>
  <w:style w:type="paragraph" w:customStyle="1" w:styleId="981899A7CE6244F6821B936AE47B4767">
    <w:name w:val="981899A7CE6244F6821B936AE47B4767"/>
    <w:rsid w:val="006A55A0"/>
  </w:style>
  <w:style w:type="paragraph" w:customStyle="1" w:styleId="EDD19AB2EE7649E582324B6433F9FCF3">
    <w:name w:val="EDD19AB2EE7649E582324B6433F9FCF3"/>
    <w:rsid w:val="006A55A0"/>
  </w:style>
  <w:style w:type="paragraph" w:customStyle="1" w:styleId="05B64D8C6B704CDDB0E7B41C296A93E3">
    <w:name w:val="05B64D8C6B704CDDB0E7B41C296A93E3"/>
    <w:rsid w:val="006A55A0"/>
  </w:style>
  <w:style w:type="paragraph" w:customStyle="1" w:styleId="7E0F3B58F01F4921B561D30285A9D7E4">
    <w:name w:val="7E0F3B58F01F4921B561D30285A9D7E4"/>
    <w:rsid w:val="006A55A0"/>
  </w:style>
  <w:style w:type="paragraph" w:customStyle="1" w:styleId="3E7456C24C474D4C8001A2C43DE46DBE">
    <w:name w:val="3E7456C24C474D4C8001A2C43DE46DBE"/>
    <w:rsid w:val="006A55A0"/>
  </w:style>
  <w:style w:type="paragraph" w:customStyle="1" w:styleId="1F629319DCE948EB95190C2D298AD7D9">
    <w:name w:val="1F629319DCE948EB95190C2D298AD7D9"/>
    <w:rsid w:val="006A55A0"/>
  </w:style>
  <w:style w:type="paragraph" w:customStyle="1" w:styleId="4EBEC9712C4C421E992CAF148D678756">
    <w:name w:val="4EBEC9712C4C421E992CAF148D678756"/>
    <w:rsid w:val="006A55A0"/>
  </w:style>
  <w:style w:type="paragraph" w:customStyle="1" w:styleId="9688D7FDF54B40EB9E0DEAAF8EFECF0C">
    <w:name w:val="9688D7FDF54B40EB9E0DEAAF8EFECF0C"/>
    <w:rsid w:val="006A55A0"/>
  </w:style>
  <w:style w:type="paragraph" w:customStyle="1" w:styleId="3B64B1AD986D4E4082E1A80D961E50DD">
    <w:name w:val="3B64B1AD986D4E4082E1A80D961E50DD"/>
    <w:rsid w:val="006A55A0"/>
  </w:style>
  <w:style w:type="paragraph" w:customStyle="1" w:styleId="7E12FC2DE9E242BEBFFBEE395BA5330D">
    <w:name w:val="7E12FC2DE9E242BEBFFBEE395BA5330D"/>
    <w:rsid w:val="006A55A0"/>
  </w:style>
  <w:style w:type="paragraph" w:customStyle="1" w:styleId="2A45B1E4D47E4C458184CCA3EB6CF0B6">
    <w:name w:val="2A45B1E4D47E4C458184CCA3EB6CF0B6"/>
    <w:rsid w:val="006A55A0"/>
  </w:style>
  <w:style w:type="paragraph" w:customStyle="1" w:styleId="3CFADBDF2CD14B9FACA89AAF7D4B13E0">
    <w:name w:val="3CFADBDF2CD14B9FACA89AAF7D4B13E0"/>
    <w:rsid w:val="006A55A0"/>
  </w:style>
  <w:style w:type="paragraph" w:customStyle="1" w:styleId="CE568E64B2604345B1C239D713DD4A18">
    <w:name w:val="CE568E64B2604345B1C239D713DD4A18"/>
    <w:rsid w:val="006A55A0"/>
  </w:style>
  <w:style w:type="paragraph" w:customStyle="1" w:styleId="1D0A8E661935440F83FCB5794CD9F885">
    <w:name w:val="1D0A8E661935440F83FCB5794CD9F885"/>
    <w:rsid w:val="006A55A0"/>
  </w:style>
  <w:style w:type="paragraph" w:customStyle="1" w:styleId="74392AD4AE2043D389B26FF747D1BB47">
    <w:name w:val="74392AD4AE2043D389B26FF747D1BB47"/>
    <w:rsid w:val="006A55A0"/>
  </w:style>
  <w:style w:type="paragraph" w:customStyle="1" w:styleId="C25C99215BA24E5CB2CECA813A370789">
    <w:name w:val="C25C99215BA24E5CB2CECA813A370789"/>
    <w:rsid w:val="006A55A0"/>
  </w:style>
  <w:style w:type="paragraph" w:customStyle="1" w:styleId="7B1541DA516C4FC3A65AC081819E54C2">
    <w:name w:val="7B1541DA516C4FC3A65AC081819E54C2"/>
    <w:rsid w:val="006A55A0"/>
  </w:style>
  <w:style w:type="paragraph" w:customStyle="1" w:styleId="2FDC951B34384A5FA76CC9FCCA3B05C6">
    <w:name w:val="2FDC951B34384A5FA76CC9FCCA3B05C6"/>
    <w:rsid w:val="006A55A0"/>
  </w:style>
  <w:style w:type="paragraph" w:customStyle="1" w:styleId="B5331FD54D1C45049B18F7B6A17CBA45">
    <w:name w:val="B5331FD54D1C45049B18F7B6A17CBA45"/>
    <w:rsid w:val="006A55A0"/>
  </w:style>
  <w:style w:type="paragraph" w:customStyle="1" w:styleId="1DBCA79FECAD41C78FF59079CD03A143">
    <w:name w:val="1DBCA79FECAD41C78FF59079CD03A143"/>
    <w:rsid w:val="006A55A0"/>
  </w:style>
  <w:style w:type="paragraph" w:customStyle="1" w:styleId="80FB30760B4B45148CA8371D07DCAB62">
    <w:name w:val="80FB30760B4B45148CA8371D07DCAB62"/>
    <w:rsid w:val="006A55A0"/>
  </w:style>
  <w:style w:type="paragraph" w:customStyle="1" w:styleId="2D9E1A2885C9439DB5828E6150313255">
    <w:name w:val="2D9E1A2885C9439DB5828E6150313255"/>
    <w:rsid w:val="006A55A0"/>
  </w:style>
  <w:style w:type="paragraph" w:customStyle="1" w:styleId="33FB6BDD6D274462BF7FCE99B04FA8C5">
    <w:name w:val="33FB6BDD6D274462BF7FCE99B04FA8C5"/>
    <w:rsid w:val="006A55A0"/>
  </w:style>
  <w:style w:type="paragraph" w:customStyle="1" w:styleId="A217E044B226470EB375939091ED9FFE">
    <w:name w:val="A217E044B226470EB375939091ED9FFE"/>
    <w:rsid w:val="006A55A0"/>
  </w:style>
  <w:style w:type="paragraph" w:customStyle="1" w:styleId="E2938B2C7AEB46A8B1856DAC27C33032">
    <w:name w:val="E2938B2C7AEB46A8B1856DAC27C33032"/>
    <w:rsid w:val="006A55A0"/>
  </w:style>
  <w:style w:type="paragraph" w:customStyle="1" w:styleId="BE82BEFDA43F4A53A65BBDCE3E7A6296">
    <w:name w:val="BE82BEFDA43F4A53A65BBDCE3E7A6296"/>
    <w:rsid w:val="006A55A0"/>
  </w:style>
  <w:style w:type="paragraph" w:customStyle="1" w:styleId="B8754307758743A49A60D555A1284E5B">
    <w:name w:val="B8754307758743A49A60D555A1284E5B"/>
    <w:rsid w:val="006A55A0"/>
  </w:style>
  <w:style w:type="paragraph" w:customStyle="1" w:styleId="45025EE10C234897A570F4E23121110B">
    <w:name w:val="45025EE10C234897A570F4E23121110B"/>
    <w:rsid w:val="006A55A0"/>
  </w:style>
  <w:style w:type="paragraph" w:customStyle="1" w:styleId="08F3958213554548AD7F1BEE612B6100">
    <w:name w:val="08F3958213554548AD7F1BEE612B6100"/>
    <w:rsid w:val="006A55A0"/>
  </w:style>
  <w:style w:type="paragraph" w:customStyle="1" w:styleId="DC81DE83F68A415EBBB0C545532F0B65">
    <w:name w:val="DC81DE83F68A415EBBB0C545532F0B65"/>
    <w:rsid w:val="006A55A0"/>
  </w:style>
  <w:style w:type="paragraph" w:customStyle="1" w:styleId="A71AAB9F85DC4DAF8093147C136B49CC">
    <w:name w:val="A71AAB9F85DC4DAF8093147C136B49CC"/>
    <w:rsid w:val="006A55A0"/>
  </w:style>
  <w:style w:type="paragraph" w:customStyle="1" w:styleId="6D4063CD34DF44F98422BDAC61E5C9DC">
    <w:name w:val="6D4063CD34DF44F98422BDAC61E5C9DC"/>
    <w:rsid w:val="006A55A0"/>
  </w:style>
  <w:style w:type="paragraph" w:customStyle="1" w:styleId="2BB54E05328F4C20B935073380690152">
    <w:name w:val="2BB54E05328F4C20B935073380690152"/>
    <w:rsid w:val="006A55A0"/>
  </w:style>
  <w:style w:type="paragraph" w:customStyle="1" w:styleId="5664CEDDB8234A3489E25071307E6E73">
    <w:name w:val="5664CEDDB8234A3489E25071307E6E73"/>
    <w:rsid w:val="006A55A0"/>
  </w:style>
  <w:style w:type="paragraph" w:customStyle="1" w:styleId="6523000003F54782B7B46E7C0EFABD44">
    <w:name w:val="6523000003F54782B7B46E7C0EFABD44"/>
    <w:rsid w:val="006A55A0"/>
  </w:style>
  <w:style w:type="paragraph" w:customStyle="1" w:styleId="EFDEC3385B7D4F01B45838B26EB52031">
    <w:name w:val="EFDEC3385B7D4F01B45838B26EB52031"/>
    <w:rsid w:val="006A55A0"/>
  </w:style>
  <w:style w:type="paragraph" w:customStyle="1" w:styleId="03ADB32C70144B60882A1B85B05C02DD">
    <w:name w:val="03ADB32C70144B60882A1B85B05C02DD"/>
    <w:rsid w:val="006A55A0"/>
  </w:style>
  <w:style w:type="paragraph" w:customStyle="1" w:styleId="165CBD378013436D9A12F2A0428079E1">
    <w:name w:val="165CBD378013436D9A12F2A0428079E1"/>
    <w:rsid w:val="006A55A0"/>
  </w:style>
  <w:style w:type="paragraph" w:customStyle="1" w:styleId="A2F1BA9DAD03446BB14D8ED73C026CEC">
    <w:name w:val="A2F1BA9DAD03446BB14D8ED73C026CEC"/>
    <w:rsid w:val="006A55A0"/>
  </w:style>
  <w:style w:type="paragraph" w:customStyle="1" w:styleId="C8CB65C4BBC24B97A0679D3F1418205A">
    <w:name w:val="C8CB65C4BBC24B97A0679D3F1418205A"/>
    <w:rsid w:val="006A55A0"/>
  </w:style>
  <w:style w:type="paragraph" w:customStyle="1" w:styleId="8EA20C07709141CB9225587599815B4E">
    <w:name w:val="8EA20C07709141CB9225587599815B4E"/>
    <w:rsid w:val="006A55A0"/>
  </w:style>
  <w:style w:type="paragraph" w:customStyle="1" w:styleId="663239A5356E4F9B93653ED74CA3856B">
    <w:name w:val="663239A5356E4F9B93653ED74CA3856B"/>
    <w:rsid w:val="006A55A0"/>
  </w:style>
  <w:style w:type="paragraph" w:customStyle="1" w:styleId="AE1BD3825F5448F995CA9B6989F1560F">
    <w:name w:val="AE1BD3825F5448F995CA9B6989F1560F"/>
    <w:rsid w:val="006A55A0"/>
  </w:style>
  <w:style w:type="paragraph" w:customStyle="1" w:styleId="BB7DF59765B042F0A128B5F11EDC12BD">
    <w:name w:val="BB7DF59765B042F0A128B5F11EDC12BD"/>
    <w:rsid w:val="006A55A0"/>
  </w:style>
  <w:style w:type="paragraph" w:customStyle="1" w:styleId="E9BCF33D759446A1BF0DA49CEA7C3A4E">
    <w:name w:val="E9BCF33D759446A1BF0DA49CEA7C3A4E"/>
    <w:rsid w:val="006A55A0"/>
  </w:style>
  <w:style w:type="paragraph" w:customStyle="1" w:styleId="0E4CCBD1F45D4F3FA0A182E98F66E1CC">
    <w:name w:val="0E4CCBD1F45D4F3FA0A182E98F66E1CC"/>
    <w:rsid w:val="006A55A0"/>
  </w:style>
  <w:style w:type="paragraph" w:customStyle="1" w:styleId="FA7307BFE12B4BA2B37A4CB7A02DAE32">
    <w:name w:val="FA7307BFE12B4BA2B37A4CB7A02DAE32"/>
    <w:rsid w:val="006A55A0"/>
  </w:style>
  <w:style w:type="paragraph" w:customStyle="1" w:styleId="622CB189B7124184B3D0136F016D6B90">
    <w:name w:val="622CB189B7124184B3D0136F016D6B90"/>
    <w:rsid w:val="006A55A0"/>
  </w:style>
  <w:style w:type="paragraph" w:customStyle="1" w:styleId="B5C256341D794185B1833D00ECBE0566">
    <w:name w:val="B5C256341D794185B1833D00ECBE0566"/>
    <w:rsid w:val="005C4FAF"/>
    <w:rPr>
      <w:lang w:val="es-ES" w:eastAsia="es-ES"/>
    </w:rPr>
  </w:style>
  <w:style w:type="paragraph" w:customStyle="1" w:styleId="19E31EDBF9744BD5985D5D6E2BEB2537">
    <w:name w:val="19E31EDBF9744BD5985D5D6E2BEB2537"/>
    <w:rsid w:val="005C4FAF"/>
    <w:rPr>
      <w:lang w:val="es-ES" w:eastAsia="es-ES"/>
    </w:rPr>
  </w:style>
  <w:style w:type="paragraph" w:customStyle="1" w:styleId="25983E59CC9847EE8B9C1D71EE5CAB3F">
    <w:name w:val="25983E59CC9847EE8B9C1D71EE5CAB3F"/>
    <w:rsid w:val="005C4FAF"/>
    <w:rPr>
      <w:lang w:val="es-ES" w:eastAsia="es-ES"/>
    </w:rPr>
  </w:style>
  <w:style w:type="paragraph" w:customStyle="1" w:styleId="39C1E01D74F3417EA702ABAFC9E37B1B">
    <w:name w:val="39C1E01D74F3417EA702ABAFC9E37B1B"/>
    <w:rsid w:val="005C4FAF"/>
    <w:rPr>
      <w:lang w:val="es-ES" w:eastAsia="es-ES"/>
    </w:rPr>
  </w:style>
  <w:style w:type="paragraph" w:customStyle="1" w:styleId="2CF9C48A7F104D2597F98134E4E33322">
    <w:name w:val="2CF9C48A7F104D2597F98134E4E33322"/>
    <w:rsid w:val="005C4FAF"/>
    <w:rPr>
      <w:lang w:val="es-ES" w:eastAsia="es-ES"/>
    </w:rPr>
  </w:style>
  <w:style w:type="paragraph" w:customStyle="1" w:styleId="9441B55EEC8C4664913BD0262B3B2816">
    <w:name w:val="9441B55EEC8C4664913BD0262B3B2816"/>
    <w:rsid w:val="005C4FAF"/>
    <w:rPr>
      <w:lang w:val="es-ES" w:eastAsia="es-ES"/>
    </w:rPr>
  </w:style>
  <w:style w:type="paragraph" w:customStyle="1" w:styleId="4E2890287664441F8B6898BEDE8A88E3">
    <w:name w:val="4E2890287664441F8B6898BEDE8A88E3"/>
    <w:rsid w:val="005C4FAF"/>
    <w:rPr>
      <w:lang w:val="es-ES" w:eastAsia="es-ES"/>
    </w:rPr>
  </w:style>
  <w:style w:type="paragraph" w:customStyle="1" w:styleId="6AF1DA50701C4E6C9C9F6EB4DA045727">
    <w:name w:val="6AF1DA50701C4E6C9C9F6EB4DA045727"/>
    <w:rsid w:val="005C4FAF"/>
    <w:rPr>
      <w:lang w:val="es-ES" w:eastAsia="es-ES"/>
    </w:rPr>
  </w:style>
  <w:style w:type="paragraph" w:customStyle="1" w:styleId="8D7E9A3F46FA4047BC7B6ED790F0D642">
    <w:name w:val="8D7E9A3F46FA4047BC7B6ED790F0D642"/>
    <w:rsid w:val="005C4FAF"/>
    <w:rPr>
      <w:lang w:val="es-ES" w:eastAsia="es-ES"/>
    </w:rPr>
  </w:style>
  <w:style w:type="paragraph" w:customStyle="1" w:styleId="90C8A0D8054C4F7A8F754681EAB560E0">
    <w:name w:val="90C8A0D8054C4F7A8F754681EAB560E0"/>
    <w:rsid w:val="005C4FAF"/>
    <w:rPr>
      <w:lang w:val="es-ES" w:eastAsia="es-ES"/>
    </w:rPr>
  </w:style>
  <w:style w:type="paragraph" w:customStyle="1" w:styleId="170B864922D4454CA08663BB45180E01">
    <w:name w:val="170B864922D4454CA08663BB45180E01"/>
    <w:rsid w:val="005C4FAF"/>
    <w:rPr>
      <w:lang w:val="es-ES" w:eastAsia="es-ES"/>
    </w:rPr>
  </w:style>
  <w:style w:type="paragraph" w:customStyle="1" w:styleId="68889E4652BB4DAFAF23FC06157307B8">
    <w:name w:val="68889E4652BB4DAFAF23FC06157307B8"/>
    <w:rsid w:val="005C4FAF"/>
    <w:rPr>
      <w:lang w:val="es-ES" w:eastAsia="es-ES"/>
    </w:rPr>
  </w:style>
  <w:style w:type="paragraph" w:customStyle="1" w:styleId="211CC974D44745BE9A13949CF410C3FE">
    <w:name w:val="211CC974D44745BE9A13949CF410C3FE"/>
    <w:rsid w:val="005C4FAF"/>
    <w:rPr>
      <w:lang w:val="es-ES" w:eastAsia="es-ES"/>
    </w:rPr>
  </w:style>
  <w:style w:type="paragraph" w:customStyle="1" w:styleId="E3278D78CEAA40519E3C6B39C7EE2BD2">
    <w:name w:val="E3278D78CEAA40519E3C6B39C7EE2BD2"/>
    <w:rsid w:val="005C4FAF"/>
    <w:rPr>
      <w:lang w:val="es-ES" w:eastAsia="es-ES"/>
    </w:rPr>
  </w:style>
  <w:style w:type="paragraph" w:customStyle="1" w:styleId="ED33D69F6C78434BA84D6714F38788F7">
    <w:name w:val="ED33D69F6C78434BA84D6714F38788F7"/>
    <w:rsid w:val="005C4FAF"/>
    <w:rPr>
      <w:lang w:val="es-ES" w:eastAsia="es-ES"/>
    </w:rPr>
  </w:style>
  <w:style w:type="paragraph" w:customStyle="1" w:styleId="218F6699A7B04E67A97E778CEDA7763F">
    <w:name w:val="218F6699A7B04E67A97E778CEDA7763F"/>
    <w:rsid w:val="005C4FAF"/>
    <w:rPr>
      <w:lang w:val="es-ES" w:eastAsia="es-ES"/>
    </w:rPr>
  </w:style>
  <w:style w:type="paragraph" w:customStyle="1" w:styleId="51F0568DDBFF414588CC817CA6B51857">
    <w:name w:val="51F0568DDBFF414588CC817CA6B51857"/>
    <w:rsid w:val="005C4FAF"/>
    <w:rPr>
      <w:lang w:val="es-ES" w:eastAsia="es-ES"/>
    </w:rPr>
  </w:style>
  <w:style w:type="paragraph" w:customStyle="1" w:styleId="6BB37ECA34114267ACFC912AC7BB93C52">
    <w:name w:val="6BB37ECA34114267ACFC912AC7BB93C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2">
    <w:name w:val="EF1C63D07F554A769F9253470B9E5F9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1">
    <w:name w:val="B5C256341D794185B1833D00ECBE056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1">
    <w:name w:val="19E31EDBF9744BD5985D5D6E2BEB253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1">
    <w:name w:val="25983E59CC9847EE8B9C1D71EE5CAB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1">
    <w:name w:val="39C1E01D74F3417EA702ABAFC9E37B1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1">
    <w:name w:val="9441B55EEC8C4664913BD0262B3B281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1">
    <w:name w:val="8D7E9A3F46FA4047BC7B6ED790F0D64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1">
    <w:name w:val="90C8A0D8054C4F7A8F754681EAB560E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1">
    <w:name w:val="170B864922D4454CA08663BB45180E0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1">
    <w:name w:val="68889E4652BB4DAFAF23FC06157307B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1">
    <w:name w:val="211CC974D44745BE9A13949CF410C3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1">
    <w:name w:val="E3278D78CEAA40519E3C6B39C7EE2BD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2">
    <w:name w:val="87CE483E0C964A888279664C8D405C6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2">
    <w:name w:val="4E430BBCB2AE49E3BBC75341C91AFEA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2">
    <w:name w:val="31A36C5EDB694AC8B8EDCBA29B4D40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2">
    <w:name w:val="5590F8391C5F41C5810D446904AFEC6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2">
    <w:name w:val="F8A99D25350F451F944DFE5B049CEF4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2">
    <w:name w:val="651E7FDE452247239BF7E39272FE0BA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1">
    <w:name w:val="6AF1DA50701C4E6C9C9F6EB4DA04572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2">
    <w:name w:val="A050C3F31FB84D2785D778787383359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1">
    <w:name w:val="EC734A9227344951945E5F2FDECE5CA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1">
    <w:name w:val="1D52C3B59F114A1F97F20FAB910039E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1">
    <w:name w:val="C3345CF1524149BBA79588CB7348C8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1">
    <w:name w:val="D9DBDF3735D8417790CF429AE19C133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1">
    <w:name w:val="D095BEC73E634738A84326464DA557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1">
    <w:name w:val="01416506B5F64D3CBBFD1F15D3DCDBB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1">
    <w:name w:val="EDD020010FFD4A2F8316D5BF7EB1D33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1">
    <w:name w:val="2B3A7892007A45DFB158F3FA79D0085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1">
    <w:name w:val="A01BC53FD3914347AE106D8AFFA84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1">
    <w:name w:val="0808AC10CB734C85A5F22F3B5F999D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1">
    <w:name w:val="177C81A3882244C791359B65C35892A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1">
    <w:name w:val="7E0F3B58F01F4921B561D30285A9D7E4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1">
    <w:name w:val="3E7456C24C474D4C8001A2C43DE46DB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1">
    <w:name w:val="1F629319DCE948EB95190C2D298AD7D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1">
    <w:name w:val="4EBEC9712C4C421E992CAF148D67875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1">
    <w:name w:val="9688D7FDF54B40EB9E0DEAAF8EFECF0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1">
    <w:name w:val="3B64B1AD986D4E4082E1A80D961E50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1">
    <w:name w:val="7E12FC2DE9E242BEBFFBEE395BA5330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1">
    <w:name w:val="7B1541DA516C4FC3A65AC081819E54C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1">
    <w:name w:val="2FDC951B34384A5FA76CC9FCCA3B05C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1">
    <w:name w:val="B5331FD54D1C45049B18F7B6A17CBA4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1">
    <w:name w:val="1DBCA79FECAD41C78FF59079CD03A14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1">
    <w:name w:val="80FB30760B4B45148CA8371D07DCAB6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1">
    <w:name w:val="2D9E1A2885C9439DB5828E615031325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1">
    <w:name w:val="BE82BEFDA43F4A53A65BBDCE3E7A629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1">
    <w:name w:val="A217E044B226470EB375939091ED9FF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1">
    <w:name w:val="B8754307758743A49A60D555A1284E5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1">
    <w:name w:val="45025EE10C234897A570F4E23121110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1">
    <w:name w:val="6D4063CD34DF44F98422BDAC61E5C9D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1">
    <w:name w:val="ED33D69F6C78434BA84D6714F38788F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1">
    <w:name w:val="218F6699A7B04E67A97E778CEDA7763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1">
    <w:name w:val="2BB54E05328F4C20B93507338069015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1">
    <w:name w:val="EFDEC3385B7D4F01B45838B26EB5203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1">
    <w:name w:val="03ADB32C70144B60882A1B85B05C02D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1">
    <w:name w:val="165CBD378013436D9A12F2A0428079E1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1">
    <w:name w:val="A2F1BA9DAD03446BB14D8ED73C026CE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1">
    <w:name w:val="C8CB65C4BBC24B97A0679D3F1418205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1">
    <w:name w:val="8EA20C07709141CB9225587599815B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1">
    <w:name w:val="663239A5356E4F9B93653ED74CA3856B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1">
    <w:name w:val="AE1BD3825F5448F995CA9B6989F1560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1">
    <w:name w:val="BB7DF59765B042F0A128B5F11EDC12BD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1">
    <w:name w:val="E9BCF33D759446A1BF0DA49CEA7C3A4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1">
    <w:name w:val="0E4CCBD1F45D4F3FA0A182E98F66E1C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1">
    <w:name w:val="FA7307BFE12B4BA2B37A4CB7A02DAE3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1">
    <w:name w:val="622CB189B7124184B3D0136F016D6B9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2314C"/>
    <w:rPr>
      <w:rFonts w:eastAsia="Batang" w:cstheme="minorHAnsi"/>
      <w:b/>
      <w:bCs/>
      <w:sz w:val="24"/>
      <w:szCs w:val="24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2314C"/>
    <w:rPr>
      <w:rFonts w:eastAsia="Batang" w:cstheme="minorHAnsi"/>
      <w:b/>
      <w:bCs/>
      <w:iCs/>
      <w:kern w:val="18"/>
      <w:sz w:val="24"/>
      <w:szCs w:val="24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314C"/>
    <w:rPr>
      <w:rFonts w:eastAsia="Batang" w:cstheme="minorHAnsi"/>
      <w:b/>
      <w:bCs/>
      <w:kern w:val="18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62314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14C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14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14C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1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0770EE05AF34C10935D4C016A4798684">
    <w:name w:val="A0770EE05AF34C10935D4C016A47986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3">
    <w:name w:val="6BB37ECA34114267ACFC912AC7BB93C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3">
    <w:name w:val="EF1C63D07F554A769F9253470B9E5F9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2">
    <w:name w:val="B5C256341D794185B1833D00ECBE056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2">
    <w:name w:val="19E31EDBF9744BD5985D5D6E2BEB253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2">
    <w:name w:val="25983E59CC9847EE8B9C1D71EE5CAB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2">
    <w:name w:val="39C1E01D74F3417EA702ABAFC9E37B1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1">
    <w:name w:val="2CF9C48A7F104D2597F98134E4E33322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2">
    <w:name w:val="9441B55EEC8C4664913BD0262B3B281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2">
    <w:name w:val="8D7E9A3F46FA4047BC7B6ED790F0D64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2">
    <w:name w:val="90C8A0D8054C4F7A8F754681EAB560E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2">
    <w:name w:val="170B864922D4454CA08663BB45180E0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2">
    <w:name w:val="68889E4652BB4DAFAF23FC06157307B8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2">
    <w:name w:val="211CC974D44745BE9A13949CF410C3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2">
    <w:name w:val="E3278D78CEAA40519E3C6B39C7EE2BD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3">
    <w:name w:val="87CE483E0C964A888279664C8D405C6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3">
    <w:name w:val="4E430BBCB2AE49E3BBC75341C91AFEA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3">
    <w:name w:val="31A36C5EDB694AC8B8EDCBA29B4D40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3">
    <w:name w:val="5590F8391C5F41C5810D446904AFEC6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3">
    <w:name w:val="F8A99D25350F451F944DFE5B049CEF4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3">
    <w:name w:val="651E7FDE452247239BF7E39272FE0BA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2">
    <w:name w:val="6AF1DA50701C4E6C9C9F6EB4DA04572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3">
    <w:name w:val="A050C3F31FB84D2785D778787383359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2">
    <w:name w:val="EC734A9227344951945E5F2FDECE5CA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2">
    <w:name w:val="1D52C3B59F114A1F97F20FAB910039E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2">
    <w:name w:val="C3345CF1524149BBA79588CB7348C80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2">
    <w:name w:val="D9DBDF3735D8417790CF429AE19C133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2">
    <w:name w:val="D095BEC73E634738A84326464DA557D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2">
    <w:name w:val="01416506B5F64D3CBBFD1F15D3DCDBB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2">
    <w:name w:val="EDD020010FFD4A2F8316D5BF7EB1D33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2">
    <w:name w:val="2B3A7892007A45DFB158F3FA79D0085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2">
    <w:name w:val="A01BC53FD3914347AE106D8AFFA8498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2">
    <w:name w:val="0808AC10CB734C85A5F22F3B5F999DE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2">
    <w:name w:val="177C81A3882244C791359B65C35892A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2">
    <w:name w:val="7E0F3B58F01F4921B561D30285A9D7E4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2">
    <w:name w:val="3E7456C24C474D4C8001A2C43DE46DB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2">
    <w:name w:val="1F629319DCE948EB95190C2D298AD7D9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2">
    <w:name w:val="4EBEC9712C4C421E992CAF148D67875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2">
    <w:name w:val="9688D7FDF54B40EB9E0DEAAF8EFECF0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2">
    <w:name w:val="3B64B1AD986D4E4082E1A80D961E50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2">
    <w:name w:val="7E12FC2DE9E242BEBFFBEE395BA5330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2">
    <w:name w:val="7B1541DA516C4FC3A65AC081819E54C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2">
    <w:name w:val="2FDC951B34384A5FA76CC9FCCA3B05C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2">
    <w:name w:val="B5331FD54D1C45049B18F7B6A17CBA4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2">
    <w:name w:val="1DBCA79FECAD41C78FF59079CD03A143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2">
    <w:name w:val="80FB30760B4B45148CA8371D07DCAB6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2">
    <w:name w:val="2D9E1A2885C9439DB5828E6150313255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2">
    <w:name w:val="BE82BEFDA43F4A53A65BBDCE3E7A6296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2">
    <w:name w:val="A217E044B226470EB375939091ED9FF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2">
    <w:name w:val="B8754307758743A49A60D555A1284E5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2">
    <w:name w:val="45025EE10C234897A570F4E23121110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2">
    <w:name w:val="6D4063CD34DF44F98422BDAC61E5C9D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2">
    <w:name w:val="ED33D69F6C78434BA84D6714F38788F7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2">
    <w:name w:val="218F6699A7B04E67A97E778CEDA7763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2">
    <w:name w:val="2BB54E05328F4C20B93507338069015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2">
    <w:name w:val="EFDEC3385B7D4F01B45838B26EB5203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2">
    <w:name w:val="03ADB32C70144B60882A1B85B05C02D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2">
    <w:name w:val="165CBD378013436D9A12F2A0428079E1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2">
    <w:name w:val="A2F1BA9DAD03446BB14D8ED73C026CE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2">
    <w:name w:val="C8CB65C4BBC24B97A0679D3F1418205A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2">
    <w:name w:val="8EA20C07709141CB9225587599815B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2">
    <w:name w:val="663239A5356E4F9B93653ED74CA3856B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2">
    <w:name w:val="AE1BD3825F5448F995CA9B6989F1560F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2">
    <w:name w:val="BB7DF59765B042F0A128B5F11EDC12BD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2">
    <w:name w:val="E9BCF33D759446A1BF0DA49CEA7C3A4E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2">
    <w:name w:val="0E4CCBD1F45D4F3FA0A182E98F66E1CC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2">
    <w:name w:val="FA7307BFE12B4BA2B37A4CB7A02DAE3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2">
    <w:name w:val="622CB189B7124184B3D0136F016D6B90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5">
    <w:name w:val="A0770EE05AF34C10935D4C016A479868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BB37ECA34114267ACFC912AC7BB93C54">
    <w:name w:val="6BB37ECA34114267ACFC912AC7BB93C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4">
    <w:name w:val="EF1C63D07F554A769F9253470B9E5F9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3">
    <w:name w:val="B5C256341D794185B1833D00ECBE056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3">
    <w:name w:val="19E31EDBF9744BD5985D5D6E2BEB253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3">
    <w:name w:val="25983E59CC9847EE8B9C1D71EE5CAB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9C1E01D74F3417EA702ABAFC9E37B1B3">
    <w:name w:val="39C1E01D74F3417EA702ABAFC9E37B1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CF9C48A7F104D2597F98134E4E333222">
    <w:name w:val="2CF9C48A7F104D2597F98134E4E333222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441B55EEC8C4664913BD0262B3B28163">
    <w:name w:val="9441B55EEC8C4664913BD0262B3B281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3">
    <w:name w:val="8D7E9A3F46FA4047BC7B6ED790F0D64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3">
    <w:name w:val="90C8A0D8054C4F7A8F754681EAB560E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3">
    <w:name w:val="170B864922D4454CA08663BB45180E0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3">
    <w:name w:val="68889E4652BB4DAFAF23FC06157307B8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3">
    <w:name w:val="211CC974D44745BE9A13949CF410C3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3">
    <w:name w:val="E3278D78CEAA40519E3C6B39C7EE2BD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7CE483E0C964A888279664C8D405C6E4">
    <w:name w:val="87CE483E0C964A888279664C8D405C6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430BBCB2AE49E3BBC75341C91AFEA34">
    <w:name w:val="4E430BBCB2AE49E3BBC75341C91AFEA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1A36C5EDB694AC8B8EDCBA29B4D40624">
    <w:name w:val="31A36C5EDB694AC8B8EDCBA29B4D40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590F8391C5F41C5810D446904AFEC634">
    <w:name w:val="5590F8391C5F41C5810D446904AFEC6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8A99D25350F451F944DFE5B049CEF4F4">
    <w:name w:val="F8A99D25350F451F944DFE5B049CEF4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51E7FDE452247239BF7E39272FE0BAD4">
    <w:name w:val="651E7FDE452247239BF7E39272FE0BA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F1DA50701C4E6C9C9F6EB4DA0457273">
    <w:name w:val="6AF1DA50701C4E6C9C9F6EB4DA04572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50C3F31FB84D2785D778787383359E4">
    <w:name w:val="A050C3F31FB84D2785D778787383359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3">
    <w:name w:val="EC734A9227344951945E5F2FDECE5CA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3">
    <w:name w:val="1D52C3B59F114A1F97F20FAB910039E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3">
    <w:name w:val="C3345CF1524149BBA79588CB7348C80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3">
    <w:name w:val="D9DBDF3735D8417790CF429AE19C133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3">
    <w:name w:val="D095BEC73E634738A84326464DA557D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3">
    <w:name w:val="01416506B5F64D3CBBFD1F15D3DCDBB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3">
    <w:name w:val="EDD020010FFD4A2F8316D5BF7EB1D33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3">
    <w:name w:val="2B3A7892007A45DFB158F3FA79D0085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3">
    <w:name w:val="A01BC53FD3914347AE106D8AFFA8498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3">
    <w:name w:val="0808AC10CB734C85A5F22F3B5F999DE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3">
    <w:name w:val="177C81A3882244C791359B65C35892A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3">
    <w:name w:val="7E0F3B58F01F4921B561D30285A9D7E4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3">
    <w:name w:val="3E7456C24C474D4C8001A2C43DE46DB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3">
    <w:name w:val="1F629319DCE948EB95190C2D298AD7D9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3">
    <w:name w:val="4EBEC9712C4C421E992CAF148D67875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3">
    <w:name w:val="9688D7FDF54B40EB9E0DEAAF8EFECF0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3">
    <w:name w:val="3B64B1AD986D4E4082E1A80D961E50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3">
    <w:name w:val="7E12FC2DE9E242BEBFFBEE395BA5330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3">
    <w:name w:val="7B1541DA516C4FC3A65AC081819E54C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3">
    <w:name w:val="2FDC951B34384A5FA76CC9FCCA3B05C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3">
    <w:name w:val="B5331FD54D1C45049B18F7B6A17CBA4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3">
    <w:name w:val="1DBCA79FECAD41C78FF59079CD03A143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3">
    <w:name w:val="80FB30760B4B45148CA8371D07DCAB6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3">
    <w:name w:val="2D9E1A2885C9439DB5828E6150313255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E82BEFDA43F4A53A65BBDCE3E7A62963">
    <w:name w:val="BE82BEFDA43F4A53A65BBDCE3E7A6296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17E044B226470EB375939091ED9FFE3">
    <w:name w:val="A217E044B226470EB375939091ED9FF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8754307758743A49A60D555A1284E5B3">
    <w:name w:val="B8754307758743A49A60D555A1284E5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5025EE10C234897A570F4E23121110B3">
    <w:name w:val="45025EE10C234897A570F4E23121110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4063CD34DF44F98422BDAC61E5C9DC3">
    <w:name w:val="6D4063CD34DF44F98422BDAC61E5C9D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33D69F6C78434BA84D6714F38788F73">
    <w:name w:val="ED33D69F6C78434BA84D6714F38788F7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8F6699A7B04E67A97E778CEDA7763F3">
    <w:name w:val="218F6699A7B04E67A97E778CEDA7763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3">
    <w:name w:val="2BB54E05328F4C20B93507338069015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3">
    <w:name w:val="EFDEC3385B7D4F01B45838B26EB5203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3">
    <w:name w:val="03ADB32C70144B60882A1B85B05C02D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3">
    <w:name w:val="165CBD378013436D9A12F2A0428079E1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3">
    <w:name w:val="A2F1BA9DAD03446BB14D8ED73C026CE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3">
    <w:name w:val="C8CB65C4BBC24B97A0679D3F1418205A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3">
    <w:name w:val="8EA20C07709141CB9225587599815B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3">
    <w:name w:val="663239A5356E4F9B93653ED74CA3856B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3">
    <w:name w:val="AE1BD3825F5448F995CA9B6989F1560F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3">
    <w:name w:val="BB7DF59765B042F0A128B5F11EDC12BD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3">
    <w:name w:val="E9BCF33D759446A1BF0DA49CEA7C3A4E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3">
    <w:name w:val="0E4CCBD1F45D4F3FA0A182E98F66E1CC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3">
    <w:name w:val="FA7307BFE12B4BA2B37A4CB7A02DAE32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3">
    <w:name w:val="622CB189B7124184B3D0136F016D6B903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6">
    <w:name w:val="A0770EE05AF34C10935D4C016A4798686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">
    <w:name w:val="13A119162C5C44B28C37800078D9B983"/>
    <w:rsid w:val="0062314C"/>
    <w:rPr>
      <w:lang w:val="es-ES" w:eastAsia="es-ES"/>
    </w:rPr>
  </w:style>
  <w:style w:type="paragraph" w:customStyle="1" w:styleId="3DF999739F024D138B68B91C6DBE8A1E">
    <w:name w:val="3DF999739F024D138B68B91C6DBE8A1E"/>
    <w:rsid w:val="0062314C"/>
    <w:rPr>
      <w:lang w:val="es-ES" w:eastAsia="es-ES"/>
    </w:rPr>
  </w:style>
  <w:style w:type="paragraph" w:customStyle="1" w:styleId="CC810DBCE1FF4BE6A84606FBA63E0778">
    <w:name w:val="CC810DBCE1FF4BE6A84606FBA63E0778"/>
    <w:rsid w:val="0062314C"/>
    <w:rPr>
      <w:lang w:val="es-ES" w:eastAsia="es-ES"/>
    </w:rPr>
  </w:style>
  <w:style w:type="paragraph" w:customStyle="1" w:styleId="89916FC985EA406C85E3158E90B0CFAC">
    <w:name w:val="89916FC985EA406C85E3158E90B0CFAC"/>
    <w:rsid w:val="0062314C"/>
    <w:rPr>
      <w:lang w:val="es-ES" w:eastAsia="es-ES"/>
    </w:rPr>
  </w:style>
  <w:style w:type="paragraph" w:customStyle="1" w:styleId="C0D17D10FF5741AA94A7AB5A8C7A8F11">
    <w:name w:val="C0D17D10FF5741AA94A7AB5A8C7A8F11"/>
    <w:rsid w:val="0062314C"/>
    <w:rPr>
      <w:lang w:val="es-ES" w:eastAsia="es-ES"/>
    </w:rPr>
  </w:style>
  <w:style w:type="paragraph" w:customStyle="1" w:styleId="3D517C07DF284A0DB6FEF6003AF6DDE3">
    <w:name w:val="3D517C07DF284A0DB6FEF6003AF6DDE3"/>
    <w:rsid w:val="0062314C"/>
    <w:rPr>
      <w:lang w:val="es-ES" w:eastAsia="es-ES"/>
    </w:rPr>
  </w:style>
  <w:style w:type="paragraph" w:customStyle="1" w:styleId="CBABE595ACCC4765ACACF54D80A6FB4D">
    <w:name w:val="CBABE595ACCC4765ACACF54D80A6FB4D"/>
    <w:rsid w:val="0062314C"/>
    <w:rPr>
      <w:lang w:val="es-ES" w:eastAsia="es-ES"/>
    </w:rPr>
  </w:style>
  <w:style w:type="paragraph" w:customStyle="1" w:styleId="EDA3FA84E1A84E64B7EF7B4EDC0F4CFF">
    <w:name w:val="EDA3FA84E1A84E64B7EF7B4EDC0F4CFF"/>
    <w:rsid w:val="0062314C"/>
    <w:rPr>
      <w:lang w:val="es-ES" w:eastAsia="es-ES"/>
    </w:rPr>
  </w:style>
  <w:style w:type="paragraph" w:customStyle="1" w:styleId="382D7ED930E34DAEBFF1FBFF785473DF">
    <w:name w:val="382D7ED930E34DAEBFF1FBFF785473DF"/>
    <w:rsid w:val="0062314C"/>
    <w:rPr>
      <w:lang w:val="es-ES" w:eastAsia="es-ES"/>
    </w:rPr>
  </w:style>
  <w:style w:type="paragraph" w:customStyle="1" w:styleId="8618201CE6DF40E6AC726C01F1C04D27">
    <w:name w:val="8618201CE6DF40E6AC726C01F1C04D27"/>
    <w:rsid w:val="0062314C"/>
    <w:rPr>
      <w:lang w:val="es-ES" w:eastAsia="es-ES"/>
    </w:rPr>
  </w:style>
  <w:style w:type="paragraph" w:customStyle="1" w:styleId="1EA5DB262499499C8A51528C0B507CD0">
    <w:name w:val="1EA5DB262499499C8A51528C0B507CD0"/>
    <w:rsid w:val="0062314C"/>
    <w:rPr>
      <w:lang w:val="es-ES" w:eastAsia="es-ES"/>
    </w:rPr>
  </w:style>
  <w:style w:type="paragraph" w:customStyle="1" w:styleId="3E0E0931B2EA46BEA696183EE0E0A06A">
    <w:name w:val="3E0E0931B2EA46BEA696183EE0E0A06A"/>
    <w:rsid w:val="0062314C"/>
    <w:rPr>
      <w:lang w:val="es-ES" w:eastAsia="es-ES"/>
    </w:rPr>
  </w:style>
  <w:style w:type="paragraph" w:customStyle="1" w:styleId="42DE8543B327446289647913BB9A625C">
    <w:name w:val="42DE8543B327446289647913BB9A625C"/>
    <w:rsid w:val="0062314C"/>
    <w:rPr>
      <w:lang w:val="es-ES" w:eastAsia="es-ES"/>
    </w:rPr>
  </w:style>
  <w:style w:type="paragraph" w:customStyle="1" w:styleId="CDA3257526404BAB9595BE81749536E8">
    <w:name w:val="CDA3257526404BAB9595BE81749536E8"/>
    <w:rsid w:val="0062314C"/>
    <w:rPr>
      <w:lang w:val="es-ES" w:eastAsia="es-ES"/>
    </w:rPr>
  </w:style>
  <w:style w:type="paragraph" w:customStyle="1" w:styleId="6A6B3DC0ECB74FE5A0249E8957E792D6">
    <w:name w:val="6A6B3DC0ECB74FE5A0249E8957E792D6"/>
    <w:rsid w:val="0062314C"/>
    <w:rPr>
      <w:lang w:val="es-ES" w:eastAsia="es-ES"/>
    </w:rPr>
  </w:style>
  <w:style w:type="paragraph" w:customStyle="1" w:styleId="6D06FCD31CD34CC0B3BE0D136114BEB9">
    <w:name w:val="6D06FCD31CD34CC0B3BE0D136114BEB9"/>
    <w:rsid w:val="0062314C"/>
    <w:rPr>
      <w:lang w:val="es-ES" w:eastAsia="es-ES"/>
    </w:rPr>
  </w:style>
  <w:style w:type="paragraph" w:customStyle="1" w:styleId="BDF2B0AB58BF4CA2B21B33D7A0FAD305">
    <w:name w:val="BDF2B0AB58BF4CA2B21B33D7A0FAD305"/>
    <w:rsid w:val="0062314C"/>
    <w:rPr>
      <w:lang w:val="es-ES" w:eastAsia="es-ES"/>
    </w:rPr>
  </w:style>
  <w:style w:type="paragraph" w:customStyle="1" w:styleId="517609E9FF32454B89C54E7182A49FFE">
    <w:name w:val="517609E9FF32454B89C54E7182A49FFE"/>
    <w:rsid w:val="0062314C"/>
    <w:rPr>
      <w:lang w:val="es-ES" w:eastAsia="es-ES"/>
    </w:rPr>
  </w:style>
  <w:style w:type="paragraph" w:customStyle="1" w:styleId="EBBBBE23B6CF40C48B54980E36612587">
    <w:name w:val="EBBBBE23B6CF40C48B54980E36612587"/>
    <w:rsid w:val="0062314C"/>
    <w:rPr>
      <w:lang w:val="es-ES" w:eastAsia="es-ES"/>
    </w:rPr>
  </w:style>
  <w:style w:type="paragraph" w:customStyle="1" w:styleId="81826B8117794B089006C47F8621B187">
    <w:name w:val="81826B8117794B089006C47F8621B187"/>
    <w:rsid w:val="0062314C"/>
    <w:rPr>
      <w:lang w:val="es-ES" w:eastAsia="es-ES"/>
    </w:rPr>
  </w:style>
  <w:style w:type="paragraph" w:customStyle="1" w:styleId="9EF115AEE2EB4CEF888020EB858B3C85">
    <w:name w:val="9EF115AEE2EB4CEF888020EB858B3C85"/>
    <w:rsid w:val="0062314C"/>
    <w:rPr>
      <w:lang w:val="es-ES" w:eastAsia="es-ES"/>
    </w:rPr>
  </w:style>
  <w:style w:type="paragraph" w:customStyle="1" w:styleId="54ACB48527FB4C75B60F9DB006B6ED60">
    <w:name w:val="54ACB48527FB4C75B60F9DB006B6ED60"/>
    <w:rsid w:val="0062314C"/>
    <w:rPr>
      <w:lang w:val="es-ES" w:eastAsia="es-ES"/>
    </w:rPr>
  </w:style>
  <w:style w:type="paragraph" w:customStyle="1" w:styleId="730F642375AB46EFA0EF3A00A508C915">
    <w:name w:val="730F642375AB46EFA0EF3A00A508C915"/>
    <w:rsid w:val="0062314C"/>
    <w:rPr>
      <w:lang w:val="es-ES" w:eastAsia="es-ES"/>
    </w:rPr>
  </w:style>
  <w:style w:type="paragraph" w:customStyle="1" w:styleId="B0603F7F0B754FA9896C9769458907EE">
    <w:name w:val="B0603F7F0B754FA9896C9769458907EE"/>
    <w:rsid w:val="0062314C"/>
    <w:rPr>
      <w:lang w:val="es-ES" w:eastAsia="es-ES"/>
    </w:rPr>
  </w:style>
  <w:style w:type="paragraph" w:customStyle="1" w:styleId="71AA27A024C14773BD9BE9DA022CD1E7">
    <w:name w:val="71AA27A024C14773BD9BE9DA022CD1E7"/>
    <w:rsid w:val="0062314C"/>
    <w:rPr>
      <w:lang w:val="es-ES" w:eastAsia="es-ES"/>
    </w:rPr>
  </w:style>
  <w:style w:type="paragraph" w:customStyle="1" w:styleId="793F812001AC454E9102B9C6C141275F">
    <w:name w:val="793F812001AC454E9102B9C6C141275F"/>
    <w:rsid w:val="0062314C"/>
    <w:rPr>
      <w:lang w:val="es-ES" w:eastAsia="es-ES"/>
    </w:rPr>
  </w:style>
  <w:style w:type="paragraph" w:customStyle="1" w:styleId="C2FA6E5C3924473FAFB2CEA56059E5A6">
    <w:name w:val="C2FA6E5C3924473FAFB2CEA56059E5A6"/>
    <w:rsid w:val="0062314C"/>
    <w:rPr>
      <w:lang w:val="es-ES" w:eastAsia="es-ES"/>
    </w:rPr>
  </w:style>
  <w:style w:type="paragraph" w:customStyle="1" w:styleId="6BB37ECA34114267ACFC912AC7BB93C55">
    <w:name w:val="6BB37ECA34114267ACFC912AC7BB93C5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1C63D07F554A769F9253470B9E5F915">
    <w:name w:val="EF1C63D07F554A769F9253470B9E5F915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3A119162C5C44B28C37800078D9B9831">
    <w:name w:val="13A119162C5C44B28C37800078D9B983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DF999739F024D138B68B91C6DBE8A1E1">
    <w:name w:val="3DF999739F024D138B68B91C6DBE8A1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C810DBCE1FF4BE6A84606FBA63E07781">
    <w:name w:val="CC810DBCE1FF4BE6A84606FBA63E077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9916FC985EA406C85E3158E90B0CFAC1">
    <w:name w:val="89916FC985EA406C85E3158E90B0CFA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DA3257526404BAB9595BE81749536E81">
    <w:name w:val="CDA3257526404BAB9595BE81749536E8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A6B3DC0ECB74FE5A0249E8957E792D61">
    <w:name w:val="6A6B3DC0ECB74FE5A0249E8957E792D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EA5DB262499499C8A51528C0B507CD01">
    <w:name w:val="1EA5DB262499499C8A51528C0B507CD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0E0931B2EA46BEA696183EE0E0A06A1">
    <w:name w:val="3E0E0931B2EA46BEA696183EE0E0A06A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2DE8543B327446289647913BB9A625C1">
    <w:name w:val="42DE8543B327446289647913BB9A625C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C256341D794185B1833D00ECBE05664">
    <w:name w:val="B5C256341D794185B1833D00ECBE056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9E31EDBF9744BD5985D5D6E2BEB25374">
    <w:name w:val="19E31EDBF9744BD5985D5D6E2BEB2537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5983E59CC9847EE8B9C1D71EE5CAB3F4">
    <w:name w:val="25983E59CC9847EE8B9C1D71EE5CAB3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D7E9A3F46FA4047BC7B6ED790F0D6424">
    <w:name w:val="8D7E9A3F46FA4047BC7B6ED790F0D64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0C8A0D8054C4F7A8F754681EAB560E04">
    <w:name w:val="90C8A0D8054C4F7A8F754681EAB560E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0B864922D4454CA08663BB45180E014">
    <w:name w:val="170B864922D4454CA08663BB45180E0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8889E4652BB4DAFAF23FC06157307B84">
    <w:name w:val="68889E4652BB4DAFAF23FC06157307B8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11CC974D44745BE9A13949CF410C3FE4">
    <w:name w:val="211CC974D44745BE9A13949CF410C3F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3278D78CEAA40519E3C6B39C7EE2BD24">
    <w:name w:val="E3278D78CEAA40519E3C6B39C7EE2BD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54ACB48527FB4C75B60F9DB006B6ED601">
    <w:name w:val="54ACB48527FB4C75B60F9DB006B6ED60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D06FCD31CD34CC0B3BE0D136114BEB91">
    <w:name w:val="6D06FCD31CD34CC0B3BE0D136114BEB9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DF2B0AB58BF4CA2B21B33D7A0FAD3051">
    <w:name w:val="BDF2B0AB58BF4CA2B21B33D7A0FAD30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BBBBE23B6CF40C48B54980E366125871">
    <w:name w:val="EBBBBE23B6CF40C48B54980E3661258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EF115AEE2EB4CEF888020EB858B3C851">
    <w:name w:val="9EF115AEE2EB4CEF888020EB858B3C8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C734A9227344951945E5F2FDECE5CAB4">
    <w:name w:val="EC734A9227344951945E5F2FDECE5CA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52C3B59F114A1F97F20FAB910039E64">
    <w:name w:val="1D52C3B59F114A1F97F20FAB910039E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3345CF1524149BBA79588CB7348C8054">
    <w:name w:val="C3345CF1524149BBA79588CB7348C80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9DBDF3735D8417790CF429AE19C133E4">
    <w:name w:val="D9DBDF3735D8417790CF429AE19C133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D095BEC73E634738A84326464DA557D64">
    <w:name w:val="D095BEC73E634738A84326464DA557D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1416506B5F64D3CBBFD1F15D3DCDBB44">
    <w:name w:val="01416506B5F64D3CBBFD1F15D3DCDBB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DD020010FFD4A2F8316D5BF7EB1D33D4">
    <w:name w:val="EDD020010FFD4A2F8316D5BF7EB1D33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3A7892007A45DFB158F3FA79D008504">
    <w:name w:val="2B3A7892007A45DFB158F3FA79D0085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1BC53FD3914347AE106D8AFFA849834">
    <w:name w:val="A01BC53FD3914347AE106D8AFFA8498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808AC10CB734C85A5F22F3B5F999DEE4">
    <w:name w:val="0808AC10CB734C85A5F22F3B5F999DE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77C81A3882244C791359B65C35892AA4">
    <w:name w:val="177C81A3882244C791359B65C35892A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0F3B58F01F4921B561D30285A9D7E44">
    <w:name w:val="7E0F3B58F01F4921B561D30285A9D7E4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E7456C24C474D4C8001A2C43DE46DBE4">
    <w:name w:val="3E7456C24C474D4C8001A2C43DE46DB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F629319DCE948EB95190C2D298AD7D94">
    <w:name w:val="1F629319DCE948EB95190C2D298AD7D9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4EBEC9712C4C421E992CAF148D6787564">
    <w:name w:val="4EBEC9712C4C421E992CAF148D67875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9688D7FDF54B40EB9E0DEAAF8EFECF0C4">
    <w:name w:val="9688D7FDF54B40EB9E0DEAAF8EFECF0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3B64B1AD986D4E4082E1A80D961E50DD4">
    <w:name w:val="3B64B1AD986D4E4082E1A80D961E50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E12FC2DE9E242BEBFFBEE395BA5330D4">
    <w:name w:val="7E12FC2DE9E242BEBFFBEE395BA5330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B1541DA516C4FC3A65AC081819E54C24">
    <w:name w:val="7B1541DA516C4FC3A65AC081819E54C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FDC951B34384A5FA76CC9FCCA3B05C64">
    <w:name w:val="2FDC951B34384A5FA76CC9FCCA3B05C6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5331FD54D1C45049B18F7B6A17CBA454">
    <w:name w:val="B5331FD54D1C45049B18F7B6A17CBA4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DBCA79FECAD41C78FF59079CD03A1434">
    <w:name w:val="1DBCA79FECAD41C78FF59079CD03A143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0FB30760B4B45148CA8371D07DCAB624">
    <w:name w:val="80FB30760B4B45148CA8371D07DCAB6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D9E1A2885C9439DB5828E61503132554">
    <w:name w:val="2D9E1A2885C9439DB5828E6150313255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30F642375AB46EFA0EF3A00A508C9151">
    <w:name w:val="730F642375AB46EFA0EF3A00A508C915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0603F7F0B754FA9896C9769458907EE1">
    <w:name w:val="B0603F7F0B754FA9896C9769458907EE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1AA27A024C14773BD9BE9DA022CD1E71">
    <w:name w:val="71AA27A024C14773BD9BE9DA022CD1E7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793F812001AC454E9102B9C6C141275F1">
    <w:name w:val="793F812001AC454E9102B9C6C141275F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2FA6E5C3924473FAFB2CEA56059E5A61">
    <w:name w:val="C2FA6E5C3924473FAFB2CEA56059E5A61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2BB54E05328F4C20B9350733806901524">
    <w:name w:val="2BB54E05328F4C20B93507338069015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FDEC3385B7D4F01B45838B26EB520314">
    <w:name w:val="EFDEC3385B7D4F01B45838B26EB5203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3ADB32C70144B60882A1B85B05C02DD4">
    <w:name w:val="03ADB32C70144B60882A1B85B05C02D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165CBD378013436D9A12F2A0428079E14">
    <w:name w:val="165CBD378013436D9A12F2A0428079E1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2F1BA9DAD03446BB14D8ED73C026CEC4">
    <w:name w:val="A2F1BA9DAD03446BB14D8ED73C026CE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C8CB65C4BBC24B97A0679D3F1418205A4">
    <w:name w:val="C8CB65C4BBC24B97A0679D3F1418205A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8EA20C07709141CB9225587599815B4E4">
    <w:name w:val="8EA20C07709141CB9225587599815B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63239A5356E4F9B93653ED74CA3856B4">
    <w:name w:val="663239A5356E4F9B93653ED74CA3856B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E1BD3825F5448F995CA9B6989F1560F4">
    <w:name w:val="AE1BD3825F5448F995CA9B6989F1560F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BB7DF59765B042F0A128B5F11EDC12BD4">
    <w:name w:val="BB7DF59765B042F0A128B5F11EDC12BD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E9BCF33D759446A1BF0DA49CEA7C3A4E4">
    <w:name w:val="E9BCF33D759446A1BF0DA49CEA7C3A4E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0E4CCBD1F45D4F3FA0A182E98F66E1CC4">
    <w:name w:val="0E4CCBD1F45D4F3FA0A182E98F66E1CC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FA7307BFE12B4BA2B37A4CB7A02DAE324">
    <w:name w:val="FA7307BFE12B4BA2B37A4CB7A02DAE32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22CB189B7124184B3D0136F016D6B904">
    <w:name w:val="622CB189B7124184B3D0136F016D6B904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A0770EE05AF34C10935D4C016A4798687">
    <w:name w:val="A0770EE05AF34C10935D4C016A4798687"/>
    <w:rsid w:val="0062314C"/>
    <w:pPr>
      <w:spacing w:before="120" w:after="120" w:line="240" w:lineRule="auto"/>
      <w:jc w:val="both"/>
    </w:pPr>
    <w:rPr>
      <w:rFonts w:ascii="Arial" w:eastAsia="Calibri" w:hAnsi="Arial" w:cs="Times New Roman"/>
      <w:lang w:eastAsia="en-US"/>
    </w:rPr>
  </w:style>
  <w:style w:type="paragraph" w:customStyle="1" w:styleId="61C40F63A2F5419DA67CE77E05485DBF">
    <w:name w:val="61C40F63A2F5419DA67CE77E05485DBF"/>
    <w:rsid w:val="0062314C"/>
    <w:rPr>
      <w:lang w:val="es-ES" w:eastAsia="es-ES"/>
    </w:rPr>
  </w:style>
  <w:style w:type="paragraph" w:customStyle="1" w:styleId="711AB3D7FA9E45A4BC1E3FEEB7B371BE">
    <w:name w:val="711AB3D7FA9E45A4BC1E3FEEB7B371BE"/>
    <w:rsid w:val="0062314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61AD6-CDA6-4838-ABB1-ED71FC0D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21A28-21FB-4787-BF53-D5959C4A5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5E6C6D-ABC5-4396-A076-91C6EF5B29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1DBFA1-8E48-42C8-8B50-30C3B426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Ficha Tecnica de Proyecto (2)</Template>
  <TotalTime>148</TotalTime>
  <Pages>1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</dc:creator>
  <cp:keywords/>
  <dc:description/>
  <cp:lastModifiedBy>Hector Ardon</cp:lastModifiedBy>
  <cp:revision>6</cp:revision>
  <dcterms:created xsi:type="dcterms:W3CDTF">2019-07-23T15:20:00Z</dcterms:created>
  <dcterms:modified xsi:type="dcterms:W3CDTF">2019-11-19T19:06:00Z</dcterms:modified>
</cp:coreProperties>
</file>